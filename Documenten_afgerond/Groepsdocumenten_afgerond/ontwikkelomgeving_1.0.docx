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99" w:rsidRPr="00936EA2" w:rsidRDefault="007B2FDB" w:rsidP="00E03E99">
      <w:pPr>
        <w:rPr>
          <w:sz w:val="72"/>
          <w:szCs w:val="72"/>
          <w:lang w:val="en-GB"/>
        </w:rPr>
      </w:pPr>
      <w:r w:rsidRPr="00936EA2">
        <w:rPr>
          <w:sz w:val="72"/>
          <w:szCs w:val="72"/>
          <w:lang w:val="en-GB"/>
        </w:rPr>
        <w:t>Project back-end</w:t>
      </w:r>
    </w:p>
    <w:p w:rsidR="00E03E99" w:rsidRPr="00936EA2" w:rsidRDefault="00E03E99" w:rsidP="00E03E99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102235</wp:posOffset>
                </wp:positionV>
                <wp:extent cx="5798820" cy="0"/>
                <wp:effectExtent l="0" t="0" r="0" b="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951A0" id="Rechte verbindingslijn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8.05pt" to="456.5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</w:p>
    <w:p w:rsidR="00B912F5" w:rsidRPr="00394C3B" w:rsidRDefault="00C650F0" w:rsidP="00E03E99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Ontwikkelomgeving</w:t>
      </w:r>
      <w:proofErr w:type="spellEnd"/>
    </w:p>
    <w:p w:rsidR="00E03E99" w:rsidRPr="00394C3B" w:rsidRDefault="00C650F0" w:rsidP="00E03E99">
      <w:pPr>
        <w:rPr>
          <w:lang w:val="en-US"/>
        </w:rPr>
      </w:pPr>
      <w:r>
        <w:rPr>
          <w:noProof/>
        </w:rPr>
        <w:drawing>
          <wp:inline distT="0" distB="0" distL="0" distR="0">
            <wp:extent cx="5760720" cy="3842385"/>
            <wp:effectExtent l="0" t="0" r="0" b="5715"/>
            <wp:docPr id="1" name="Afbeelding 1" descr="Afbeeldingsresultaat voor polderpark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polderpark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B4" w:rsidRPr="00394C3B" w:rsidRDefault="00FF4EB4">
      <w:pPr>
        <w:rPr>
          <w:lang w:val="en-US"/>
        </w:rPr>
      </w:pPr>
    </w:p>
    <w:p w:rsidR="005378F1" w:rsidRDefault="005378F1" w:rsidP="007B2FDB">
      <w:pPr>
        <w:rPr>
          <w:lang w:val="en-GB"/>
        </w:rPr>
      </w:pPr>
    </w:p>
    <w:p w:rsidR="005378F1" w:rsidRDefault="005378F1" w:rsidP="007B2FDB">
      <w:pPr>
        <w:rPr>
          <w:lang w:val="en-GB"/>
        </w:rPr>
      </w:pPr>
    </w:p>
    <w:p w:rsidR="00DA7FED" w:rsidRDefault="00DA7FED" w:rsidP="00DA7FED"/>
    <w:p w:rsidR="007B2FDB" w:rsidRPr="00DA7FED" w:rsidRDefault="00DA7FED" w:rsidP="007B2FDB">
      <w:pPr>
        <w:rPr>
          <w:lang w:val="en-GB"/>
        </w:rPr>
      </w:pPr>
      <w:proofErr w:type="spellStart"/>
      <w:r w:rsidRPr="007B2FDB">
        <w:rPr>
          <w:lang w:val="en-GB"/>
        </w:rPr>
        <w:t>Namen</w:t>
      </w:r>
      <w:proofErr w:type="spellEnd"/>
      <w:r w:rsidRPr="007B2FDB">
        <w:rPr>
          <w:lang w:val="en-GB"/>
        </w:rPr>
        <w:t xml:space="preserve">: </w:t>
      </w:r>
      <w:proofErr w:type="spellStart"/>
      <w:r w:rsidRPr="007B2FDB">
        <w:rPr>
          <w:lang w:val="en-GB"/>
        </w:rPr>
        <w:t>Netanel</w:t>
      </w:r>
      <w:proofErr w:type="spellEnd"/>
      <w:r w:rsidRPr="007B2FDB">
        <w:rPr>
          <w:lang w:val="en-GB"/>
        </w:rPr>
        <w:t xml:space="preserve"> Dorothea, Patrick </w:t>
      </w:r>
      <w:proofErr w:type="spellStart"/>
      <w:r w:rsidRPr="007B2FDB">
        <w:rPr>
          <w:lang w:val="en-GB"/>
        </w:rPr>
        <w:t>Devilee</w:t>
      </w:r>
      <w:proofErr w:type="spellEnd"/>
      <w:r w:rsidRPr="007B2FDB">
        <w:rPr>
          <w:lang w:val="en-GB"/>
        </w:rPr>
        <w:t xml:space="preserve">, Wendy </w:t>
      </w:r>
      <w:proofErr w:type="spellStart"/>
      <w:r w:rsidRPr="007B2FDB">
        <w:rPr>
          <w:lang w:val="en-GB"/>
        </w:rPr>
        <w:t>Segaar</w:t>
      </w:r>
      <w:proofErr w:type="spellEnd"/>
    </w:p>
    <w:p w:rsidR="007B2FDB" w:rsidRDefault="007B2FDB" w:rsidP="007B2FDB">
      <w:r w:rsidRPr="00F518EA">
        <w:t xml:space="preserve">Studiejaar: </w:t>
      </w:r>
      <w:r>
        <w:t>201</w:t>
      </w:r>
      <w:r w:rsidR="00500580">
        <w:t>8</w:t>
      </w:r>
      <w:r>
        <w:t>/20</w:t>
      </w:r>
      <w:r w:rsidR="00500580">
        <w:t>19</w:t>
      </w:r>
    </w:p>
    <w:p w:rsidR="007B2FDB" w:rsidRDefault="007B2FDB" w:rsidP="007B2FDB">
      <w:r w:rsidRPr="00F518EA">
        <w:t>Werkgroep</w:t>
      </w:r>
      <w:r>
        <w:t>: 1</w:t>
      </w:r>
    </w:p>
    <w:p w:rsidR="007B2FDB" w:rsidRDefault="007B2FDB" w:rsidP="007B2FDB">
      <w:r w:rsidRPr="00F518EA">
        <w:t>Projectleider:</w:t>
      </w:r>
      <w:r>
        <w:t xml:space="preserve"> </w:t>
      </w:r>
      <w:r w:rsidRPr="00F518EA">
        <w:t xml:space="preserve">M. </w:t>
      </w:r>
      <w:proofErr w:type="spellStart"/>
      <w:r w:rsidRPr="00F518EA">
        <w:t>Boukiour</w:t>
      </w:r>
      <w:proofErr w:type="spellEnd"/>
    </w:p>
    <w:p w:rsidR="007B2FDB" w:rsidRDefault="007B2FDB" w:rsidP="007B2FDB">
      <w:r w:rsidRPr="00F518EA">
        <w:t xml:space="preserve">Inleverdatum: </w:t>
      </w:r>
      <w:r w:rsidR="00DA7FED">
        <w:t>0</w:t>
      </w:r>
      <w:r w:rsidR="00572946">
        <w:t>3</w:t>
      </w:r>
      <w:r w:rsidR="00DA7FED">
        <w:t>-04</w:t>
      </w:r>
      <w:r w:rsidR="00572946">
        <w:t>-2019</w:t>
      </w:r>
    </w:p>
    <w:p w:rsidR="00572946" w:rsidRDefault="007B2FDB">
      <w:pPr>
        <w:rPr>
          <w:bCs/>
        </w:rPr>
      </w:pPr>
      <w:r w:rsidRPr="00F518EA">
        <w:t>Versie:</w:t>
      </w:r>
      <w:r w:rsidRPr="00F518EA">
        <w:rPr>
          <w:b/>
          <w:bCs/>
        </w:rPr>
        <w:t xml:space="preserve"> </w:t>
      </w:r>
      <w:r>
        <w:rPr>
          <w:bCs/>
        </w:rPr>
        <w:t>1.0</w:t>
      </w:r>
    </w:p>
    <w:p w:rsidR="00572946" w:rsidRDefault="00572946">
      <w:pPr>
        <w:rPr>
          <w:bCs/>
        </w:rPr>
      </w:pPr>
      <w:r>
        <w:rPr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62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3D44" w:rsidRDefault="00A73D44">
          <w:pPr>
            <w:pStyle w:val="Kopvaninhoudsopgave"/>
          </w:pPr>
          <w:r>
            <w:t>Inhoud</w:t>
          </w:r>
        </w:p>
        <w:p w:rsidR="009871BD" w:rsidRDefault="00A73D4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145540" w:history="1">
            <w:r w:rsidR="009871BD" w:rsidRPr="000B0D79">
              <w:rPr>
                <w:rStyle w:val="Hyperlink"/>
                <w:noProof/>
              </w:rPr>
              <w:t>1. Benodigde hardware</w:t>
            </w:r>
            <w:r w:rsidR="009871BD">
              <w:rPr>
                <w:noProof/>
                <w:webHidden/>
              </w:rPr>
              <w:tab/>
            </w:r>
            <w:r w:rsidR="009871BD">
              <w:rPr>
                <w:noProof/>
                <w:webHidden/>
              </w:rPr>
              <w:fldChar w:fldCharType="begin"/>
            </w:r>
            <w:r w:rsidR="009871BD">
              <w:rPr>
                <w:noProof/>
                <w:webHidden/>
              </w:rPr>
              <w:instrText xml:space="preserve"> PAGEREF _Toc4145540 \h </w:instrText>
            </w:r>
            <w:r w:rsidR="009871BD">
              <w:rPr>
                <w:noProof/>
                <w:webHidden/>
              </w:rPr>
            </w:r>
            <w:r w:rsidR="009871BD">
              <w:rPr>
                <w:noProof/>
                <w:webHidden/>
              </w:rPr>
              <w:fldChar w:fldCharType="separate"/>
            </w:r>
            <w:r w:rsidR="009871BD">
              <w:rPr>
                <w:noProof/>
                <w:webHidden/>
              </w:rPr>
              <w:t>3</w:t>
            </w:r>
            <w:r w:rsidR="009871BD">
              <w:rPr>
                <w:noProof/>
                <w:webHidden/>
              </w:rPr>
              <w:fldChar w:fldCharType="end"/>
            </w:r>
          </w:hyperlink>
        </w:p>
        <w:p w:rsidR="009871BD" w:rsidRDefault="00DB36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45541" w:history="1">
            <w:r w:rsidR="009871BD" w:rsidRPr="000B0D79">
              <w:rPr>
                <w:rStyle w:val="Hyperlink"/>
                <w:noProof/>
              </w:rPr>
              <w:t>2. Benodigde software</w:t>
            </w:r>
            <w:r w:rsidR="009871BD">
              <w:rPr>
                <w:noProof/>
                <w:webHidden/>
              </w:rPr>
              <w:tab/>
            </w:r>
            <w:r w:rsidR="009871BD">
              <w:rPr>
                <w:noProof/>
                <w:webHidden/>
              </w:rPr>
              <w:fldChar w:fldCharType="begin"/>
            </w:r>
            <w:r w:rsidR="009871BD">
              <w:rPr>
                <w:noProof/>
                <w:webHidden/>
              </w:rPr>
              <w:instrText xml:space="preserve"> PAGEREF _Toc4145541 \h </w:instrText>
            </w:r>
            <w:r w:rsidR="009871BD">
              <w:rPr>
                <w:noProof/>
                <w:webHidden/>
              </w:rPr>
            </w:r>
            <w:r w:rsidR="009871BD">
              <w:rPr>
                <w:noProof/>
                <w:webHidden/>
              </w:rPr>
              <w:fldChar w:fldCharType="separate"/>
            </w:r>
            <w:r w:rsidR="009871BD">
              <w:rPr>
                <w:noProof/>
                <w:webHidden/>
              </w:rPr>
              <w:t>4</w:t>
            </w:r>
            <w:r w:rsidR="009871BD">
              <w:rPr>
                <w:noProof/>
                <w:webHidden/>
              </w:rPr>
              <w:fldChar w:fldCharType="end"/>
            </w:r>
          </w:hyperlink>
        </w:p>
        <w:p w:rsidR="00A73D44" w:rsidRDefault="00A73D44">
          <w:r>
            <w:rPr>
              <w:b/>
              <w:bCs/>
            </w:rPr>
            <w:fldChar w:fldCharType="end"/>
          </w:r>
        </w:p>
      </w:sdtContent>
    </w:sdt>
    <w:p w:rsidR="00A73D44" w:rsidRDefault="00A73D44"/>
    <w:p w:rsidR="00A73D44" w:rsidRDefault="00A73D44">
      <w:r>
        <w:br w:type="page"/>
      </w:r>
    </w:p>
    <w:p w:rsidR="00044111" w:rsidRDefault="00CE2C22" w:rsidP="00B912F5">
      <w:pPr>
        <w:pStyle w:val="Kop1"/>
      </w:pPr>
      <w:bookmarkStart w:id="0" w:name="_Toc4145540"/>
      <w:r>
        <w:lastRenderedPageBreak/>
        <w:t xml:space="preserve">1. </w:t>
      </w:r>
      <w:r w:rsidR="00C650F0">
        <w:t>Benodigde hardware</w:t>
      </w:r>
      <w:bookmarkEnd w:id="0"/>
    </w:p>
    <w:p w:rsidR="00044111" w:rsidRDefault="0004411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C650F0" w:rsidTr="00C650F0">
        <w:tc>
          <w:tcPr>
            <w:tcW w:w="2405" w:type="dxa"/>
          </w:tcPr>
          <w:p w:rsidR="00C650F0" w:rsidRPr="00C650F0" w:rsidRDefault="00C650F0">
            <w:pPr>
              <w:rPr>
                <w:b/>
              </w:rPr>
            </w:pPr>
            <w:r>
              <w:rPr>
                <w:b/>
              </w:rPr>
              <w:t xml:space="preserve">Apparaat </w:t>
            </w:r>
          </w:p>
        </w:tc>
        <w:tc>
          <w:tcPr>
            <w:tcW w:w="6657" w:type="dxa"/>
          </w:tcPr>
          <w:p w:rsidR="00C650F0" w:rsidRPr="00C650F0" w:rsidRDefault="00C650F0">
            <w:pPr>
              <w:rPr>
                <w:b/>
              </w:rPr>
            </w:pPr>
            <w:r>
              <w:rPr>
                <w:b/>
              </w:rPr>
              <w:t>Vereisten</w:t>
            </w:r>
          </w:p>
        </w:tc>
      </w:tr>
      <w:tr w:rsidR="00C650F0" w:rsidTr="00C650F0">
        <w:tc>
          <w:tcPr>
            <w:tcW w:w="2405" w:type="dxa"/>
          </w:tcPr>
          <w:p w:rsidR="00C650F0" w:rsidRPr="00C650F0" w:rsidRDefault="00C650F0">
            <w:r>
              <w:t>Computer</w:t>
            </w:r>
          </w:p>
        </w:tc>
        <w:tc>
          <w:tcPr>
            <w:tcW w:w="6657" w:type="dxa"/>
          </w:tcPr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>
              <w:t>16 GB RAM</w:t>
            </w:r>
          </w:p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i7</w:t>
            </w:r>
          </w:p>
          <w:p w:rsidR="00C650F0" w:rsidRDefault="00C650F0" w:rsidP="00C650F0">
            <w:pPr>
              <w:pStyle w:val="Lijstalinea"/>
              <w:numPr>
                <w:ilvl w:val="0"/>
                <w:numId w:val="20"/>
              </w:numPr>
            </w:pPr>
            <w:r w:rsidRPr="00C650F0">
              <w:t xml:space="preserve">NVIDIA </w:t>
            </w:r>
            <w:proofErr w:type="spellStart"/>
            <w:r w:rsidRPr="00C650F0">
              <w:t>GeForce</w:t>
            </w:r>
            <w:proofErr w:type="spellEnd"/>
            <w:r w:rsidRPr="00C650F0">
              <w:t xml:space="preserve"> GTX 1050</w:t>
            </w:r>
          </w:p>
        </w:tc>
      </w:tr>
      <w:tr w:rsidR="00C650F0" w:rsidTr="00C650F0">
        <w:tc>
          <w:tcPr>
            <w:tcW w:w="2405" w:type="dxa"/>
          </w:tcPr>
          <w:p w:rsidR="00C650F0" w:rsidRDefault="008157F3">
            <w:r>
              <w:t>Monitor</w:t>
            </w:r>
          </w:p>
        </w:tc>
        <w:tc>
          <w:tcPr>
            <w:tcW w:w="6657" w:type="dxa"/>
          </w:tcPr>
          <w:p w:rsidR="00C650F0" w:rsidRDefault="00C650F0" w:rsidP="00C650F0">
            <w:pPr>
              <w:pStyle w:val="Lijstalinea"/>
              <w:numPr>
                <w:ilvl w:val="0"/>
                <w:numId w:val="21"/>
              </w:numPr>
            </w:pPr>
            <w:r>
              <w:t>27 inch</w:t>
            </w:r>
          </w:p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Muis</w:t>
            </w:r>
          </w:p>
        </w:tc>
        <w:tc>
          <w:tcPr>
            <w:tcW w:w="6657" w:type="dxa"/>
          </w:tcPr>
          <w:p w:rsidR="00C650F0" w:rsidRDefault="00C650F0"/>
        </w:tc>
      </w:tr>
      <w:tr w:rsidR="00C650F0" w:rsidTr="00C650F0">
        <w:tc>
          <w:tcPr>
            <w:tcW w:w="2405" w:type="dxa"/>
          </w:tcPr>
          <w:p w:rsidR="00C650F0" w:rsidRDefault="00C650F0">
            <w:r>
              <w:t>Wifi router</w:t>
            </w:r>
          </w:p>
        </w:tc>
        <w:tc>
          <w:tcPr>
            <w:tcW w:w="6657" w:type="dxa"/>
          </w:tcPr>
          <w:p w:rsidR="00C650F0" w:rsidRDefault="00C650F0"/>
        </w:tc>
      </w:tr>
    </w:tbl>
    <w:p w:rsidR="009871BD" w:rsidRDefault="009871BD"/>
    <w:p w:rsidR="00C650F0" w:rsidRPr="00FC5BED" w:rsidRDefault="009871BD">
      <w:r>
        <w:br w:type="page"/>
      </w:r>
      <w:bookmarkStart w:id="1" w:name="_GoBack"/>
      <w:bookmarkEnd w:id="1"/>
    </w:p>
    <w:p w:rsidR="00CE2C22" w:rsidRDefault="00CE2C22" w:rsidP="00A73D44">
      <w:pPr>
        <w:pStyle w:val="Kop1"/>
      </w:pPr>
      <w:bookmarkStart w:id="2" w:name="_Toc4145541"/>
      <w:r>
        <w:lastRenderedPageBreak/>
        <w:t xml:space="preserve">2. </w:t>
      </w:r>
      <w:r w:rsidR="00C650F0">
        <w:t>Benodigde software</w:t>
      </w:r>
      <w:bookmarkEnd w:id="2"/>
    </w:p>
    <w:p w:rsidR="00C650F0" w:rsidRDefault="00C650F0" w:rsidP="00C650F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06"/>
        <w:gridCol w:w="1498"/>
        <w:gridCol w:w="1689"/>
        <w:gridCol w:w="4469"/>
      </w:tblGrid>
      <w:tr w:rsidR="00C650F0" w:rsidTr="007335B4">
        <w:tc>
          <w:tcPr>
            <w:tcW w:w="1406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Software</w:t>
            </w:r>
          </w:p>
        </w:tc>
        <w:tc>
          <w:tcPr>
            <w:tcW w:w="1498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Versie</w:t>
            </w:r>
          </w:p>
        </w:tc>
        <w:tc>
          <w:tcPr>
            <w:tcW w:w="1689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Installatie</w:t>
            </w:r>
          </w:p>
        </w:tc>
        <w:tc>
          <w:tcPr>
            <w:tcW w:w="4469" w:type="dxa"/>
          </w:tcPr>
          <w:p w:rsidR="00C650F0" w:rsidRPr="00C650F0" w:rsidRDefault="00C650F0" w:rsidP="00C650F0">
            <w:pPr>
              <w:rPr>
                <w:b/>
              </w:rPr>
            </w:pPr>
            <w:r>
              <w:rPr>
                <w:b/>
              </w:rPr>
              <w:t>Opmerkingen</w:t>
            </w:r>
          </w:p>
        </w:tc>
      </w:tr>
      <w:tr w:rsidR="00C650F0" w:rsidTr="007335B4">
        <w:tc>
          <w:tcPr>
            <w:tcW w:w="1406" w:type="dxa"/>
          </w:tcPr>
          <w:p w:rsidR="00C650F0" w:rsidRDefault="00C650F0" w:rsidP="00C650F0">
            <w:proofErr w:type="spellStart"/>
            <w:r>
              <w:t>Laravel</w:t>
            </w:r>
            <w:proofErr w:type="spellEnd"/>
          </w:p>
        </w:tc>
        <w:tc>
          <w:tcPr>
            <w:tcW w:w="1498" w:type="dxa"/>
          </w:tcPr>
          <w:p w:rsidR="00C650F0" w:rsidRDefault="00C650F0" w:rsidP="00C650F0">
            <w:r>
              <w:t>5.6</w:t>
            </w:r>
          </w:p>
        </w:tc>
        <w:tc>
          <w:tcPr>
            <w:tcW w:w="1689" w:type="dxa"/>
          </w:tcPr>
          <w:p w:rsidR="00C650F0" w:rsidRDefault="00C650F0" w:rsidP="00C650F0">
            <w:r>
              <w:t>Niet de nieuwste versie</w:t>
            </w:r>
          </w:p>
        </w:tc>
        <w:tc>
          <w:tcPr>
            <w:tcW w:w="4469" w:type="dxa"/>
          </w:tcPr>
          <w:p w:rsidR="00C650F0" w:rsidRDefault="00C650F0" w:rsidP="00C650F0">
            <w:r>
              <w:t>5.6 in plaats van huidige 5.7, omdat deze minder bugs bevat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Google Chrome</w:t>
            </w:r>
          </w:p>
        </w:tc>
        <w:tc>
          <w:tcPr>
            <w:tcW w:w="1498" w:type="dxa"/>
          </w:tcPr>
          <w:p w:rsidR="007335B4" w:rsidRDefault="007335B4" w:rsidP="007335B4">
            <w:r w:rsidRPr="007335B4">
              <w:t>73.0.3683.86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Firefox</w:t>
            </w:r>
          </w:p>
        </w:tc>
        <w:tc>
          <w:tcPr>
            <w:tcW w:w="1498" w:type="dxa"/>
          </w:tcPr>
          <w:p w:rsidR="007335B4" w:rsidRPr="007335B4" w:rsidRDefault="007335B4" w:rsidP="007335B4">
            <w:r w:rsidRPr="007335B4">
              <w:t>63.0.3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Opera</w:t>
            </w:r>
          </w:p>
        </w:tc>
        <w:tc>
          <w:tcPr>
            <w:tcW w:w="1498" w:type="dxa"/>
          </w:tcPr>
          <w:p w:rsidR="007335B4" w:rsidRPr="007335B4" w:rsidRDefault="007335B4" w:rsidP="007335B4">
            <w:r w:rsidRPr="007335B4">
              <w:t>58.0.3135.107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>Verschillende browsers om te testen</w:t>
            </w:r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PHP</w:t>
            </w:r>
          </w:p>
        </w:tc>
        <w:tc>
          <w:tcPr>
            <w:tcW w:w="1498" w:type="dxa"/>
          </w:tcPr>
          <w:p w:rsidR="007335B4" w:rsidRDefault="007335B4" w:rsidP="007335B4">
            <w:r>
              <w:t>7.2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GitHub</w:t>
            </w:r>
          </w:p>
        </w:tc>
        <w:tc>
          <w:tcPr>
            <w:tcW w:w="1498" w:type="dxa"/>
          </w:tcPr>
          <w:p w:rsidR="007335B4" w:rsidRDefault="007335B4" w:rsidP="007335B4">
            <w:r>
              <w:t>1.6.5</w:t>
            </w:r>
          </w:p>
        </w:tc>
        <w:tc>
          <w:tcPr>
            <w:tcW w:w="1689" w:type="dxa"/>
          </w:tcPr>
          <w:p w:rsidR="007335B4" w:rsidRDefault="007335B4" w:rsidP="007335B4">
            <w:r>
              <w:t>Desktop app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proofErr w:type="spellStart"/>
            <w:r>
              <w:t>Balsamiq</w:t>
            </w:r>
            <w:proofErr w:type="spellEnd"/>
          </w:p>
        </w:tc>
        <w:tc>
          <w:tcPr>
            <w:tcW w:w="1498" w:type="dxa"/>
          </w:tcPr>
          <w:p w:rsidR="007335B4" w:rsidRDefault="007335B4" w:rsidP="007335B4">
            <w:r w:rsidRPr="007335B4">
              <w:t>3.5.17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>
            <w:r>
              <w:t xml:space="preserve">Voor het maken van </w:t>
            </w:r>
            <w:proofErr w:type="spellStart"/>
            <w:r>
              <w:t>mock</w:t>
            </w:r>
            <w:proofErr w:type="spellEnd"/>
            <w:r>
              <w:t xml:space="preserve">-ups en </w:t>
            </w:r>
            <w:proofErr w:type="spellStart"/>
            <w:r>
              <w:t>wireframes</w:t>
            </w:r>
            <w:proofErr w:type="spellEnd"/>
          </w:p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Visio</w:t>
            </w:r>
          </w:p>
        </w:tc>
        <w:tc>
          <w:tcPr>
            <w:tcW w:w="1498" w:type="dxa"/>
          </w:tcPr>
          <w:p w:rsidR="007335B4" w:rsidRDefault="007335B4" w:rsidP="007335B4">
            <w:r>
              <w:t>Visio 2018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>Microsoft Word</w:t>
            </w:r>
          </w:p>
        </w:tc>
        <w:tc>
          <w:tcPr>
            <w:tcW w:w="1498" w:type="dxa"/>
          </w:tcPr>
          <w:p w:rsidR="007335B4" w:rsidRDefault="007335B4" w:rsidP="007335B4">
            <w:r>
              <w:t>Office 365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  <w:tr w:rsidR="007335B4" w:rsidTr="007335B4">
        <w:tc>
          <w:tcPr>
            <w:tcW w:w="1406" w:type="dxa"/>
          </w:tcPr>
          <w:p w:rsidR="007335B4" w:rsidRDefault="007335B4" w:rsidP="007335B4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1498" w:type="dxa"/>
          </w:tcPr>
          <w:p w:rsidR="007335B4" w:rsidRDefault="007335B4" w:rsidP="007335B4">
            <w:r>
              <w:t>15.2</w:t>
            </w:r>
          </w:p>
        </w:tc>
        <w:tc>
          <w:tcPr>
            <w:tcW w:w="1689" w:type="dxa"/>
          </w:tcPr>
          <w:p w:rsidR="007335B4" w:rsidRDefault="007335B4" w:rsidP="007335B4">
            <w:r>
              <w:t>Standaard</w:t>
            </w:r>
          </w:p>
        </w:tc>
        <w:tc>
          <w:tcPr>
            <w:tcW w:w="4469" w:type="dxa"/>
          </w:tcPr>
          <w:p w:rsidR="007335B4" w:rsidRDefault="007335B4" w:rsidP="007335B4"/>
        </w:tc>
      </w:tr>
    </w:tbl>
    <w:p w:rsidR="00C650F0" w:rsidRPr="00C650F0" w:rsidRDefault="00C650F0" w:rsidP="00C650F0"/>
    <w:p w:rsidR="00B912F5" w:rsidRPr="00B912F5" w:rsidRDefault="00B912F5" w:rsidP="00B912F5"/>
    <w:sectPr w:rsidR="00B912F5" w:rsidRPr="00B912F5" w:rsidSect="00F6424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697" w:rsidRDefault="00DB3697" w:rsidP="00F64242">
      <w:pPr>
        <w:spacing w:after="0" w:line="240" w:lineRule="auto"/>
      </w:pPr>
      <w:r>
        <w:separator/>
      </w:r>
    </w:p>
  </w:endnote>
  <w:endnote w:type="continuationSeparator" w:id="0">
    <w:p w:rsidR="00DB3697" w:rsidRDefault="00DB3697" w:rsidP="00F64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997783"/>
      <w:docPartObj>
        <w:docPartGallery w:val="Page Numbers (Bottom of Page)"/>
        <w:docPartUnique/>
      </w:docPartObj>
    </w:sdtPr>
    <w:sdtEndPr/>
    <w:sdtContent>
      <w:p w:rsidR="009E7C26" w:rsidRDefault="009E7C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C26" w:rsidRPr="00861080" w:rsidRDefault="009E7C26" w:rsidP="00861080">
    <w:pPr>
      <w:pStyle w:val="Koptekst"/>
      <w:rPr>
        <w:lang w:val="en-US"/>
      </w:rPr>
    </w:pPr>
    <w:r>
      <w:rPr>
        <w:lang w:val="en-US"/>
      </w:rPr>
      <w:t xml:space="preserve">Wendy, Patrick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Netanel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697" w:rsidRDefault="00DB3697" w:rsidP="00F64242">
      <w:pPr>
        <w:spacing w:after="0" w:line="240" w:lineRule="auto"/>
      </w:pPr>
      <w:r>
        <w:separator/>
      </w:r>
    </w:p>
  </w:footnote>
  <w:footnote w:type="continuationSeparator" w:id="0">
    <w:p w:rsidR="00DB3697" w:rsidRDefault="00DB3697" w:rsidP="00F64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C26" w:rsidRPr="00861080" w:rsidRDefault="009E7C26">
    <w:pPr>
      <w:pStyle w:val="Koptekst"/>
      <w:rPr>
        <w:lang w:val="en-US"/>
      </w:rPr>
    </w:pPr>
    <w:r>
      <w:rPr>
        <w:lang w:val="en-US"/>
      </w:rPr>
      <w:t>Project Back-end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95D"/>
    <w:multiLevelType w:val="hybridMultilevel"/>
    <w:tmpl w:val="55C26C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5F46"/>
    <w:multiLevelType w:val="hybridMultilevel"/>
    <w:tmpl w:val="962468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013C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A0502"/>
    <w:multiLevelType w:val="hybridMultilevel"/>
    <w:tmpl w:val="ABD48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1FF3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27830"/>
    <w:multiLevelType w:val="hybridMultilevel"/>
    <w:tmpl w:val="3F227F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2731A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E1EBB"/>
    <w:multiLevelType w:val="hybridMultilevel"/>
    <w:tmpl w:val="A8A085E4"/>
    <w:lvl w:ilvl="0" w:tplc="F2DED0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B7C21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F0CE5"/>
    <w:multiLevelType w:val="hybridMultilevel"/>
    <w:tmpl w:val="B1D24A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41C3D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C796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7596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B18EF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230D4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13B64"/>
    <w:multiLevelType w:val="hybridMultilevel"/>
    <w:tmpl w:val="535C6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D5298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A5B3D"/>
    <w:multiLevelType w:val="hybridMultilevel"/>
    <w:tmpl w:val="C37E37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348A2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16B82"/>
    <w:multiLevelType w:val="hybridMultilevel"/>
    <w:tmpl w:val="3CA871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5682E"/>
    <w:multiLevelType w:val="hybridMultilevel"/>
    <w:tmpl w:val="5DA033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9"/>
  </w:num>
  <w:num w:numId="6">
    <w:abstractNumId w:val="17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  <w:num w:numId="12">
    <w:abstractNumId w:val="14"/>
  </w:num>
  <w:num w:numId="13">
    <w:abstractNumId w:val="6"/>
  </w:num>
  <w:num w:numId="14">
    <w:abstractNumId w:val="18"/>
  </w:num>
  <w:num w:numId="15">
    <w:abstractNumId w:val="11"/>
  </w:num>
  <w:num w:numId="16">
    <w:abstractNumId w:val="20"/>
  </w:num>
  <w:num w:numId="17">
    <w:abstractNumId w:val="2"/>
  </w:num>
  <w:num w:numId="18">
    <w:abstractNumId w:val="16"/>
  </w:num>
  <w:num w:numId="19">
    <w:abstractNumId w:val="13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044111"/>
    <w:rsid w:val="00055F4D"/>
    <w:rsid w:val="000764D5"/>
    <w:rsid w:val="00087A27"/>
    <w:rsid w:val="00087ABE"/>
    <w:rsid w:val="000D31C1"/>
    <w:rsid w:val="001138FB"/>
    <w:rsid w:val="0020675E"/>
    <w:rsid w:val="00223E6C"/>
    <w:rsid w:val="002318FF"/>
    <w:rsid w:val="002B7DD8"/>
    <w:rsid w:val="002E1A04"/>
    <w:rsid w:val="003038C9"/>
    <w:rsid w:val="00320A47"/>
    <w:rsid w:val="00331781"/>
    <w:rsid w:val="00386EB4"/>
    <w:rsid w:val="00394C3B"/>
    <w:rsid w:val="00500580"/>
    <w:rsid w:val="005378F1"/>
    <w:rsid w:val="00565F27"/>
    <w:rsid w:val="00570CBD"/>
    <w:rsid w:val="00572946"/>
    <w:rsid w:val="005A69A1"/>
    <w:rsid w:val="00634C3E"/>
    <w:rsid w:val="00660C07"/>
    <w:rsid w:val="006A0B7D"/>
    <w:rsid w:val="006B04F0"/>
    <w:rsid w:val="00716462"/>
    <w:rsid w:val="007335B4"/>
    <w:rsid w:val="00752BB1"/>
    <w:rsid w:val="007A2570"/>
    <w:rsid w:val="007B2FDB"/>
    <w:rsid w:val="0081445E"/>
    <w:rsid w:val="008157F3"/>
    <w:rsid w:val="00861080"/>
    <w:rsid w:val="008D5913"/>
    <w:rsid w:val="00936EA2"/>
    <w:rsid w:val="00981919"/>
    <w:rsid w:val="009871BD"/>
    <w:rsid w:val="009E7C26"/>
    <w:rsid w:val="00A315DF"/>
    <w:rsid w:val="00A63146"/>
    <w:rsid w:val="00A73D44"/>
    <w:rsid w:val="00AA7A45"/>
    <w:rsid w:val="00B912F5"/>
    <w:rsid w:val="00C41216"/>
    <w:rsid w:val="00C650F0"/>
    <w:rsid w:val="00C97DD6"/>
    <w:rsid w:val="00CE2C22"/>
    <w:rsid w:val="00D647BD"/>
    <w:rsid w:val="00D67876"/>
    <w:rsid w:val="00D7024D"/>
    <w:rsid w:val="00D736A8"/>
    <w:rsid w:val="00D94F6F"/>
    <w:rsid w:val="00DA7FED"/>
    <w:rsid w:val="00DB3697"/>
    <w:rsid w:val="00DC516F"/>
    <w:rsid w:val="00E03E99"/>
    <w:rsid w:val="00E15A61"/>
    <w:rsid w:val="00E236D5"/>
    <w:rsid w:val="00E23CB0"/>
    <w:rsid w:val="00E34C99"/>
    <w:rsid w:val="00E77F85"/>
    <w:rsid w:val="00EC152E"/>
    <w:rsid w:val="00F64242"/>
    <w:rsid w:val="00F83E9D"/>
    <w:rsid w:val="00FC5BED"/>
    <w:rsid w:val="00FE0F35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B82A7"/>
  <w15:chartTrackingRefBased/>
  <w15:docId w15:val="{953AA25E-EA4B-4186-91E0-36687736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73D4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73D4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73D44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64242"/>
  </w:style>
  <w:style w:type="paragraph" w:styleId="Voettekst">
    <w:name w:val="footer"/>
    <w:basedOn w:val="Standaard"/>
    <w:link w:val="VoettekstChar"/>
    <w:uiPriority w:val="99"/>
    <w:unhideWhenUsed/>
    <w:rsid w:val="00F64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64242"/>
  </w:style>
  <w:style w:type="paragraph" w:styleId="Ballontekst">
    <w:name w:val="Balloon Text"/>
    <w:basedOn w:val="Standaard"/>
    <w:link w:val="BallontekstChar"/>
    <w:uiPriority w:val="99"/>
    <w:semiHidden/>
    <w:unhideWhenUsed/>
    <w:rsid w:val="00FC5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5BED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FC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0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2\Periode%203\Project\Project%20Back-end\Documenten_afgerond\Groepsdocumenten_afgerond\Sjabloon_groep_1.0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EF40-BEA4-45F7-92E1-BE10B9F3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Sjabloon_groep_1.0.dotx</Template>
  <TotalTime>0</TotalTime>
  <Pages>4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</dc:creator>
  <cp:keywords/>
  <dc:description/>
  <cp:lastModifiedBy>Wendy Segaar</cp:lastModifiedBy>
  <cp:revision>12</cp:revision>
  <dcterms:created xsi:type="dcterms:W3CDTF">2019-03-04T13:47:00Z</dcterms:created>
  <dcterms:modified xsi:type="dcterms:W3CDTF">2019-04-03T10:56:00Z</dcterms:modified>
</cp:coreProperties>
</file>