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6ECE7" w14:textId="77777777" w:rsidR="00E03E99" w:rsidRPr="00936EA2" w:rsidRDefault="007B2FDB" w:rsidP="00E03E99">
      <w:pPr>
        <w:rPr>
          <w:sz w:val="72"/>
          <w:szCs w:val="72"/>
          <w:lang w:val="en-GB"/>
        </w:rPr>
      </w:pPr>
      <w:r w:rsidRPr="00936EA2">
        <w:rPr>
          <w:sz w:val="72"/>
          <w:szCs w:val="72"/>
          <w:lang w:val="en-GB"/>
        </w:rPr>
        <w:t>Project back-end</w:t>
      </w:r>
    </w:p>
    <w:p w14:paraId="312B1749" w14:textId="77777777" w:rsidR="00E03E99" w:rsidRPr="00936EA2" w:rsidRDefault="00E03E99" w:rsidP="00E03E99">
      <w:pPr>
        <w:rPr>
          <w:lang w:val="en-GB"/>
        </w:rPr>
      </w:pPr>
      <w:r>
        <w:rPr>
          <w:noProof/>
        </w:rPr>
        <mc:AlternateContent>
          <mc:Choice Requires="wps">
            <w:drawing>
              <wp:anchor distT="0" distB="0" distL="114300" distR="114300" simplePos="0" relativeHeight="251658240" behindDoc="0" locked="0" layoutInCell="1" allowOverlap="1" wp14:anchorId="03D5FE13" wp14:editId="4380CA96">
                <wp:simplePos x="0" y="0"/>
                <wp:positionH relativeFrom="column">
                  <wp:posOffset>-635</wp:posOffset>
                </wp:positionH>
                <wp:positionV relativeFrom="paragraph">
                  <wp:posOffset>102235</wp:posOffset>
                </wp:positionV>
                <wp:extent cx="5798820" cy="0"/>
                <wp:effectExtent l="0" t="0" r="0" b="0"/>
                <wp:wrapNone/>
                <wp:docPr id="2" name="Rechte verbindingslijn 2"/>
                <wp:cNvGraphicFramePr/>
                <a:graphic xmlns:a="http://schemas.openxmlformats.org/drawingml/2006/main">
                  <a:graphicData uri="http://schemas.microsoft.com/office/word/2010/wordprocessingShape">
                    <wps:wsp>
                      <wps:cNvCnPr/>
                      <wps:spPr>
                        <a:xfrm>
                          <a:off x="0" y="0"/>
                          <a:ext cx="579882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0B443C7E" id="Rechte verbindingslijn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5pt,8.05pt" to="456.5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" strokecolor="#4472c4 [3204]" strokeweight="1pt">
                <v:stroke joinstyle="miter"/>
              </v:line>
            </w:pict>
          </mc:Fallback>
        </mc:AlternateContent>
      </w:r>
    </w:p>
    <w:p w14:paraId="5D291C4A" w14:textId="77777777" w:rsidR="00E03E99" w:rsidRPr="00936EA2" w:rsidRDefault="0066758C" w:rsidP="00E03E99">
      <w:pPr>
        <w:rPr>
          <w:sz w:val="32"/>
          <w:szCs w:val="32"/>
        </w:rPr>
      </w:pPr>
      <w:r>
        <w:rPr>
          <w:sz w:val="32"/>
          <w:szCs w:val="32"/>
        </w:rPr>
        <w:t>Behoefteanalyse</w:t>
      </w:r>
    </w:p>
    <w:p w14:paraId="0D2F3BBF" w14:textId="77777777" w:rsidR="00E03E99" w:rsidRDefault="00E03E99" w:rsidP="00E03E99">
      <w:r w:rsidRPr="00E03E99">
        <w:rPr>
          <w:noProof/>
        </w:rPr>
        <w:drawing>
          <wp:inline distT="0" distB="0" distL="0" distR="0" wp14:anchorId="3EE8B25C" wp14:editId="000F5369">
            <wp:extent cx="5760720" cy="384048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840480"/>
                    </a:xfrm>
                    <a:prstGeom prst="rect">
                      <a:avLst/>
                    </a:prstGeom>
                  </pic:spPr>
                </pic:pic>
              </a:graphicData>
            </a:graphic>
          </wp:inline>
        </w:drawing>
      </w:r>
    </w:p>
    <w:p w14:paraId="6813C156" w14:textId="77777777" w:rsidR="00FF4EB4" w:rsidRDefault="00FF4EB4"/>
    <w:p w14:paraId="58ECEDDC" w14:textId="77777777" w:rsidR="00FF4EB4" w:rsidRDefault="00FF4EB4"/>
    <w:p w14:paraId="146E0729" w14:textId="77777777" w:rsidR="00FF4EB4" w:rsidRDefault="00FF4EB4"/>
    <w:p w14:paraId="5C157B7F" w14:textId="77777777" w:rsidR="007B2FDB" w:rsidRPr="007B2FDB" w:rsidRDefault="007B2FDB" w:rsidP="007B2FDB">
      <w:pPr>
        <w:rPr>
          <w:lang w:val="en-GB"/>
        </w:rPr>
      </w:pPr>
      <w:proofErr w:type="spellStart"/>
      <w:r w:rsidRPr="007B2FDB">
        <w:rPr>
          <w:lang w:val="en-GB"/>
        </w:rPr>
        <w:t>Namen</w:t>
      </w:r>
      <w:proofErr w:type="spellEnd"/>
      <w:r w:rsidRPr="007B2FDB">
        <w:rPr>
          <w:lang w:val="en-GB"/>
        </w:rPr>
        <w:t xml:space="preserve">: </w:t>
      </w:r>
      <w:proofErr w:type="spellStart"/>
      <w:r w:rsidRPr="007B2FDB">
        <w:rPr>
          <w:lang w:val="en-GB"/>
        </w:rPr>
        <w:t>Netanel</w:t>
      </w:r>
      <w:proofErr w:type="spellEnd"/>
      <w:r w:rsidRPr="007B2FDB">
        <w:rPr>
          <w:lang w:val="en-GB"/>
        </w:rPr>
        <w:t xml:space="preserve"> Dorothea, Patrick </w:t>
      </w:r>
      <w:proofErr w:type="spellStart"/>
      <w:r w:rsidRPr="007B2FDB">
        <w:rPr>
          <w:lang w:val="en-GB"/>
        </w:rPr>
        <w:t>Devilee</w:t>
      </w:r>
      <w:proofErr w:type="spellEnd"/>
      <w:r w:rsidRPr="007B2FDB">
        <w:rPr>
          <w:lang w:val="en-GB"/>
        </w:rPr>
        <w:t xml:space="preserve">, Wendy </w:t>
      </w:r>
      <w:proofErr w:type="spellStart"/>
      <w:r w:rsidRPr="007B2FDB">
        <w:rPr>
          <w:lang w:val="en-GB"/>
        </w:rPr>
        <w:t>Segaar</w:t>
      </w:r>
      <w:proofErr w:type="spellEnd"/>
    </w:p>
    <w:p w14:paraId="3F2F9B8A" w14:textId="77777777" w:rsidR="007B2FDB" w:rsidRDefault="007B2FDB" w:rsidP="007B2FDB">
      <w:r w:rsidRPr="00F518EA">
        <w:t xml:space="preserve">Studiejaar: </w:t>
      </w:r>
      <w:r>
        <w:t>201</w:t>
      </w:r>
      <w:r w:rsidR="00500580">
        <w:t>8</w:t>
      </w:r>
      <w:r>
        <w:t>/20</w:t>
      </w:r>
      <w:r w:rsidR="00500580">
        <w:t>19</w:t>
      </w:r>
    </w:p>
    <w:p w14:paraId="206EE642" w14:textId="77777777" w:rsidR="007B2FDB" w:rsidRDefault="007B2FDB" w:rsidP="007B2FDB">
      <w:r w:rsidRPr="00F518EA">
        <w:t>Werkgroep</w:t>
      </w:r>
      <w:r>
        <w:t>: 1</w:t>
      </w:r>
    </w:p>
    <w:p w14:paraId="598445BF" w14:textId="77777777" w:rsidR="007B2FDB" w:rsidRDefault="007B2FDB" w:rsidP="007B2FDB">
      <w:r w:rsidRPr="00F518EA">
        <w:t>Projectleider:</w:t>
      </w:r>
      <w:r>
        <w:t xml:space="preserve"> </w:t>
      </w:r>
      <w:r w:rsidRPr="00F518EA">
        <w:t>M. Boukiour</w:t>
      </w:r>
    </w:p>
    <w:p w14:paraId="42748D13" w14:textId="77777777" w:rsidR="007B2FDB" w:rsidRDefault="007B2FDB" w:rsidP="007B2FDB">
      <w:r w:rsidRPr="00F518EA">
        <w:t xml:space="preserve">Inleverdatum: </w:t>
      </w:r>
    </w:p>
    <w:p w14:paraId="0C54DFD5" w14:textId="77777777" w:rsidR="007B2FDB" w:rsidRPr="006D53C8" w:rsidRDefault="007B2FDB" w:rsidP="007B2FDB">
      <w:r w:rsidRPr="00F518EA">
        <w:t>Versie:</w:t>
      </w:r>
      <w:r w:rsidRPr="00F518EA">
        <w:rPr>
          <w:b/>
          <w:bCs/>
        </w:rPr>
        <w:t xml:space="preserve"> </w:t>
      </w:r>
      <w:r>
        <w:rPr>
          <w:bCs/>
        </w:rPr>
        <w:t>1.0</w:t>
      </w:r>
    </w:p>
    <w:p w14:paraId="2F1B9E42" w14:textId="77777777" w:rsidR="00FF4EB4" w:rsidRDefault="00FF4EB4"/>
    <w:p w14:paraId="51932670" w14:textId="77777777" w:rsidR="00FF4EB4" w:rsidRDefault="00FF4EB4"/>
    <w:p w14:paraId="15367613" w14:textId="77777777" w:rsidR="00FF4EB4" w:rsidRDefault="00FF4EB4"/>
    <w:sdt>
      <w:sdtPr>
        <w:rPr>
          <w:rFonts w:asciiTheme="minorHAnsi" w:eastAsiaTheme="minorHAnsi" w:hAnsiTheme="minorHAnsi" w:cstheme="minorBidi"/>
          <w:color w:val="auto"/>
          <w:sz w:val="22"/>
          <w:szCs w:val="22"/>
          <w:lang w:eastAsia="en-US"/>
        </w:rPr>
        <w:id w:val="-553624228"/>
        <w:docPartObj>
          <w:docPartGallery w:val="Table of Contents"/>
          <w:docPartUnique/>
        </w:docPartObj>
      </w:sdtPr>
      <w:sdtEndPr>
        <w:rPr>
          <w:b/>
          <w:bCs/>
        </w:rPr>
      </w:sdtEndPr>
      <w:sdtContent>
        <w:p w14:paraId="655C7325" w14:textId="77777777" w:rsidR="00A73D44" w:rsidRDefault="00A73D44">
          <w:pPr>
            <w:pStyle w:val="TOCHeading"/>
          </w:pPr>
          <w:r>
            <w:t>Inhoud</w:t>
          </w:r>
        </w:p>
        <w:p w14:paraId="26BA2DC8" w14:textId="77777777" w:rsidR="00D51B44" w:rsidRDefault="00A73D44">
          <w:pPr>
            <w:pStyle w:val="TOC1"/>
            <w:tabs>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434024" w:history="1">
            <w:r w:rsidR="00D51B44" w:rsidRPr="00363335">
              <w:rPr>
                <w:rStyle w:val="Hyperlink"/>
                <w:noProof/>
              </w:rPr>
              <w:t>1. Samenvatting project</w:t>
            </w:r>
            <w:r w:rsidR="00D51B44">
              <w:rPr>
                <w:noProof/>
                <w:webHidden/>
              </w:rPr>
              <w:tab/>
            </w:r>
            <w:r w:rsidR="00D51B44">
              <w:rPr>
                <w:noProof/>
                <w:webHidden/>
              </w:rPr>
              <w:fldChar w:fldCharType="begin"/>
            </w:r>
            <w:r w:rsidR="00D51B44">
              <w:rPr>
                <w:noProof/>
                <w:webHidden/>
              </w:rPr>
              <w:instrText xml:space="preserve"> PAGEREF _Toc434024 \h </w:instrText>
            </w:r>
            <w:r w:rsidR="00D51B44">
              <w:rPr>
                <w:noProof/>
                <w:webHidden/>
              </w:rPr>
            </w:r>
            <w:r w:rsidR="00D51B44">
              <w:rPr>
                <w:noProof/>
                <w:webHidden/>
              </w:rPr>
              <w:fldChar w:fldCharType="separate"/>
            </w:r>
            <w:r w:rsidR="00D51B44">
              <w:rPr>
                <w:noProof/>
                <w:webHidden/>
              </w:rPr>
              <w:t>3</w:t>
            </w:r>
            <w:r w:rsidR="00D51B44">
              <w:rPr>
                <w:noProof/>
                <w:webHidden/>
              </w:rPr>
              <w:fldChar w:fldCharType="end"/>
            </w:r>
          </w:hyperlink>
        </w:p>
        <w:p w14:paraId="4F7B153E" w14:textId="77777777" w:rsidR="00D51B44" w:rsidRDefault="00423016">
          <w:pPr>
            <w:pStyle w:val="TOC1"/>
            <w:tabs>
              <w:tab w:val="right" w:leader="dot" w:pos="9062"/>
            </w:tabs>
            <w:rPr>
              <w:rFonts w:eastAsiaTheme="minorEastAsia"/>
              <w:noProof/>
              <w:lang w:eastAsia="nl-NL"/>
            </w:rPr>
          </w:pPr>
          <w:hyperlink w:anchor="_Toc434025" w:history="1">
            <w:r w:rsidR="00D51B44" w:rsidRPr="00363335">
              <w:rPr>
                <w:rStyle w:val="Hyperlink"/>
                <w:noProof/>
              </w:rPr>
              <w:t>2.  Aanleiding</w:t>
            </w:r>
            <w:r w:rsidR="00D51B44">
              <w:rPr>
                <w:noProof/>
                <w:webHidden/>
              </w:rPr>
              <w:tab/>
            </w:r>
            <w:r w:rsidR="00D51B44">
              <w:rPr>
                <w:noProof/>
                <w:webHidden/>
              </w:rPr>
              <w:fldChar w:fldCharType="begin"/>
            </w:r>
            <w:r w:rsidR="00D51B44">
              <w:rPr>
                <w:noProof/>
                <w:webHidden/>
              </w:rPr>
              <w:instrText xml:space="preserve"> PAGEREF _Toc434025 \h </w:instrText>
            </w:r>
            <w:r w:rsidR="00D51B44">
              <w:rPr>
                <w:noProof/>
                <w:webHidden/>
              </w:rPr>
            </w:r>
            <w:r w:rsidR="00D51B44">
              <w:rPr>
                <w:noProof/>
                <w:webHidden/>
              </w:rPr>
              <w:fldChar w:fldCharType="separate"/>
            </w:r>
            <w:r w:rsidR="00D51B44">
              <w:rPr>
                <w:noProof/>
                <w:webHidden/>
              </w:rPr>
              <w:t>4</w:t>
            </w:r>
            <w:r w:rsidR="00D51B44">
              <w:rPr>
                <w:noProof/>
                <w:webHidden/>
              </w:rPr>
              <w:fldChar w:fldCharType="end"/>
            </w:r>
          </w:hyperlink>
        </w:p>
        <w:p w14:paraId="3FEABF38" w14:textId="77777777" w:rsidR="00D51B44" w:rsidRDefault="00423016">
          <w:pPr>
            <w:pStyle w:val="TOC1"/>
            <w:tabs>
              <w:tab w:val="right" w:leader="dot" w:pos="9062"/>
            </w:tabs>
            <w:rPr>
              <w:rFonts w:eastAsiaTheme="minorEastAsia"/>
              <w:noProof/>
              <w:lang w:eastAsia="nl-NL"/>
            </w:rPr>
          </w:pPr>
          <w:hyperlink w:anchor="_Toc434026" w:history="1">
            <w:r w:rsidR="00D51B44" w:rsidRPr="00363335">
              <w:rPr>
                <w:rStyle w:val="Hyperlink"/>
                <w:noProof/>
              </w:rPr>
              <w:t>3.  Beschrijving van de applicatie</w:t>
            </w:r>
            <w:r w:rsidR="00D51B44">
              <w:rPr>
                <w:noProof/>
                <w:webHidden/>
              </w:rPr>
              <w:tab/>
            </w:r>
            <w:r w:rsidR="00D51B44">
              <w:rPr>
                <w:noProof/>
                <w:webHidden/>
              </w:rPr>
              <w:fldChar w:fldCharType="begin"/>
            </w:r>
            <w:r w:rsidR="00D51B44">
              <w:rPr>
                <w:noProof/>
                <w:webHidden/>
              </w:rPr>
              <w:instrText xml:space="preserve"> PAGEREF _Toc434026 \h </w:instrText>
            </w:r>
            <w:r w:rsidR="00D51B44">
              <w:rPr>
                <w:noProof/>
                <w:webHidden/>
              </w:rPr>
            </w:r>
            <w:r w:rsidR="00D51B44">
              <w:rPr>
                <w:noProof/>
                <w:webHidden/>
              </w:rPr>
              <w:fldChar w:fldCharType="separate"/>
            </w:r>
            <w:r w:rsidR="00D51B44">
              <w:rPr>
                <w:noProof/>
                <w:webHidden/>
              </w:rPr>
              <w:t>5</w:t>
            </w:r>
            <w:r w:rsidR="00D51B44">
              <w:rPr>
                <w:noProof/>
                <w:webHidden/>
              </w:rPr>
              <w:fldChar w:fldCharType="end"/>
            </w:r>
          </w:hyperlink>
        </w:p>
        <w:p w14:paraId="2BB69D10" w14:textId="77777777" w:rsidR="00D51B44" w:rsidRDefault="00423016">
          <w:pPr>
            <w:pStyle w:val="TOC1"/>
            <w:tabs>
              <w:tab w:val="right" w:leader="dot" w:pos="9062"/>
            </w:tabs>
            <w:rPr>
              <w:rFonts w:eastAsiaTheme="minorEastAsia"/>
              <w:noProof/>
              <w:lang w:eastAsia="nl-NL"/>
            </w:rPr>
          </w:pPr>
          <w:hyperlink w:anchor="_Toc434027" w:history="1">
            <w:r w:rsidR="00D51B44" w:rsidRPr="00363335">
              <w:rPr>
                <w:rStyle w:val="Hyperlink"/>
                <w:noProof/>
              </w:rPr>
              <w:t>4.  Doelen van de applicatie</w:t>
            </w:r>
            <w:r w:rsidR="00D51B44">
              <w:rPr>
                <w:noProof/>
                <w:webHidden/>
              </w:rPr>
              <w:tab/>
            </w:r>
            <w:r w:rsidR="00D51B44">
              <w:rPr>
                <w:noProof/>
                <w:webHidden/>
              </w:rPr>
              <w:fldChar w:fldCharType="begin"/>
            </w:r>
            <w:r w:rsidR="00D51B44">
              <w:rPr>
                <w:noProof/>
                <w:webHidden/>
              </w:rPr>
              <w:instrText xml:space="preserve"> PAGEREF _Toc434027 \h </w:instrText>
            </w:r>
            <w:r w:rsidR="00D51B44">
              <w:rPr>
                <w:noProof/>
                <w:webHidden/>
              </w:rPr>
            </w:r>
            <w:r w:rsidR="00D51B44">
              <w:rPr>
                <w:noProof/>
                <w:webHidden/>
              </w:rPr>
              <w:fldChar w:fldCharType="separate"/>
            </w:r>
            <w:r w:rsidR="00D51B44">
              <w:rPr>
                <w:noProof/>
                <w:webHidden/>
              </w:rPr>
              <w:t>6</w:t>
            </w:r>
            <w:r w:rsidR="00D51B44">
              <w:rPr>
                <w:noProof/>
                <w:webHidden/>
              </w:rPr>
              <w:fldChar w:fldCharType="end"/>
            </w:r>
          </w:hyperlink>
        </w:p>
        <w:p w14:paraId="17B440DD" w14:textId="77777777" w:rsidR="00D51B44" w:rsidRDefault="00423016">
          <w:pPr>
            <w:pStyle w:val="TOC1"/>
            <w:tabs>
              <w:tab w:val="right" w:leader="dot" w:pos="9062"/>
            </w:tabs>
            <w:rPr>
              <w:rFonts w:eastAsiaTheme="minorEastAsia"/>
              <w:noProof/>
              <w:lang w:eastAsia="nl-NL"/>
            </w:rPr>
          </w:pPr>
          <w:hyperlink w:anchor="_Toc434028" w:history="1">
            <w:r w:rsidR="00D51B44" w:rsidRPr="00363335">
              <w:rPr>
                <w:rStyle w:val="Hyperlink"/>
                <w:noProof/>
              </w:rPr>
              <w:t>5.  Doelgroepen van de applicatie</w:t>
            </w:r>
            <w:r w:rsidR="00D51B44">
              <w:rPr>
                <w:noProof/>
                <w:webHidden/>
              </w:rPr>
              <w:tab/>
            </w:r>
            <w:r w:rsidR="00D51B44">
              <w:rPr>
                <w:noProof/>
                <w:webHidden/>
              </w:rPr>
              <w:fldChar w:fldCharType="begin"/>
            </w:r>
            <w:r w:rsidR="00D51B44">
              <w:rPr>
                <w:noProof/>
                <w:webHidden/>
              </w:rPr>
              <w:instrText xml:space="preserve"> PAGEREF _Toc434028 \h </w:instrText>
            </w:r>
            <w:r w:rsidR="00D51B44">
              <w:rPr>
                <w:noProof/>
                <w:webHidden/>
              </w:rPr>
            </w:r>
            <w:r w:rsidR="00D51B44">
              <w:rPr>
                <w:noProof/>
                <w:webHidden/>
              </w:rPr>
              <w:fldChar w:fldCharType="separate"/>
            </w:r>
            <w:r w:rsidR="00D51B44">
              <w:rPr>
                <w:noProof/>
                <w:webHidden/>
              </w:rPr>
              <w:t>7</w:t>
            </w:r>
            <w:r w:rsidR="00D51B44">
              <w:rPr>
                <w:noProof/>
                <w:webHidden/>
              </w:rPr>
              <w:fldChar w:fldCharType="end"/>
            </w:r>
          </w:hyperlink>
        </w:p>
        <w:p w14:paraId="79290DC9" w14:textId="77777777" w:rsidR="00D51B44" w:rsidRDefault="00423016">
          <w:pPr>
            <w:pStyle w:val="TOC1"/>
            <w:tabs>
              <w:tab w:val="right" w:leader="dot" w:pos="9062"/>
            </w:tabs>
            <w:rPr>
              <w:rFonts w:eastAsiaTheme="minorEastAsia"/>
              <w:noProof/>
              <w:lang w:eastAsia="nl-NL"/>
            </w:rPr>
          </w:pPr>
          <w:hyperlink w:anchor="_Toc434029" w:history="1">
            <w:r w:rsidR="00D51B44" w:rsidRPr="00363335">
              <w:rPr>
                <w:rStyle w:val="Hyperlink"/>
                <w:noProof/>
              </w:rPr>
              <w:t>6.  Vormgeving</w:t>
            </w:r>
            <w:r w:rsidR="00D51B44">
              <w:rPr>
                <w:noProof/>
                <w:webHidden/>
              </w:rPr>
              <w:tab/>
            </w:r>
            <w:r w:rsidR="00D51B44">
              <w:rPr>
                <w:noProof/>
                <w:webHidden/>
              </w:rPr>
              <w:fldChar w:fldCharType="begin"/>
            </w:r>
            <w:r w:rsidR="00D51B44">
              <w:rPr>
                <w:noProof/>
                <w:webHidden/>
              </w:rPr>
              <w:instrText xml:space="preserve"> PAGEREF _Toc434029 \h </w:instrText>
            </w:r>
            <w:r w:rsidR="00D51B44">
              <w:rPr>
                <w:noProof/>
                <w:webHidden/>
              </w:rPr>
            </w:r>
            <w:r w:rsidR="00D51B44">
              <w:rPr>
                <w:noProof/>
                <w:webHidden/>
              </w:rPr>
              <w:fldChar w:fldCharType="separate"/>
            </w:r>
            <w:r w:rsidR="00D51B44">
              <w:rPr>
                <w:noProof/>
                <w:webHidden/>
              </w:rPr>
              <w:t>8</w:t>
            </w:r>
            <w:r w:rsidR="00D51B44">
              <w:rPr>
                <w:noProof/>
                <w:webHidden/>
              </w:rPr>
              <w:fldChar w:fldCharType="end"/>
            </w:r>
          </w:hyperlink>
        </w:p>
        <w:p w14:paraId="3702DE5E" w14:textId="77777777" w:rsidR="00D51B44" w:rsidRDefault="00423016">
          <w:pPr>
            <w:pStyle w:val="TOC1"/>
            <w:tabs>
              <w:tab w:val="right" w:leader="dot" w:pos="9062"/>
            </w:tabs>
            <w:rPr>
              <w:rFonts w:eastAsiaTheme="minorEastAsia"/>
              <w:noProof/>
              <w:lang w:eastAsia="nl-NL"/>
            </w:rPr>
          </w:pPr>
          <w:hyperlink w:anchor="_Toc434030" w:history="1">
            <w:r w:rsidR="00D51B44" w:rsidRPr="00363335">
              <w:rPr>
                <w:rStyle w:val="Hyperlink"/>
                <w:noProof/>
              </w:rPr>
              <w:t>7.  Informatie in de applicatie</w:t>
            </w:r>
            <w:r w:rsidR="00D51B44">
              <w:rPr>
                <w:noProof/>
                <w:webHidden/>
              </w:rPr>
              <w:tab/>
            </w:r>
            <w:r w:rsidR="00D51B44">
              <w:rPr>
                <w:noProof/>
                <w:webHidden/>
              </w:rPr>
              <w:fldChar w:fldCharType="begin"/>
            </w:r>
            <w:r w:rsidR="00D51B44">
              <w:rPr>
                <w:noProof/>
                <w:webHidden/>
              </w:rPr>
              <w:instrText xml:space="preserve"> PAGEREF _Toc434030 \h </w:instrText>
            </w:r>
            <w:r w:rsidR="00D51B44">
              <w:rPr>
                <w:noProof/>
                <w:webHidden/>
              </w:rPr>
            </w:r>
            <w:r w:rsidR="00D51B44">
              <w:rPr>
                <w:noProof/>
                <w:webHidden/>
              </w:rPr>
              <w:fldChar w:fldCharType="separate"/>
            </w:r>
            <w:r w:rsidR="00D51B44">
              <w:rPr>
                <w:noProof/>
                <w:webHidden/>
              </w:rPr>
              <w:t>9</w:t>
            </w:r>
            <w:r w:rsidR="00D51B44">
              <w:rPr>
                <w:noProof/>
                <w:webHidden/>
              </w:rPr>
              <w:fldChar w:fldCharType="end"/>
            </w:r>
          </w:hyperlink>
        </w:p>
        <w:p w14:paraId="041989DA" w14:textId="77777777" w:rsidR="00D51B44" w:rsidRDefault="00423016">
          <w:pPr>
            <w:pStyle w:val="TOC1"/>
            <w:tabs>
              <w:tab w:val="right" w:leader="dot" w:pos="9062"/>
            </w:tabs>
            <w:rPr>
              <w:rFonts w:eastAsiaTheme="minorEastAsia"/>
              <w:noProof/>
              <w:lang w:eastAsia="nl-NL"/>
            </w:rPr>
          </w:pPr>
          <w:hyperlink w:anchor="_Toc434031" w:history="1">
            <w:r w:rsidR="00D51B44" w:rsidRPr="00363335">
              <w:rPr>
                <w:rStyle w:val="Hyperlink"/>
                <w:noProof/>
              </w:rPr>
              <w:t>8.  Interactie van de applicatie</w:t>
            </w:r>
            <w:r w:rsidR="00D51B44">
              <w:rPr>
                <w:noProof/>
                <w:webHidden/>
              </w:rPr>
              <w:tab/>
            </w:r>
            <w:r w:rsidR="00D51B44">
              <w:rPr>
                <w:noProof/>
                <w:webHidden/>
              </w:rPr>
              <w:fldChar w:fldCharType="begin"/>
            </w:r>
            <w:r w:rsidR="00D51B44">
              <w:rPr>
                <w:noProof/>
                <w:webHidden/>
              </w:rPr>
              <w:instrText xml:space="preserve"> PAGEREF _Toc434031 \h </w:instrText>
            </w:r>
            <w:r w:rsidR="00D51B44">
              <w:rPr>
                <w:noProof/>
                <w:webHidden/>
              </w:rPr>
            </w:r>
            <w:r w:rsidR="00D51B44">
              <w:rPr>
                <w:noProof/>
                <w:webHidden/>
              </w:rPr>
              <w:fldChar w:fldCharType="separate"/>
            </w:r>
            <w:r w:rsidR="00D51B44">
              <w:rPr>
                <w:noProof/>
                <w:webHidden/>
              </w:rPr>
              <w:t>10</w:t>
            </w:r>
            <w:r w:rsidR="00D51B44">
              <w:rPr>
                <w:noProof/>
                <w:webHidden/>
              </w:rPr>
              <w:fldChar w:fldCharType="end"/>
            </w:r>
          </w:hyperlink>
        </w:p>
        <w:p w14:paraId="62CA3188" w14:textId="77777777" w:rsidR="00D51B44" w:rsidRDefault="00423016">
          <w:pPr>
            <w:pStyle w:val="TOC1"/>
            <w:tabs>
              <w:tab w:val="right" w:leader="dot" w:pos="9062"/>
            </w:tabs>
            <w:rPr>
              <w:rFonts w:eastAsiaTheme="minorEastAsia"/>
              <w:noProof/>
              <w:lang w:eastAsia="nl-NL"/>
            </w:rPr>
          </w:pPr>
          <w:hyperlink w:anchor="_Toc434032" w:history="1">
            <w:r w:rsidR="00D51B44" w:rsidRPr="00363335">
              <w:rPr>
                <w:rStyle w:val="Hyperlink"/>
                <w:noProof/>
              </w:rPr>
              <w:t>9.  Tot slot</w:t>
            </w:r>
            <w:r w:rsidR="00D51B44">
              <w:rPr>
                <w:noProof/>
                <w:webHidden/>
              </w:rPr>
              <w:tab/>
            </w:r>
            <w:r w:rsidR="00D51B44">
              <w:rPr>
                <w:noProof/>
                <w:webHidden/>
              </w:rPr>
              <w:fldChar w:fldCharType="begin"/>
            </w:r>
            <w:r w:rsidR="00D51B44">
              <w:rPr>
                <w:noProof/>
                <w:webHidden/>
              </w:rPr>
              <w:instrText xml:space="preserve"> PAGEREF _Toc434032 \h </w:instrText>
            </w:r>
            <w:r w:rsidR="00D51B44">
              <w:rPr>
                <w:noProof/>
                <w:webHidden/>
              </w:rPr>
            </w:r>
            <w:r w:rsidR="00D51B44">
              <w:rPr>
                <w:noProof/>
                <w:webHidden/>
              </w:rPr>
              <w:fldChar w:fldCharType="separate"/>
            </w:r>
            <w:r w:rsidR="00D51B44">
              <w:rPr>
                <w:noProof/>
                <w:webHidden/>
              </w:rPr>
              <w:t>11</w:t>
            </w:r>
            <w:r w:rsidR="00D51B44">
              <w:rPr>
                <w:noProof/>
                <w:webHidden/>
              </w:rPr>
              <w:fldChar w:fldCharType="end"/>
            </w:r>
          </w:hyperlink>
        </w:p>
        <w:p w14:paraId="01DB173C" w14:textId="77777777" w:rsidR="00A73D44" w:rsidRDefault="00A73D44">
          <w:r>
            <w:rPr>
              <w:b/>
              <w:bCs/>
            </w:rPr>
            <w:fldChar w:fldCharType="end"/>
          </w:r>
        </w:p>
      </w:sdtContent>
    </w:sdt>
    <w:p w14:paraId="4D1710B1" w14:textId="77777777" w:rsidR="00A73D44" w:rsidRDefault="00A73D44"/>
    <w:p w14:paraId="08E8437A" w14:textId="77777777" w:rsidR="00A73D44" w:rsidRDefault="00A73D44">
      <w:r>
        <w:br w:type="page"/>
      </w:r>
    </w:p>
    <w:p w14:paraId="51715C63" w14:textId="77777777" w:rsidR="00A73D44" w:rsidRDefault="00CF2D7E" w:rsidP="00CF2D7E">
      <w:pPr>
        <w:pStyle w:val="Heading1"/>
      </w:pPr>
      <w:bookmarkStart w:id="0" w:name="_Toc434024"/>
      <w:r>
        <w:t>1. Samenvatting project</w:t>
      </w:r>
      <w:bookmarkEnd w:id="0"/>
    </w:p>
    <w:p w14:paraId="04F21D3B" w14:textId="75267DFC" w:rsidR="00CF2D7E" w:rsidRDefault="00CF2D7E" w:rsidP="00CF2D7E"/>
    <w:p w14:paraId="62ED77D3" w14:textId="77777777" w:rsidR="00A113E8" w:rsidRDefault="009109FB" w:rsidP="00CF2D7E">
      <w:r>
        <w:t>Wij zijn medewerkers voor het bedrijf Monkeybusiness dat webapplicaties maakt. W</w:t>
      </w:r>
      <w:r w:rsidR="00A113E8">
        <w:t>e worden gevraagd een applicatie te bouwen voor een klant genaamt Dhr. Hannibal.</w:t>
      </w:r>
    </w:p>
    <w:p w14:paraId="5AEEB43C" w14:textId="55DD9E9A" w:rsidR="00A113E8" w:rsidRDefault="00A113E8" w:rsidP="00CF2D7E">
      <w:r>
        <w:t>De applicatie is voor het parkvereniging park Cronesteyn waar de klant de voorzitter van is.</w:t>
      </w:r>
    </w:p>
    <w:p w14:paraId="60BC1778" w14:textId="321A6B17" w:rsidR="009109FB" w:rsidRDefault="00A113E8" w:rsidP="00CF2D7E">
      <w:r>
        <w:t xml:space="preserve">De website is verouded en moet vervangen worden de nieuwe website moet makkelijk beheerd kunnen worden en op mobiel kunnen werken ook moet het mooier uitstralen. </w:t>
      </w:r>
    </w:p>
    <w:p w14:paraId="03C2D68D" w14:textId="77777777" w:rsidR="009109FB" w:rsidRDefault="009109FB" w:rsidP="00CF2D7E"/>
    <w:p w14:paraId="6614AA79" w14:textId="77777777" w:rsidR="00CF2D7E" w:rsidRDefault="00A73D44" w:rsidP="00A73D44">
      <w:pPr>
        <w:pStyle w:val="Heading1"/>
      </w:pPr>
      <w:bookmarkStart w:id="1" w:name="_Toc434025"/>
      <w:r>
        <w:t>2</w:t>
      </w:r>
      <w:r w:rsidR="00CF2D7E">
        <w:t>. Aanleiding</w:t>
      </w:r>
      <w:bookmarkEnd w:id="1"/>
    </w:p>
    <w:p w14:paraId="41DCDFE3" w14:textId="77777777" w:rsidR="00CF2D7E" w:rsidRDefault="00CF2D7E" w:rsidP="00CF2D7E"/>
    <w:p w14:paraId="1A9F624D" w14:textId="3DF51C08" w:rsidR="00CF2D7E" w:rsidRDefault="00273E75">
      <w:r>
        <w:t xml:space="preserve">De website werkt traag en het design werkt niet op mobiele telefoons. Beheren is lastig omdat alles via code moet worden gewijzigd en de wens is om via een omgeving waar het makelijk </w:t>
      </w:r>
      <w:r w:rsidR="003106A8">
        <w:t>content</w:t>
      </w:r>
      <w:r>
        <w:t xml:space="preserve"> kan worden toegevoegd</w:t>
      </w:r>
      <w:r w:rsidR="003106A8">
        <w:t>, verwijderd en gewijzigd</w:t>
      </w:r>
      <w:r w:rsidR="003D1B6B">
        <w:t>. Ook moet het mogelijk zijn voor een hoofdadmin om beheerders toe te voegen en verwijderen.</w:t>
      </w:r>
      <w:r w:rsidR="00106E5D">
        <w:t xml:space="preserve"> </w:t>
      </w:r>
    </w:p>
    <w:p w14:paraId="0055B86E" w14:textId="73910915" w:rsidR="00273E75" w:rsidRDefault="00273E75"/>
    <w:p w14:paraId="1E166285" w14:textId="0C3BFE92" w:rsidR="00273E75" w:rsidRDefault="00273E75">
      <w:pPr>
        <w:rPr>
          <w:rFonts w:asciiTheme="majorHAnsi" w:eastAsiaTheme="majorEastAsia" w:hAnsiTheme="majorHAnsi" w:cstheme="majorBidi"/>
          <w:color w:val="2F5496" w:themeColor="accent1" w:themeShade="BF"/>
          <w:sz w:val="32"/>
          <w:szCs w:val="32"/>
        </w:rPr>
      </w:pPr>
    </w:p>
    <w:p w14:paraId="6F8ADCD7" w14:textId="77777777" w:rsidR="00A73D44" w:rsidRDefault="00CF2D7E" w:rsidP="00A73D44">
      <w:pPr>
        <w:pStyle w:val="Heading1"/>
      </w:pPr>
      <w:bookmarkStart w:id="2" w:name="_Toc434026"/>
      <w:r>
        <w:t>3. Beschrijving van de applicatie</w:t>
      </w:r>
      <w:bookmarkEnd w:id="2"/>
    </w:p>
    <w:p w14:paraId="3D471F23" w14:textId="77777777" w:rsidR="00CF2D7E" w:rsidRDefault="00CF2D7E" w:rsidP="00CF2D7E"/>
    <w:p w14:paraId="617A972F" w14:textId="65A9C054" w:rsidR="00CF2D7E" w:rsidRDefault="00CF2D7E"/>
    <w:p w14:paraId="3C443BE5" w14:textId="78CB0C8B" w:rsidR="003172AC" w:rsidRDefault="003106A8">
      <w:r>
        <w:t>Homepage:</w:t>
      </w:r>
      <w:r w:rsidR="009109FB">
        <w:t xml:space="preserve"> startpagina met introductie en het laatste nieuws.</w:t>
      </w:r>
    </w:p>
    <w:p w14:paraId="7D464501" w14:textId="7E936D0A" w:rsidR="003106A8" w:rsidRDefault="003106A8">
      <w:r>
        <w:t>Activiteiten:</w:t>
      </w:r>
      <w:r w:rsidR="009109FB">
        <w:t xml:space="preserve"> geeft informatie aan van huidige en toekomstige activiteiten weer.</w:t>
      </w:r>
    </w:p>
    <w:p w14:paraId="7DFC28D1" w14:textId="53C8181A" w:rsidR="003106A8" w:rsidRDefault="003106A8">
      <w:r>
        <w:t>Parkvereniging:</w:t>
      </w:r>
      <w:r w:rsidR="009109FB">
        <w:t xml:space="preserve"> Geeft informatie over de vereniging en wat zij doen.</w:t>
      </w:r>
    </w:p>
    <w:p w14:paraId="08522684" w14:textId="0F863D20" w:rsidR="003106A8" w:rsidRDefault="003106A8">
      <w:r>
        <w:t>Vogelwerkgroep</w:t>
      </w:r>
      <w:r w:rsidR="009109FB">
        <w:t xml:space="preserve"> : geeft informatie over de vogels die leven in het park en hun leefgebied</w:t>
      </w:r>
    </w:p>
    <w:p w14:paraId="6953FBB7" w14:textId="01292B9B" w:rsidR="003106A8" w:rsidRDefault="003106A8">
      <w:r>
        <w:t>Foto’s:</w:t>
      </w:r>
      <w:r w:rsidR="009109FB">
        <w:t xml:space="preserve"> Fotogallery van het park en activiteiten</w:t>
      </w:r>
    </w:p>
    <w:p w14:paraId="769ADB06" w14:textId="332D6674" w:rsidR="003106A8" w:rsidRDefault="003106A8">
      <w:r>
        <w:t>Contact &amp; Links:</w:t>
      </w:r>
      <w:r w:rsidR="009109FB">
        <w:t xml:space="preserve"> contactformulier en eventueel links</w:t>
      </w:r>
    </w:p>
    <w:p w14:paraId="3052667D" w14:textId="22419CA6" w:rsidR="003172AC" w:rsidRDefault="003106A8">
      <w:r>
        <w:t>Download:</w:t>
      </w:r>
      <w:r w:rsidR="009109FB">
        <w:t xml:space="preserve"> Hier kan je de folder downloaden en andere informatie.</w:t>
      </w:r>
    </w:p>
    <w:p w14:paraId="4895E672" w14:textId="599FFCE3" w:rsidR="003106A8" w:rsidRDefault="009109FB">
      <w:r>
        <w:t>Natuurbeheergroep: geeft informatie over wat het natuurbeheer doet en de gebieden in het park dat beheerd wordt.</w:t>
      </w:r>
    </w:p>
    <w:p w14:paraId="238848EC" w14:textId="77777777" w:rsidR="003172AC" w:rsidRDefault="003172AC"/>
    <w:p w14:paraId="3706DF16" w14:textId="77777777" w:rsidR="00CF2D7E" w:rsidRPr="00A73D44" w:rsidRDefault="00CF2D7E" w:rsidP="00CF2D7E">
      <w:pPr>
        <w:pStyle w:val="Heading1"/>
      </w:pPr>
      <w:bookmarkStart w:id="3" w:name="_Toc434027"/>
      <w:r>
        <w:t>4. Doelen van de applicatie</w:t>
      </w:r>
      <w:bookmarkEnd w:id="3"/>
    </w:p>
    <w:p w14:paraId="1DA90FE2" w14:textId="77777777" w:rsidR="00CF2D7E" w:rsidRDefault="00CF2D7E" w:rsidP="00CF2D7E"/>
    <w:p w14:paraId="311E1F86" w14:textId="77777777" w:rsidR="00CF2D7E" w:rsidRDefault="00CF2D7E" w:rsidP="00CF2D7E"/>
    <w:p w14:paraId="6BAC1C3D" w14:textId="7AB9EFEA" w:rsidR="00CF2D7E" w:rsidRDefault="003D1B6B">
      <w:r>
        <w:t>Het hoofddoel is de bezoekers informeren over bijvoorbeeld evenementen, nieuws en het park zelf.</w:t>
      </w:r>
    </w:p>
    <w:p w14:paraId="4A35CBC9" w14:textId="77777777" w:rsidR="00C96E91" w:rsidRDefault="00C96E91"/>
    <w:p w14:paraId="44C27415" w14:textId="77777777" w:rsidR="003172AC" w:rsidRDefault="003172AC"/>
    <w:p w14:paraId="44C431B8" w14:textId="77777777" w:rsidR="00CF2D7E" w:rsidRDefault="00CF2D7E" w:rsidP="00CF2D7E">
      <w:pPr>
        <w:pStyle w:val="Heading1"/>
      </w:pPr>
      <w:bookmarkStart w:id="4" w:name="_Toc434028"/>
      <w:r>
        <w:t>5. Doelgroepen van de applicatie</w:t>
      </w:r>
      <w:bookmarkEnd w:id="4"/>
    </w:p>
    <w:p w14:paraId="3D132644" w14:textId="523B0481" w:rsidR="00CF2D7E" w:rsidRDefault="00CF2D7E"/>
    <w:p w14:paraId="3D289777" w14:textId="52B9A3EA" w:rsidR="003D1B6B" w:rsidRDefault="003D1B6B">
      <w:r>
        <w:t>Het hoofddoelgroep zijn lokale bezoekers voornamelijk volwassenen met kinderen die van natuur houden en graag willen ontspannen.</w:t>
      </w:r>
    </w:p>
    <w:p w14:paraId="25E5249B" w14:textId="77777777" w:rsidR="003D1B6B" w:rsidRDefault="003D1B6B"/>
    <w:p w14:paraId="22AFE01D" w14:textId="77777777" w:rsidR="00CF2D7E" w:rsidRDefault="00CF2D7E" w:rsidP="00CF2D7E">
      <w:pPr>
        <w:pStyle w:val="Heading1"/>
      </w:pPr>
      <w:bookmarkStart w:id="5" w:name="_Toc434029"/>
      <w:r>
        <w:t>6. Vormgeving</w:t>
      </w:r>
      <w:bookmarkEnd w:id="5"/>
    </w:p>
    <w:p w14:paraId="5035711B" w14:textId="77777777" w:rsidR="00CF2D7E" w:rsidRDefault="00CF2D7E" w:rsidP="00CF2D7E"/>
    <w:p w14:paraId="3075B2CC" w14:textId="756DF898" w:rsidR="00D51B44" w:rsidRDefault="003D1B6B">
      <w:r>
        <w:t>De hoofdkleur is groen we moeten zelf een logo bedenken als het mogelijk is. We ontwerpen zelf de stijl maar het moet natuur uitstralen en vrolijk en energievol zijn.</w:t>
      </w:r>
    </w:p>
    <w:p w14:paraId="69AB816A" w14:textId="77777777" w:rsidR="003D1B6B" w:rsidRDefault="003D1B6B"/>
    <w:p w14:paraId="2E58FD73" w14:textId="77777777" w:rsidR="00D51B44" w:rsidRDefault="00D51B44" w:rsidP="00D51B44">
      <w:pPr>
        <w:pStyle w:val="Heading1"/>
      </w:pPr>
      <w:bookmarkStart w:id="6" w:name="_Toc434030"/>
      <w:r>
        <w:t>7. Informatie in de applicatie</w:t>
      </w:r>
      <w:bookmarkEnd w:id="6"/>
    </w:p>
    <w:p w14:paraId="1BDF0F0B" w14:textId="77777777" w:rsidR="00D51B44" w:rsidRPr="00CF2D7E" w:rsidRDefault="00D51B44" w:rsidP="00CF2D7E"/>
    <w:p w14:paraId="5750E56C" w14:textId="5117B4B2" w:rsidR="00CF2D7E" w:rsidRPr="00CF2D7E" w:rsidRDefault="003172AC" w:rsidP="00CF2D7E">
      <w:r>
        <w:t xml:space="preserve">De content wordt overgenomen van de oude website. Subpagina’s worden slimmer ingedeeld voor makelijkere navigatie en voor de mobile responsive gedeelte van de website. Er wordt ook een contact formulier toegevoegd en google maps widget </w:t>
      </w:r>
      <w:r w:rsidR="003106A8">
        <w:t>die de locatie laat zien van het park.</w:t>
      </w:r>
    </w:p>
    <w:p w14:paraId="557E4490" w14:textId="77777777" w:rsidR="00D51B44" w:rsidRDefault="00D51B44">
      <w:r>
        <w:br w:type="page"/>
      </w:r>
    </w:p>
    <w:p w14:paraId="68192A77" w14:textId="77777777" w:rsidR="00CF2D7E" w:rsidRDefault="00D51B44" w:rsidP="00D51B44">
      <w:pPr>
        <w:pStyle w:val="Heading1"/>
      </w:pPr>
      <w:bookmarkStart w:id="7" w:name="_Toc434031"/>
      <w:r>
        <w:t>8. Interactie van de applicatie</w:t>
      </w:r>
      <w:bookmarkEnd w:id="7"/>
    </w:p>
    <w:p w14:paraId="287F157D" w14:textId="77777777" w:rsidR="00246F4C" w:rsidRPr="00246F4C" w:rsidRDefault="00246F4C" w:rsidP="00246F4C"/>
    <w:p w14:paraId="699524DE" w14:textId="40325E38" w:rsidR="00D51B44" w:rsidRDefault="00D51B44"/>
    <w:p w14:paraId="675558A4" w14:textId="427BE834" w:rsidR="003106A8" w:rsidRDefault="003106A8">
      <w:r>
        <w:t>Hoofdadmin: heeft alle rechten kan beheerders toevoegen en verwijderen. Kan ook inloggen en uitloggen</w:t>
      </w:r>
    </w:p>
    <w:p w14:paraId="6F1B577B" w14:textId="7511625E" w:rsidR="003106A8" w:rsidRDefault="003106A8">
      <w:r>
        <w:t>Beheerders: kan content wijzigen, toevoegen, verwijderen, inloggen en uitloggen.</w:t>
      </w:r>
    </w:p>
    <w:p w14:paraId="568C359D" w14:textId="1E279405" w:rsidR="003106A8" w:rsidRDefault="003106A8">
      <w:r>
        <w:t>Gebruikers : Readme only kan niet inloggen.</w:t>
      </w:r>
    </w:p>
    <w:p w14:paraId="1A7F690D" w14:textId="77777777" w:rsidR="003106A8" w:rsidRDefault="003106A8"/>
    <w:p w14:paraId="72495F32" w14:textId="77B7AE80" w:rsidR="00D51B44" w:rsidRDefault="00D51B44" w:rsidP="00C34449">
      <w:pPr>
        <w:pStyle w:val="Heading1"/>
      </w:pPr>
      <w:bookmarkStart w:id="8" w:name="_Toc434032"/>
      <w:r>
        <w:t>9. Tot slot</w:t>
      </w:r>
      <w:bookmarkEnd w:id="8"/>
      <w:r>
        <w:br/>
      </w:r>
      <w:bookmarkStart w:id="9" w:name="_GoBack"/>
      <w:bookmarkEnd w:id="9"/>
    </w:p>
    <w:p w14:paraId="46949EFC" w14:textId="5075BA16" w:rsidR="003106A8" w:rsidRDefault="003106A8" w:rsidP="00D51B44">
      <w:r>
        <w:t>Budget vergeten te vragen.</w:t>
      </w:r>
    </w:p>
    <w:p w14:paraId="7CA0EEA0" w14:textId="6AF93300" w:rsidR="009109FB" w:rsidRPr="00D51B44" w:rsidRDefault="009109FB" w:rsidP="00D51B44"/>
    <w:sectPr w:rsidR="009109FB" w:rsidRPr="00D51B44" w:rsidSect="00F64242">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19149" w14:textId="77777777" w:rsidR="00423016" w:rsidRDefault="00423016" w:rsidP="00F64242">
      <w:pPr>
        <w:spacing w:after="0" w:line="240" w:lineRule="auto"/>
      </w:pPr>
      <w:r>
        <w:separator/>
      </w:r>
    </w:p>
  </w:endnote>
  <w:endnote w:type="continuationSeparator" w:id="0">
    <w:p w14:paraId="67658F65" w14:textId="77777777" w:rsidR="00423016" w:rsidRDefault="00423016" w:rsidP="00F64242">
      <w:pPr>
        <w:spacing w:after="0" w:line="240" w:lineRule="auto"/>
      </w:pPr>
      <w:r>
        <w:continuationSeparator/>
      </w:r>
    </w:p>
  </w:endnote>
  <w:endnote w:type="continuationNotice" w:id="1">
    <w:p w14:paraId="7353E7C9" w14:textId="77777777" w:rsidR="00423016" w:rsidRDefault="004230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7997783"/>
      <w:docPartObj>
        <w:docPartGallery w:val="Page Numbers (Bottom of Page)"/>
        <w:docPartUnique/>
      </w:docPartObj>
    </w:sdtPr>
    <w:sdtContent>
      <w:p w14:paraId="2B32B255" w14:textId="77777777" w:rsidR="00F64242" w:rsidRDefault="00F64242">
        <w:pPr>
          <w:pStyle w:val="Footer"/>
          <w:jc w:val="right"/>
        </w:pPr>
        <w:r>
          <w:fldChar w:fldCharType="begin"/>
        </w:r>
        <w:r>
          <w:instrText>PAGE   \* MERGEFORMAT</w:instrText>
        </w:r>
        <w:r>
          <w:fldChar w:fldCharType="separate"/>
        </w:r>
        <w:r>
          <w:t>2</w:t>
        </w:r>
        <w:r>
          <w:fldChar w:fldCharType="end"/>
        </w:r>
      </w:p>
    </w:sdtContent>
  </w:sdt>
  <w:p w14:paraId="52F02D03" w14:textId="77777777" w:rsidR="00F64242" w:rsidRPr="00861080" w:rsidRDefault="00861080" w:rsidP="00861080">
    <w:pPr>
      <w:pStyle w:val="Header"/>
      <w:rPr>
        <w:lang w:val="en-US"/>
      </w:rPr>
    </w:pPr>
    <w:r>
      <w:rPr>
        <w:lang w:val="en-US"/>
      </w:rPr>
      <w:t xml:space="preserve">Wendy, Patrick </w:t>
    </w:r>
    <w:proofErr w:type="spellStart"/>
    <w:r>
      <w:rPr>
        <w:lang w:val="en-US"/>
      </w:rPr>
      <w:t>en</w:t>
    </w:r>
    <w:proofErr w:type="spellEnd"/>
    <w:r>
      <w:rPr>
        <w:lang w:val="en-US"/>
      </w:rPr>
      <w:t xml:space="preserve"> </w:t>
    </w:r>
    <w:proofErr w:type="spellStart"/>
    <w:r>
      <w:rPr>
        <w:lang w:val="en-US"/>
      </w:rPr>
      <w:t>Netanel</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ECB25" w14:textId="77777777" w:rsidR="00423016" w:rsidRDefault="00423016" w:rsidP="00F64242">
      <w:pPr>
        <w:spacing w:after="0" w:line="240" w:lineRule="auto"/>
      </w:pPr>
      <w:r>
        <w:separator/>
      </w:r>
    </w:p>
  </w:footnote>
  <w:footnote w:type="continuationSeparator" w:id="0">
    <w:p w14:paraId="00C0D717" w14:textId="77777777" w:rsidR="00423016" w:rsidRDefault="00423016" w:rsidP="00F64242">
      <w:pPr>
        <w:spacing w:after="0" w:line="240" w:lineRule="auto"/>
      </w:pPr>
      <w:r>
        <w:continuationSeparator/>
      </w:r>
    </w:p>
  </w:footnote>
  <w:footnote w:type="continuationNotice" w:id="1">
    <w:p w14:paraId="6ED5123C" w14:textId="77777777" w:rsidR="00423016" w:rsidRDefault="0042301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FF17C" w14:textId="77777777" w:rsidR="00861080" w:rsidRPr="00861080" w:rsidRDefault="00936EA2">
    <w:pPr>
      <w:pStyle w:val="Header"/>
      <w:rPr>
        <w:lang w:val="en-US"/>
      </w:rPr>
    </w:pPr>
    <w:r>
      <w:rPr>
        <w:lang w:val="en-US"/>
      </w:rPr>
      <w:t xml:space="preserve">Project </w:t>
    </w:r>
    <w:r w:rsidR="00861080">
      <w:rPr>
        <w:lang w:val="en-US"/>
      </w:rPr>
      <w:t>Back</w:t>
    </w:r>
    <w:r>
      <w:rPr>
        <w:lang w:val="en-US"/>
      </w:rPr>
      <w:t>-</w:t>
    </w:r>
    <w:r w:rsidR="00861080">
      <w:rPr>
        <w:lang w:val="en-US"/>
      </w:rPr>
      <w:t>end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90DDE"/>
    <w:multiLevelType w:val="hybridMultilevel"/>
    <w:tmpl w:val="825443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4E52874"/>
    <w:multiLevelType w:val="hybridMultilevel"/>
    <w:tmpl w:val="39D641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58C"/>
    <w:rsid w:val="000764D5"/>
    <w:rsid w:val="00087A27"/>
    <w:rsid w:val="00090542"/>
    <w:rsid w:val="00106E5D"/>
    <w:rsid w:val="0021213F"/>
    <w:rsid w:val="00246F4C"/>
    <w:rsid w:val="00273E75"/>
    <w:rsid w:val="003106A8"/>
    <w:rsid w:val="003172AC"/>
    <w:rsid w:val="00320A47"/>
    <w:rsid w:val="00393F17"/>
    <w:rsid w:val="003D1B6B"/>
    <w:rsid w:val="00423016"/>
    <w:rsid w:val="00500580"/>
    <w:rsid w:val="00570CBD"/>
    <w:rsid w:val="0066758C"/>
    <w:rsid w:val="007472E6"/>
    <w:rsid w:val="007A2570"/>
    <w:rsid w:val="007B2FDB"/>
    <w:rsid w:val="00824EF8"/>
    <w:rsid w:val="008534C0"/>
    <w:rsid w:val="00861080"/>
    <w:rsid w:val="008A4BC1"/>
    <w:rsid w:val="0090643F"/>
    <w:rsid w:val="009109FB"/>
    <w:rsid w:val="00936EA2"/>
    <w:rsid w:val="00981919"/>
    <w:rsid w:val="00A07603"/>
    <w:rsid w:val="00A113E8"/>
    <w:rsid w:val="00A315DF"/>
    <w:rsid w:val="00A73D44"/>
    <w:rsid w:val="00AF7FE8"/>
    <w:rsid w:val="00B10AEC"/>
    <w:rsid w:val="00B17727"/>
    <w:rsid w:val="00C34449"/>
    <w:rsid w:val="00C724D0"/>
    <w:rsid w:val="00C96E91"/>
    <w:rsid w:val="00C97DD6"/>
    <w:rsid w:val="00CF2D7E"/>
    <w:rsid w:val="00D51B44"/>
    <w:rsid w:val="00E03E99"/>
    <w:rsid w:val="00E15A61"/>
    <w:rsid w:val="00E23CB0"/>
    <w:rsid w:val="00EC152E"/>
    <w:rsid w:val="00F47845"/>
    <w:rsid w:val="00F57782"/>
    <w:rsid w:val="00F64242"/>
    <w:rsid w:val="00FB389B"/>
    <w:rsid w:val="00FF4EB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5EAF2"/>
  <w15:chartTrackingRefBased/>
  <w15:docId w15:val="{4E4BF950-1B29-4B74-BD2C-A222206DC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D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D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3D44"/>
    <w:pPr>
      <w:outlineLvl w:val="9"/>
    </w:pPr>
    <w:rPr>
      <w:lang w:eastAsia="nl-NL"/>
    </w:rPr>
  </w:style>
  <w:style w:type="paragraph" w:styleId="TOC1">
    <w:name w:val="toc 1"/>
    <w:basedOn w:val="Normal"/>
    <w:next w:val="Normal"/>
    <w:autoRedefine/>
    <w:uiPriority w:val="39"/>
    <w:unhideWhenUsed/>
    <w:rsid w:val="00A73D44"/>
    <w:pPr>
      <w:spacing w:after="100"/>
    </w:pPr>
  </w:style>
  <w:style w:type="character" w:styleId="Hyperlink">
    <w:name w:val="Hyperlink"/>
    <w:basedOn w:val="DefaultParagraphFont"/>
    <w:uiPriority w:val="99"/>
    <w:unhideWhenUsed/>
    <w:rsid w:val="00A73D44"/>
    <w:rPr>
      <w:color w:val="0563C1" w:themeColor="hyperlink"/>
      <w:u w:val="single"/>
    </w:rPr>
  </w:style>
  <w:style w:type="paragraph" w:styleId="Header">
    <w:name w:val="header"/>
    <w:basedOn w:val="Normal"/>
    <w:link w:val="HeaderChar"/>
    <w:uiPriority w:val="99"/>
    <w:unhideWhenUsed/>
    <w:rsid w:val="00F6424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4242"/>
  </w:style>
  <w:style w:type="paragraph" w:styleId="Footer">
    <w:name w:val="footer"/>
    <w:basedOn w:val="Normal"/>
    <w:link w:val="FooterChar"/>
    <w:uiPriority w:val="99"/>
    <w:unhideWhenUsed/>
    <w:rsid w:val="00F6424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4242"/>
  </w:style>
  <w:style w:type="paragraph" w:styleId="ListParagraph">
    <w:name w:val="List Paragraph"/>
    <w:basedOn w:val="Normal"/>
    <w:uiPriority w:val="34"/>
    <w:qFormat/>
    <w:rsid w:val="00CF2D7E"/>
    <w:pPr>
      <w:ind w:left="720"/>
      <w:contextualSpacing/>
    </w:pPr>
  </w:style>
  <w:style w:type="character" w:styleId="UnresolvedMention">
    <w:name w:val="Unresolved Mention"/>
    <w:basedOn w:val="DefaultParagraphFont"/>
    <w:uiPriority w:val="99"/>
    <w:semiHidden/>
    <w:unhideWhenUsed/>
    <w:rsid w:val="00824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48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Leerjaar2\Periode%203\Project\Backend-project\Sjabloon_groep.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3A7C2-9372-4B44-AA5F-6CBBCC1BB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Sjabloon_groep.dotx</Template>
  <TotalTime>0</TotalTime>
  <Pages>1</Pages>
  <Words>520</Words>
  <Characters>2965</Characters>
  <Application>Microsoft Office Word</Application>
  <DocSecurity>4</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dc:creator>
  <cp:keywords/>
  <dc:description/>
  <cp:lastModifiedBy>Wendy Segaar</cp:lastModifiedBy>
  <cp:revision>12</cp:revision>
  <dcterms:created xsi:type="dcterms:W3CDTF">2019-02-07T11:57:00Z</dcterms:created>
  <dcterms:modified xsi:type="dcterms:W3CDTF">2019-02-20T14:05:00Z</dcterms:modified>
</cp:coreProperties>
</file>