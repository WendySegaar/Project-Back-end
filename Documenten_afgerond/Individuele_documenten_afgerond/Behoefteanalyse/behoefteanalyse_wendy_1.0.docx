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2F995" w14:textId="77777777" w:rsidR="00E03E99" w:rsidRPr="00936EA2" w:rsidRDefault="007B2FDB" w:rsidP="00E03E99">
      <w:pPr>
        <w:rPr>
          <w:sz w:val="72"/>
          <w:szCs w:val="72"/>
          <w:lang w:val="en-GB"/>
        </w:rPr>
      </w:pPr>
      <w:r w:rsidRPr="00936EA2">
        <w:rPr>
          <w:sz w:val="72"/>
          <w:szCs w:val="72"/>
          <w:lang w:val="en-GB"/>
        </w:rPr>
        <w:t>Project back-end</w:t>
      </w:r>
    </w:p>
    <w:p w14:paraId="2A7D9AE1" w14:textId="77777777" w:rsidR="00E03E99" w:rsidRPr="00936EA2" w:rsidRDefault="00E03E99" w:rsidP="00E03E99">
      <w:pPr>
        <w:rPr>
          <w:lang w:val="en-GB"/>
        </w:rPr>
      </w:pPr>
      <w:r>
        <w:rPr>
          <w:noProof/>
        </w:rPr>
        <mc:AlternateContent>
          <mc:Choice Requires="wps">
            <w:drawing>
              <wp:anchor distT="0" distB="0" distL="114300" distR="114300" simplePos="0" relativeHeight="251658240" behindDoc="0" locked="0" layoutInCell="1" allowOverlap="1" wp14:anchorId="6D6E5452" wp14:editId="3CA5C167">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B443C7E"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8.05pt" to="4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strokecolor="#4472c4 [3204]" strokeweight="1pt">
                <v:stroke joinstyle="miter"/>
              </v:line>
            </w:pict>
          </mc:Fallback>
        </mc:AlternateContent>
      </w:r>
    </w:p>
    <w:p w14:paraId="2FAB63BC" w14:textId="77777777" w:rsidR="00E03E99" w:rsidRPr="00936EA2" w:rsidRDefault="0066758C" w:rsidP="00E03E99">
      <w:pPr>
        <w:rPr>
          <w:sz w:val="32"/>
          <w:szCs w:val="32"/>
        </w:rPr>
      </w:pPr>
      <w:r>
        <w:rPr>
          <w:sz w:val="32"/>
          <w:szCs w:val="32"/>
        </w:rPr>
        <w:t>Behoefteanalyse</w:t>
      </w:r>
    </w:p>
    <w:p w14:paraId="5D1DED66" w14:textId="51312BC3" w:rsidR="00E03E99" w:rsidRDefault="00E03E99" w:rsidP="00E03E99"/>
    <w:p w14:paraId="2C9D4751" w14:textId="20EC909B" w:rsidR="00FF4EB4" w:rsidRDefault="00533B1F">
      <w:r>
        <w:rPr>
          <w:noProof/>
        </w:rPr>
        <w:drawing>
          <wp:inline distT="0" distB="0" distL="0" distR="0" wp14:anchorId="67D451DB" wp14:editId="50C73565">
            <wp:extent cx="5760720" cy="3834765"/>
            <wp:effectExtent l="0" t="0" r="0" b="0"/>
            <wp:docPr id="1328841312" name="Picture 1328841312" descr="Afbeeldingsresultaat voor polderpark croneste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834765"/>
                    </a:xfrm>
                    <a:prstGeom prst="rect">
                      <a:avLst/>
                    </a:prstGeom>
                  </pic:spPr>
                </pic:pic>
              </a:graphicData>
            </a:graphic>
          </wp:inline>
        </w:drawing>
      </w:r>
    </w:p>
    <w:p w14:paraId="28C5BAB4" w14:textId="77777777" w:rsidR="00FF4EB4" w:rsidRDefault="00FF4EB4"/>
    <w:p w14:paraId="449861C8" w14:textId="77777777" w:rsidR="007B2FDB" w:rsidRPr="007B2FDB" w:rsidRDefault="007B2FDB" w:rsidP="007B2FDB">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14:paraId="24EC200E" w14:textId="77777777" w:rsidR="007B2FDB" w:rsidRDefault="007B2FDB" w:rsidP="007B2FDB">
      <w:r w:rsidRPr="00F518EA">
        <w:t xml:space="preserve">Studiejaar: </w:t>
      </w:r>
      <w:r>
        <w:t>201</w:t>
      </w:r>
      <w:r w:rsidR="00500580">
        <w:t>8</w:t>
      </w:r>
      <w:r>
        <w:t>/20</w:t>
      </w:r>
      <w:r w:rsidR="00500580">
        <w:t>19</w:t>
      </w:r>
    </w:p>
    <w:p w14:paraId="1196903B" w14:textId="77777777" w:rsidR="007B2FDB" w:rsidRDefault="007B2FDB" w:rsidP="007B2FDB">
      <w:r w:rsidRPr="00F518EA">
        <w:t>Werkgroep</w:t>
      </w:r>
      <w:r>
        <w:t>: 1</w:t>
      </w:r>
    </w:p>
    <w:p w14:paraId="5827E46D" w14:textId="77777777" w:rsidR="007B2FDB" w:rsidRDefault="007B2FDB" w:rsidP="007B2FDB">
      <w:r w:rsidRPr="00F518EA">
        <w:t>Projectleider:</w:t>
      </w:r>
      <w:r>
        <w:t xml:space="preserve"> </w:t>
      </w:r>
      <w:r w:rsidRPr="00F518EA">
        <w:t xml:space="preserve">M. </w:t>
      </w:r>
      <w:proofErr w:type="spellStart"/>
      <w:r w:rsidRPr="00F518EA">
        <w:t>Boukiour</w:t>
      </w:r>
      <w:proofErr w:type="spellEnd"/>
    </w:p>
    <w:p w14:paraId="0D72FDE5" w14:textId="776D3930" w:rsidR="007B2FDB" w:rsidRDefault="007B2FDB" w:rsidP="007B2FDB">
      <w:r w:rsidRPr="00F518EA">
        <w:t xml:space="preserve">Inleverdatum: </w:t>
      </w:r>
      <w:r w:rsidR="00D27D10">
        <w:t>15-02-2019</w:t>
      </w:r>
    </w:p>
    <w:p w14:paraId="0F82FAEF" w14:textId="77777777" w:rsidR="007B2FDB" w:rsidRPr="006D53C8" w:rsidRDefault="007B2FDB" w:rsidP="007B2FDB">
      <w:r w:rsidRPr="00F518EA">
        <w:t>Versie:</w:t>
      </w:r>
      <w:r w:rsidRPr="00F518EA">
        <w:rPr>
          <w:b/>
          <w:bCs/>
        </w:rPr>
        <w:t xml:space="preserve"> </w:t>
      </w:r>
      <w:r>
        <w:rPr>
          <w:bCs/>
        </w:rPr>
        <w:t>1.0</w:t>
      </w:r>
    </w:p>
    <w:p w14:paraId="2EE153E7" w14:textId="77777777" w:rsidR="00FF4EB4" w:rsidRDefault="00FF4EB4"/>
    <w:p w14:paraId="155C9DC9" w14:textId="77777777" w:rsidR="00FF4EB4" w:rsidRDefault="00FF4EB4"/>
    <w:p w14:paraId="1D1DEBD5" w14:textId="77777777"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14:paraId="1FED0C9E" w14:textId="77777777" w:rsidR="00A73D44" w:rsidRDefault="00A73D44">
          <w:pPr>
            <w:pStyle w:val="Kopvaninhoudsopgave"/>
          </w:pPr>
          <w:r>
            <w:t>Inhoud</w:t>
          </w:r>
        </w:p>
        <w:p w14:paraId="564380D7" w14:textId="76319104" w:rsidR="00FC4206" w:rsidRDefault="00A73D44">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1122217" w:history="1">
            <w:r w:rsidR="00FC4206" w:rsidRPr="00935E8C">
              <w:rPr>
                <w:rStyle w:val="Hyperlink"/>
                <w:noProof/>
              </w:rPr>
              <w:t>1. Samenvatting project</w:t>
            </w:r>
            <w:r w:rsidR="00FC4206">
              <w:rPr>
                <w:noProof/>
                <w:webHidden/>
              </w:rPr>
              <w:tab/>
            </w:r>
            <w:r w:rsidR="00FC4206">
              <w:rPr>
                <w:noProof/>
                <w:webHidden/>
              </w:rPr>
              <w:fldChar w:fldCharType="begin"/>
            </w:r>
            <w:r w:rsidR="00FC4206">
              <w:rPr>
                <w:noProof/>
                <w:webHidden/>
              </w:rPr>
              <w:instrText xml:space="preserve"> PAGEREF _Toc1122217 \h </w:instrText>
            </w:r>
            <w:r w:rsidR="00FC4206">
              <w:rPr>
                <w:noProof/>
                <w:webHidden/>
              </w:rPr>
            </w:r>
            <w:r w:rsidR="00FC4206">
              <w:rPr>
                <w:noProof/>
                <w:webHidden/>
              </w:rPr>
              <w:fldChar w:fldCharType="separate"/>
            </w:r>
            <w:r w:rsidR="00FC4206">
              <w:rPr>
                <w:noProof/>
                <w:webHidden/>
              </w:rPr>
              <w:t>3</w:t>
            </w:r>
            <w:r w:rsidR="00FC4206">
              <w:rPr>
                <w:noProof/>
                <w:webHidden/>
              </w:rPr>
              <w:fldChar w:fldCharType="end"/>
            </w:r>
          </w:hyperlink>
        </w:p>
        <w:p w14:paraId="76B2934A" w14:textId="4F76B835" w:rsidR="00FC4206" w:rsidRDefault="00C46852">
          <w:pPr>
            <w:pStyle w:val="Inhopg1"/>
            <w:tabs>
              <w:tab w:val="right" w:leader="dot" w:pos="9062"/>
            </w:tabs>
            <w:rPr>
              <w:rFonts w:eastAsiaTheme="minorEastAsia"/>
              <w:noProof/>
              <w:lang w:eastAsia="nl-NL"/>
            </w:rPr>
          </w:pPr>
          <w:hyperlink w:anchor="_Toc1122218" w:history="1">
            <w:r w:rsidR="00FC4206" w:rsidRPr="00935E8C">
              <w:rPr>
                <w:rStyle w:val="Hyperlink"/>
                <w:noProof/>
              </w:rPr>
              <w:t>2. Aanleiding</w:t>
            </w:r>
            <w:r w:rsidR="00FC4206">
              <w:rPr>
                <w:noProof/>
                <w:webHidden/>
              </w:rPr>
              <w:tab/>
            </w:r>
            <w:r w:rsidR="00FC4206">
              <w:rPr>
                <w:noProof/>
                <w:webHidden/>
              </w:rPr>
              <w:fldChar w:fldCharType="begin"/>
            </w:r>
            <w:r w:rsidR="00FC4206">
              <w:rPr>
                <w:noProof/>
                <w:webHidden/>
              </w:rPr>
              <w:instrText xml:space="preserve"> PAGEREF _Toc1122218 \h </w:instrText>
            </w:r>
            <w:r w:rsidR="00FC4206">
              <w:rPr>
                <w:noProof/>
                <w:webHidden/>
              </w:rPr>
            </w:r>
            <w:r w:rsidR="00FC4206">
              <w:rPr>
                <w:noProof/>
                <w:webHidden/>
              </w:rPr>
              <w:fldChar w:fldCharType="separate"/>
            </w:r>
            <w:r w:rsidR="00FC4206">
              <w:rPr>
                <w:noProof/>
                <w:webHidden/>
              </w:rPr>
              <w:t>4</w:t>
            </w:r>
            <w:r w:rsidR="00FC4206">
              <w:rPr>
                <w:noProof/>
                <w:webHidden/>
              </w:rPr>
              <w:fldChar w:fldCharType="end"/>
            </w:r>
          </w:hyperlink>
        </w:p>
        <w:p w14:paraId="3BC98042" w14:textId="1119E3B8" w:rsidR="00FC4206" w:rsidRDefault="00C46852">
          <w:pPr>
            <w:pStyle w:val="Inhopg1"/>
            <w:tabs>
              <w:tab w:val="right" w:leader="dot" w:pos="9062"/>
            </w:tabs>
            <w:rPr>
              <w:rFonts w:eastAsiaTheme="minorEastAsia"/>
              <w:noProof/>
              <w:lang w:eastAsia="nl-NL"/>
            </w:rPr>
          </w:pPr>
          <w:hyperlink w:anchor="_Toc1122219" w:history="1">
            <w:r w:rsidR="00FC4206" w:rsidRPr="00935E8C">
              <w:rPr>
                <w:rStyle w:val="Hyperlink"/>
                <w:noProof/>
              </w:rPr>
              <w:t>3. Beschrijving van de applicatie</w:t>
            </w:r>
            <w:r w:rsidR="00FC4206">
              <w:rPr>
                <w:noProof/>
                <w:webHidden/>
              </w:rPr>
              <w:tab/>
            </w:r>
            <w:r w:rsidR="00FC4206">
              <w:rPr>
                <w:noProof/>
                <w:webHidden/>
              </w:rPr>
              <w:fldChar w:fldCharType="begin"/>
            </w:r>
            <w:r w:rsidR="00FC4206">
              <w:rPr>
                <w:noProof/>
                <w:webHidden/>
              </w:rPr>
              <w:instrText xml:space="preserve"> PAGEREF _Toc1122219 \h </w:instrText>
            </w:r>
            <w:r w:rsidR="00FC4206">
              <w:rPr>
                <w:noProof/>
                <w:webHidden/>
              </w:rPr>
            </w:r>
            <w:r w:rsidR="00FC4206">
              <w:rPr>
                <w:noProof/>
                <w:webHidden/>
              </w:rPr>
              <w:fldChar w:fldCharType="separate"/>
            </w:r>
            <w:r w:rsidR="00FC4206">
              <w:rPr>
                <w:noProof/>
                <w:webHidden/>
              </w:rPr>
              <w:t>5</w:t>
            </w:r>
            <w:r w:rsidR="00FC4206">
              <w:rPr>
                <w:noProof/>
                <w:webHidden/>
              </w:rPr>
              <w:fldChar w:fldCharType="end"/>
            </w:r>
          </w:hyperlink>
        </w:p>
        <w:p w14:paraId="3C4A3FEA" w14:textId="28FC7033" w:rsidR="00FC4206" w:rsidRDefault="00C46852">
          <w:pPr>
            <w:pStyle w:val="Inhopg1"/>
            <w:tabs>
              <w:tab w:val="right" w:leader="dot" w:pos="9062"/>
            </w:tabs>
            <w:rPr>
              <w:rFonts w:eastAsiaTheme="minorEastAsia"/>
              <w:noProof/>
              <w:lang w:eastAsia="nl-NL"/>
            </w:rPr>
          </w:pPr>
          <w:hyperlink w:anchor="_Toc1122220" w:history="1">
            <w:r w:rsidR="00FC4206" w:rsidRPr="00935E8C">
              <w:rPr>
                <w:rStyle w:val="Hyperlink"/>
                <w:noProof/>
              </w:rPr>
              <w:t>4. Doelen van de applicatie</w:t>
            </w:r>
            <w:r w:rsidR="00FC4206">
              <w:rPr>
                <w:noProof/>
                <w:webHidden/>
              </w:rPr>
              <w:tab/>
            </w:r>
            <w:r w:rsidR="00FC4206">
              <w:rPr>
                <w:noProof/>
                <w:webHidden/>
              </w:rPr>
              <w:fldChar w:fldCharType="begin"/>
            </w:r>
            <w:r w:rsidR="00FC4206">
              <w:rPr>
                <w:noProof/>
                <w:webHidden/>
              </w:rPr>
              <w:instrText xml:space="preserve"> PAGEREF _Toc1122220 \h </w:instrText>
            </w:r>
            <w:r w:rsidR="00FC4206">
              <w:rPr>
                <w:noProof/>
                <w:webHidden/>
              </w:rPr>
            </w:r>
            <w:r w:rsidR="00FC4206">
              <w:rPr>
                <w:noProof/>
                <w:webHidden/>
              </w:rPr>
              <w:fldChar w:fldCharType="separate"/>
            </w:r>
            <w:r w:rsidR="00FC4206">
              <w:rPr>
                <w:noProof/>
                <w:webHidden/>
              </w:rPr>
              <w:t>6</w:t>
            </w:r>
            <w:r w:rsidR="00FC4206">
              <w:rPr>
                <w:noProof/>
                <w:webHidden/>
              </w:rPr>
              <w:fldChar w:fldCharType="end"/>
            </w:r>
          </w:hyperlink>
        </w:p>
        <w:p w14:paraId="0782C8FB" w14:textId="0E1BA9A4" w:rsidR="00FC4206" w:rsidRDefault="00C46852">
          <w:pPr>
            <w:pStyle w:val="Inhopg1"/>
            <w:tabs>
              <w:tab w:val="right" w:leader="dot" w:pos="9062"/>
            </w:tabs>
            <w:rPr>
              <w:rFonts w:eastAsiaTheme="minorEastAsia"/>
              <w:noProof/>
              <w:lang w:eastAsia="nl-NL"/>
            </w:rPr>
          </w:pPr>
          <w:hyperlink w:anchor="_Toc1122221" w:history="1">
            <w:r w:rsidR="00FC4206" w:rsidRPr="00935E8C">
              <w:rPr>
                <w:rStyle w:val="Hyperlink"/>
                <w:noProof/>
              </w:rPr>
              <w:t>5. Doelgroepen van de applicatie</w:t>
            </w:r>
            <w:r w:rsidR="00FC4206">
              <w:rPr>
                <w:noProof/>
                <w:webHidden/>
              </w:rPr>
              <w:tab/>
            </w:r>
            <w:r w:rsidR="00FC4206">
              <w:rPr>
                <w:noProof/>
                <w:webHidden/>
              </w:rPr>
              <w:fldChar w:fldCharType="begin"/>
            </w:r>
            <w:r w:rsidR="00FC4206">
              <w:rPr>
                <w:noProof/>
                <w:webHidden/>
              </w:rPr>
              <w:instrText xml:space="preserve"> PAGEREF _Toc1122221 \h </w:instrText>
            </w:r>
            <w:r w:rsidR="00FC4206">
              <w:rPr>
                <w:noProof/>
                <w:webHidden/>
              </w:rPr>
            </w:r>
            <w:r w:rsidR="00FC4206">
              <w:rPr>
                <w:noProof/>
                <w:webHidden/>
              </w:rPr>
              <w:fldChar w:fldCharType="separate"/>
            </w:r>
            <w:r w:rsidR="00FC4206">
              <w:rPr>
                <w:noProof/>
                <w:webHidden/>
              </w:rPr>
              <w:t>7</w:t>
            </w:r>
            <w:r w:rsidR="00FC4206">
              <w:rPr>
                <w:noProof/>
                <w:webHidden/>
              </w:rPr>
              <w:fldChar w:fldCharType="end"/>
            </w:r>
          </w:hyperlink>
        </w:p>
        <w:p w14:paraId="3F64F7E9" w14:textId="5C17F336" w:rsidR="00FC4206" w:rsidRDefault="00C46852">
          <w:pPr>
            <w:pStyle w:val="Inhopg1"/>
            <w:tabs>
              <w:tab w:val="right" w:leader="dot" w:pos="9062"/>
            </w:tabs>
            <w:rPr>
              <w:rFonts w:eastAsiaTheme="minorEastAsia"/>
              <w:noProof/>
              <w:lang w:eastAsia="nl-NL"/>
            </w:rPr>
          </w:pPr>
          <w:hyperlink w:anchor="_Toc1122222" w:history="1">
            <w:r w:rsidR="00FC4206" w:rsidRPr="00935E8C">
              <w:rPr>
                <w:rStyle w:val="Hyperlink"/>
                <w:noProof/>
              </w:rPr>
              <w:t>6. Vormgeving</w:t>
            </w:r>
            <w:r w:rsidR="00FC4206">
              <w:rPr>
                <w:noProof/>
                <w:webHidden/>
              </w:rPr>
              <w:tab/>
            </w:r>
            <w:r w:rsidR="00FC4206">
              <w:rPr>
                <w:noProof/>
                <w:webHidden/>
              </w:rPr>
              <w:fldChar w:fldCharType="begin"/>
            </w:r>
            <w:r w:rsidR="00FC4206">
              <w:rPr>
                <w:noProof/>
                <w:webHidden/>
              </w:rPr>
              <w:instrText xml:space="preserve"> PAGEREF _Toc1122222 \h </w:instrText>
            </w:r>
            <w:r w:rsidR="00FC4206">
              <w:rPr>
                <w:noProof/>
                <w:webHidden/>
              </w:rPr>
            </w:r>
            <w:r w:rsidR="00FC4206">
              <w:rPr>
                <w:noProof/>
                <w:webHidden/>
              </w:rPr>
              <w:fldChar w:fldCharType="separate"/>
            </w:r>
            <w:r w:rsidR="00FC4206">
              <w:rPr>
                <w:noProof/>
                <w:webHidden/>
              </w:rPr>
              <w:t>8</w:t>
            </w:r>
            <w:r w:rsidR="00FC4206">
              <w:rPr>
                <w:noProof/>
                <w:webHidden/>
              </w:rPr>
              <w:fldChar w:fldCharType="end"/>
            </w:r>
          </w:hyperlink>
        </w:p>
        <w:p w14:paraId="1F877E5D" w14:textId="790027B5" w:rsidR="00FC4206" w:rsidRDefault="00C46852">
          <w:pPr>
            <w:pStyle w:val="Inhopg1"/>
            <w:tabs>
              <w:tab w:val="right" w:leader="dot" w:pos="9062"/>
            </w:tabs>
            <w:rPr>
              <w:rFonts w:eastAsiaTheme="minorEastAsia"/>
              <w:noProof/>
              <w:lang w:eastAsia="nl-NL"/>
            </w:rPr>
          </w:pPr>
          <w:hyperlink w:anchor="_Toc1122223" w:history="1">
            <w:r w:rsidR="00FC4206" w:rsidRPr="00935E8C">
              <w:rPr>
                <w:rStyle w:val="Hyperlink"/>
                <w:noProof/>
              </w:rPr>
              <w:t>7. Informatie in de applicatie</w:t>
            </w:r>
            <w:r w:rsidR="00FC4206">
              <w:rPr>
                <w:noProof/>
                <w:webHidden/>
              </w:rPr>
              <w:tab/>
            </w:r>
            <w:r w:rsidR="00FC4206">
              <w:rPr>
                <w:noProof/>
                <w:webHidden/>
              </w:rPr>
              <w:fldChar w:fldCharType="begin"/>
            </w:r>
            <w:r w:rsidR="00FC4206">
              <w:rPr>
                <w:noProof/>
                <w:webHidden/>
              </w:rPr>
              <w:instrText xml:space="preserve"> PAGEREF _Toc1122223 \h </w:instrText>
            </w:r>
            <w:r w:rsidR="00FC4206">
              <w:rPr>
                <w:noProof/>
                <w:webHidden/>
              </w:rPr>
            </w:r>
            <w:r w:rsidR="00FC4206">
              <w:rPr>
                <w:noProof/>
                <w:webHidden/>
              </w:rPr>
              <w:fldChar w:fldCharType="separate"/>
            </w:r>
            <w:r w:rsidR="00FC4206">
              <w:rPr>
                <w:noProof/>
                <w:webHidden/>
              </w:rPr>
              <w:t>9</w:t>
            </w:r>
            <w:r w:rsidR="00FC4206">
              <w:rPr>
                <w:noProof/>
                <w:webHidden/>
              </w:rPr>
              <w:fldChar w:fldCharType="end"/>
            </w:r>
          </w:hyperlink>
        </w:p>
        <w:p w14:paraId="2C076BA9" w14:textId="1CE4F503" w:rsidR="00FC4206" w:rsidRDefault="00C46852">
          <w:pPr>
            <w:pStyle w:val="Inhopg1"/>
            <w:tabs>
              <w:tab w:val="right" w:leader="dot" w:pos="9062"/>
            </w:tabs>
            <w:rPr>
              <w:rFonts w:eastAsiaTheme="minorEastAsia"/>
              <w:noProof/>
              <w:lang w:eastAsia="nl-NL"/>
            </w:rPr>
          </w:pPr>
          <w:hyperlink w:anchor="_Toc1122224" w:history="1">
            <w:r w:rsidR="00FC4206" w:rsidRPr="00935E8C">
              <w:rPr>
                <w:rStyle w:val="Hyperlink"/>
                <w:noProof/>
              </w:rPr>
              <w:t>8. Interactie van de applicatie</w:t>
            </w:r>
            <w:r w:rsidR="00FC4206">
              <w:rPr>
                <w:noProof/>
                <w:webHidden/>
              </w:rPr>
              <w:tab/>
            </w:r>
            <w:r w:rsidR="00FC4206">
              <w:rPr>
                <w:noProof/>
                <w:webHidden/>
              </w:rPr>
              <w:fldChar w:fldCharType="begin"/>
            </w:r>
            <w:r w:rsidR="00FC4206">
              <w:rPr>
                <w:noProof/>
                <w:webHidden/>
              </w:rPr>
              <w:instrText xml:space="preserve"> PAGEREF _Toc1122224 \h </w:instrText>
            </w:r>
            <w:r w:rsidR="00FC4206">
              <w:rPr>
                <w:noProof/>
                <w:webHidden/>
              </w:rPr>
            </w:r>
            <w:r w:rsidR="00FC4206">
              <w:rPr>
                <w:noProof/>
                <w:webHidden/>
              </w:rPr>
              <w:fldChar w:fldCharType="separate"/>
            </w:r>
            <w:r w:rsidR="00FC4206">
              <w:rPr>
                <w:noProof/>
                <w:webHidden/>
              </w:rPr>
              <w:t>10</w:t>
            </w:r>
            <w:r w:rsidR="00FC4206">
              <w:rPr>
                <w:noProof/>
                <w:webHidden/>
              </w:rPr>
              <w:fldChar w:fldCharType="end"/>
            </w:r>
          </w:hyperlink>
        </w:p>
        <w:p w14:paraId="33B9FCE0" w14:textId="51ADE2A0" w:rsidR="00FC4206" w:rsidRDefault="00C46852">
          <w:pPr>
            <w:pStyle w:val="Inhopg1"/>
            <w:tabs>
              <w:tab w:val="right" w:leader="dot" w:pos="9062"/>
            </w:tabs>
            <w:rPr>
              <w:rFonts w:eastAsiaTheme="minorEastAsia"/>
              <w:noProof/>
              <w:lang w:eastAsia="nl-NL"/>
            </w:rPr>
          </w:pPr>
          <w:hyperlink w:anchor="_Toc1122225" w:history="1">
            <w:r w:rsidR="00FC4206" w:rsidRPr="00935E8C">
              <w:rPr>
                <w:rStyle w:val="Hyperlink"/>
                <w:noProof/>
              </w:rPr>
              <w:t>9. Tot slot</w:t>
            </w:r>
            <w:r w:rsidR="00FC4206">
              <w:rPr>
                <w:noProof/>
                <w:webHidden/>
              </w:rPr>
              <w:tab/>
            </w:r>
            <w:r w:rsidR="00FC4206">
              <w:rPr>
                <w:noProof/>
                <w:webHidden/>
              </w:rPr>
              <w:fldChar w:fldCharType="begin"/>
            </w:r>
            <w:r w:rsidR="00FC4206">
              <w:rPr>
                <w:noProof/>
                <w:webHidden/>
              </w:rPr>
              <w:instrText xml:space="preserve"> PAGEREF _Toc1122225 \h </w:instrText>
            </w:r>
            <w:r w:rsidR="00FC4206">
              <w:rPr>
                <w:noProof/>
                <w:webHidden/>
              </w:rPr>
            </w:r>
            <w:r w:rsidR="00FC4206">
              <w:rPr>
                <w:noProof/>
                <w:webHidden/>
              </w:rPr>
              <w:fldChar w:fldCharType="separate"/>
            </w:r>
            <w:r w:rsidR="00FC4206">
              <w:rPr>
                <w:noProof/>
                <w:webHidden/>
              </w:rPr>
              <w:t>11</w:t>
            </w:r>
            <w:r w:rsidR="00FC4206">
              <w:rPr>
                <w:noProof/>
                <w:webHidden/>
              </w:rPr>
              <w:fldChar w:fldCharType="end"/>
            </w:r>
          </w:hyperlink>
        </w:p>
        <w:p w14:paraId="49A032C3" w14:textId="1247598F" w:rsidR="00A73D44" w:rsidRDefault="00A73D44">
          <w:r>
            <w:rPr>
              <w:b/>
              <w:bCs/>
            </w:rPr>
            <w:fldChar w:fldCharType="end"/>
          </w:r>
        </w:p>
      </w:sdtContent>
    </w:sdt>
    <w:p w14:paraId="21C838B6" w14:textId="77777777" w:rsidR="00A73D44" w:rsidRDefault="00A73D44"/>
    <w:p w14:paraId="193457BD" w14:textId="77777777" w:rsidR="00A73D44" w:rsidRDefault="00A73D44">
      <w:r>
        <w:br w:type="page"/>
      </w:r>
    </w:p>
    <w:p w14:paraId="0816BB4A" w14:textId="77777777" w:rsidR="00A73D44" w:rsidRDefault="00CF2D7E" w:rsidP="00CF2D7E">
      <w:pPr>
        <w:pStyle w:val="Kop1"/>
      </w:pPr>
      <w:bookmarkStart w:id="0" w:name="_Toc1122217"/>
      <w:r>
        <w:lastRenderedPageBreak/>
        <w:t>1. Samenvatting project</w:t>
      </w:r>
      <w:bookmarkEnd w:id="0"/>
    </w:p>
    <w:p w14:paraId="6B1BC040" w14:textId="77777777" w:rsidR="00CF2D7E" w:rsidRDefault="00CF2D7E" w:rsidP="00CF2D7E"/>
    <w:p w14:paraId="22AB4433" w14:textId="77777777" w:rsidR="00CF2D7E" w:rsidRPr="00CF2D7E" w:rsidRDefault="00824EF8" w:rsidP="00CF2D7E">
      <w:r>
        <w:t xml:space="preserve">Drie werknemers van het web-development bedrijf </w:t>
      </w:r>
      <w:proofErr w:type="spellStart"/>
      <w:r w:rsidRPr="00824EF8">
        <w:t>MonkeyBusiness</w:t>
      </w:r>
      <w:proofErr w:type="spellEnd"/>
      <w:r w:rsidRPr="00824EF8">
        <w:t xml:space="preserve"> gaan komende tijd aan de slag met het ontwikkelen van e</w:t>
      </w:r>
      <w:r>
        <w:t>en nieuwe website voor de p</w:t>
      </w:r>
      <w:r w:rsidRPr="00824EF8">
        <w:t xml:space="preserve">arkvereniging park </w:t>
      </w:r>
      <w:proofErr w:type="spellStart"/>
      <w:r w:rsidRPr="00824EF8">
        <w:t>Cronesteyn</w:t>
      </w:r>
      <w:proofErr w:type="spellEnd"/>
      <w:r>
        <w:t xml:space="preserve">. De website voor park </w:t>
      </w:r>
      <w:proofErr w:type="spellStart"/>
      <w:r>
        <w:t>Cronesteyn</w:t>
      </w:r>
      <w:proofErr w:type="spellEnd"/>
      <w:r>
        <w:t xml:space="preserve">, grootste natuurpark in Leiden, is een belangrijk middel of informatie te verschaffen aan geïnteresseerden. De huidige website is </w:t>
      </w:r>
      <w:hyperlink r:id="rId9" w:history="1">
        <w:r w:rsidRPr="00824EF8">
          <w:rPr>
            <w:rStyle w:val="Hyperlink"/>
          </w:rPr>
          <w:t>http://www.polderparkcronesteyn.nl</w:t>
        </w:r>
      </w:hyperlink>
      <w:r>
        <w:rPr>
          <w:color w:val="000000"/>
        </w:rPr>
        <w:t xml:space="preserve">. </w:t>
      </w:r>
      <w:r>
        <w:t xml:space="preserve">In opdracht van </w:t>
      </w:r>
      <w:r w:rsidRPr="00824EF8">
        <w:t>dhr. Hannibal, de voorzitter</w:t>
      </w:r>
      <w:r>
        <w:t xml:space="preserve"> van de vereniging, gaan we een nieuw design maken om de website een moderne uitstraling te geven. Aan de hand van dit design gaan we een </w:t>
      </w:r>
      <w:proofErr w:type="spellStart"/>
      <w:r>
        <w:t>responsive</w:t>
      </w:r>
      <w:proofErr w:type="spellEnd"/>
      <w:r>
        <w:t xml:space="preserve"> website ontwikkelen die eenvoudig te onderhouden is. </w:t>
      </w:r>
    </w:p>
    <w:p w14:paraId="1F641034" w14:textId="77777777" w:rsidR="00A73D44" w:rsidRDefault="00A73D44">
      <w:pPr>
        <w:rPr>
          <w:rFonts w:asciiTheme="majorHAnsi" w:eastAsiaTheme="majorEastAsia" w:hAnsiTheme="majorHAnsi" w:cstheme="majorBidi"/>
          <w:color w:val="2F5496" w:themeColor="accent1" w:themeShade="BF"/>
          <w:sz w:val="32"/>
          <w:szCs w:val="32"/>
        </w:rPr>
      </w:pPr>
      <w:r>
        <w:br w:type="page"/>
      </w:r>
    </w:p>
    <w:p w14:paraId="5CCE4CCB" w14:textId="77777777" w:rsidR="00CF2D7E" w:rsidRDefault="00A73D44" w:rsidP="00A73D44">
      <w:pPr>
        <w:pStyle w:val="Kop1"/>
      </w:pPr>
      <w:bookmarkStart w:id="1" w:name="_Toc1122218"/>
      <w:r>
        <w:lastRenderedPageBreak/>
        <w:t>2</w:t>
      </w:r>
      <w:r w:rsidR="00CF2D7E">
        <w:t>. Aanleiding</w:t>
      </w:r>
      <w:bookmarkEnd w:id="1"/>
    </w:p>
    <w:p w14:paraId="7164E089" w14:textId="77777777" w:rsidR="00CF2D7E" w:rsidRDefault="00CF2D7E" w:rsidP="00CF2D7E"/>
    <w:p w14:paraId="4606CAF9" w14:textId="5DFCAEBC" w:rsidR="00CF2D7E" w:rsidRPr="00CF2D7E" w:rsidRDefault="00F91893" w:rsidP="00CF2D7E">
      <w:r>
        <w:t>De aanleiding voor het starten van Project-backend is de staat van de h</w:t>
      </w:r>
      <w:r w:rsidR="00CF2D7E">
        <w:t>uidige website</w:t>
      </w:r>
      <w:r>
        <w:t xml:space="preserve">. Deze is </w:t>
      </w:r>
      <w:r w:rsidR="00CF2D7E">
        <w:t xml:space="preserve"> ernstig verouderd</w:t>
      </w:r>
      <w:r>
        <w:t xml:space="preserve"> en het design spreekt niet aan. De website is gemaakt door een beginnend programmeur die geen </w:t>
      </w:r>
      <w:proofErr w:type="spellStart"/>
      <w:r>
        <w:t>cms</w:t>
      </w:r>
      <w:proofErr w:type="spellEnd"/>
      <w:r>
        <w:t xml:space="preserve">-systeem heeft geïntegreerd. </w:t>
      </w:r>
      <w:r w:rsidR="007F0B80">
        <w:t>De</w:t>
      </w:r>
      <w:r>
        <w:t xml:space="preserve"> website niet te onderhouden door mensen die geen verstand hebben van code</w:t>
      </w:r>
      <w:r w:rsidR="007F0B80">
        <w:t>, omdat de content aangepast moet worden direct in de code</w:t>
      </w:r>
      <w:r>
        <w:t xml:space="preserve">. Bovendien is de website niet geschikt om te bekijken op mobiel. Op een mobiel is de opmaak van de website niet meer correct en deze werkt bovendien erg traag. Er is dus een wens om de nieuwe website </w:t>
      </w:r>
      <w:proofErr w:type="spellStart"/>
      <w:r>
        <w:t>responsive</w:t>
      </w:r>
      <w:proofErr w:type="spellEnd"/>
      <w:r>
        <w:t>, modern en makkelijk onderhoudbaar te maken.</w:t>
      </w:r>
    </w:p>
    <w:p w14:paraId="0DA59F2E" w14:textId="77777777" w:rsidR="00CF2D7E" w:rsidRDefault="00CF2D7E">
      <w:pPr>
        <w:rPr>
          <w:rFonts w:asciiTheme="majorHAnsi" w:eastAsiaTheme="majorEastAsia" w:hAnsiTheme="majorHAnsi" w:cstheme="majorBidi"/>
          <w:color w:val="2F5496" w:themeColor="accent1" w:themeShade="BF"/>
          <w:sz w:val="32"/>
          <w:szCs w:val="32"/>
        </w:rPr>
      </w:pPr>
      <w:r>
        <w:br w:type="page"/>
      </w:r>
    </w:p>
    <w:p w14:paraId="25D870B1" w14:textId="77777777" w:rsidR="00A73D44" w:rsidRDefault="00CF2D7E" w:rsidP="00A73D44">
      <w:pPr>
        <w:pStyle w:val="Kop1"/>
      </w:pPr>
      <w:bookmarkStart w:id="2" w:name="_Toc1122219"/>
      <w:r>
        <w:lastRenderedPageBreak/>
        <w:t>3. Beschrijving van de applicatie</w:t>
      </w:r>
      <w:bookmarkEnd w:id="2"/>
    </w:p>
    <w:p w14:paraId="35C26DBC" w14:textId="77777777" w:rsidR="00F91893" w:rsidRDefault="00F91893" w:rsidP="00F91893"/>
    <w:tbl>
      <w:tblPr>
        <w:tblStyle w:val="Tabelraster"/>
        <w:tblW w:w="0" w:type="auto"/>
        <w:tblLook w:val="04A0" w:firstRow="1" w:lastRow="0" w:firstColumn="1" w:lastColumn="0" w:noHBand="0" w:noVBand="1"/>
      </w:tblPr>
      <w:tblGrid>
        <w:gridCol w:w="4531"/>
        <w:gridCol w:w="4531"/>
      </w:tblGrid>
      <w:tr w:rsidR="00BE5844" w14:paraId="03C349C2" w14:textId="77777777" w:rsidTr="00F91893">
        <w:tc>
          <w:tcPr>
            <w:tcW w:w="4531" w:type="dxa"/>
          </w:tcPr>
          <w:p w14:paraId="24ED1E0B" w14:textId="45EA8506" w:rsidR="00BE5844" w:rsidRPr="00BE5844" w:rsidRDefault="00BE5844" w:rsidP="00F91893">
            <w:pPr>
              <w:rPr>
                <w:b/>
              </w:rPr>
            </w:pPr>
            <w:r>
              <w:rPr>
                <w:b/>
              </w:rPr>
              <w:t>Pagina</w:t>
            </w:r>
          </w:p>
        </w:tc>
        <w:tc>
          <w:tcPr>
            <w:tcW w:w="4531" w:type="dxa"/>
          </w:tcPr>
          <w:p w14:paraId="37A65979" w14:textId="7E887141" w:rsidR="00BE5844" w:rsidRPr="00BE5844" w:rsidRDefault="00A94045" w:rsidP="00BE5844">
            <w:pPr>
              <w:rPr>
                <w:b/>
              </w:rPr>
            </w:pPr>
            <w:r>
              <w:rPr>
                <w:b/>
              </w:rPr>
              <w:t>Bevat</w:t>
            </w:r>
          </w:p>
        </w:tc>
      </w:tr>
      <w:tr w:rsidR="00F91893" w14:paraId="54ADE7C2" w14:textId="77777777" w:rsidTr="00F91893">
        <w:tc>
          <w:tcPr>
            <w:tcW w:w="4531" w:type="dxa"/>
          </w:tcPr>
          <w:p w14:paraId="7EF883C9" w14:textId="77777777" w:rsidR="00F91893" w:rsidRPr="00F91893" w:rsidRDefault="00F91893" w:rsidP="00F91893">
            <w:pPr>
              <w:rPr>
                <w:b/>
              </w:rPr>
            </w:pPr>
            <w:r w:rsidRPr="00F91893">
              <w:rPr>
                <w:b/>
              </w:rPr>
              <w:t>Homepage</w:t>
            </w:r>
          </w:p>
        </w:tc>
        <w:tc>
          <w:tcPr>
            <w:tcW w:w="4531" w:type="dxa"/>
          </w:tcPr>
          <w:p w14:paraId="0A28A77C" w14:textId="113430A7" w:rsidR="00462D2F" w:rsidRDefault="00A94045" w:rsidP="00A94045">
            <w:r>
              <w:t>Algemene informatie over het park e</w:t>
            </w:r>
            <w:r w:rsidR="00D40298">
              <w:t>n laatste nieuwsitems.</w:t>
            </w:r>
          </w:p>
        </w:tc>
      </w:tr>
      <w:tr w:rsidR="00F91893" w14:paraId="259CA79F" w14:textId="77777777" w:rsidTr="00F91893">
        <w:tc>
          <w:tcPr>
            <w:tcW w:w="4531" w:type="dxa"/>
          </w:tcPr>
          <w:p w14:paraId="2EA0E1A8" w14:textId="77777777" w:rsidR="00F91893" w:rsidRDefault="00C46852" w:rsidP="00462D2F">
            <w:hyperlink r:id="rId10" w:history="1">
              <w:r w:rsidR="00462D2F" w:rsidRPr="00462D2F">
                <w:rPr>
                  <w:b/>
                </w:rPr>
                <w:t>Activiteiten</w:t>
              </w:r>
            </w:hyperlink>
          </w:p>
        </w:tc>
        <w:tc>
          <w:tcPr>
            <w:tcW w:w="4531" w:type="dxa"/>
          </w:tcPr>
          <w:p w14:paraId="726EF43C" w14:textId="7339F246" w:rsidR="00072A0E" w:rsidRDefault="00D40298" w:rsidP="00D40298">
            <w:r>
              <w:t>Overzicht van activiteiten en aanvullende informatie.</w:t>
            </w:r>
            <w:r w:rsidR="00072A0E">
              <w:t xml:space="preserve"> </w:t>
            </w:r>
          </w:p>
        </w:tc>
      </w:tr>
      <w:tr w:rsidR="00462D2F" w14:paraId="659FABA4" w14:textId="77777777" w:rsidTr="00F91893">
        <w:tc>
          <w:tcPr>
            <w:tcW w:w="4531" w:type="dxa"/>
          </w:tcPr>
          <w:p w14:paraId="05D74220" w14:textId="77777777" w:rsidR="00462D2F" w:rsidRPr="00462D2F" w:rsidRDefault="00462D2F" w:rsidP="00462D2F">
            <w:pPr>
              <w:rPr>
                <w:b/>
              </w:rPr>
            </w:pPr>
            <w:r w:rsidRPr="00462D2F">
              <w:rPr>
                <w:b/>
              </w:rPr>
              <w:t>Parkvereniging</w:t>
            </w:r>
          </w:p>
        </w:tc>
        <w:tc>
          <w:tcPr>
            <w:tcW w:w="4531" w:type="dxa"/>
          </w:tcPr>
          <w:p w14:paraId="158D37BB" w14:textId="46836415" w:rsidR="00072A0E" w:rsidRDefault="00D40298" w:rsidP="00D40298">
            <w:r>
              <w:t>Algemene informatie over de parkvereniging, het lidmaatschap.</w:t>
            </w:r>
          </w:p>
        </w:tc>
      </w:tr>
      <w:tr w:rsidR="00462D2F" w14:paraId="6B6A693F" w14:textId="77777777" w:rsidTr="00F91893">
        <w:tc>
          <w:tcPr>
            <w:tcW w:w="4531" w:type="dxa"/>
          </w:tcPr>
          <w:p w14:paraId="3988A0F3" w14:textId="77777777" w:rsidR="00462D2F" w:rsidRPr="00462D2F" w:rsidRDefault="00462D2F" w:rsidP="00462D2F">
            <w:pPr>
              <w:rPr>
                <w:b/>
              </w:rPr>
            </w:pPr>
            <w:r w:rsidRPr="00462D2F">
              <w:rPr>
                <w:b/>
              </w:rPr>
              <w:t>Vogelwerkgroep</w:t>
            </w:r>
          </w:p>
        </w:tc>
        <w:tc>
          <w:tcPr>
            <w:tcW w:w="4531" w:type="dxa"/>
          </w:tcPr>
          <w:p w14:paraId="33E821EE" w14:textId="00D59578" w:rsidR="00462D2F" w:rsidRDefault="00D40298" w:rsidP="00D40298">
            <w:r>
              <w:t>De v</w:t>
            </w:r>
            <w:r w:rsidR="00462D2F">
              <w:t>erslagen en waarnemingen van de vogelgroep per jaar</w:t>
            </w:r>
            <w:r>
              <w:t>.</w:t>
            </w:r>
          </w:p>
        </w:tc>
      </w:tr>
      <w:tr w:rsidR="00462D2F" w14:paraId="52ACBFD5" w14:textId="77777777" w:rsidTr="00F91893">
        <w:tc>
          <w:tcPr>
            <w:tcW w:w="4531" w:type="dxa"/>
          </w:tcPr>
          <w:p w14:paraId="6C548228" w14:textId="77777777" w:rsidR="00462D2F" w:rsidRPr="00462D2F" w:rsidRDefault="00462D2F" w:rsidP="00462D2F">
            <w:pPr>
              <w:rPr>
                <w:b/>
              </w:rPr>
            </w:pPr>
            <w:r>
              <w:rPr>
                <w:b/>
              </w:rPr>
              <w:t>Natuurbeheergroep</w:t>
            </w:r>
          </w:p>
        </w:tc>
        <w:tc>
          <w:tcPr>
            <w:tcW w:w="4531" w:type="dxa"/>
          </w:tcPr>
          <w:p w14:paraId="01122482" w14:textId="222AFA88" w:rsidR="00D40298" w:rsidRDefault="00D40298" w:rsidP="00D40298">
            <w:r>
              <w:t>Algemene i</w:t>
            </w:r>
            <w:r w:rsidR="00462D2F">
              <w:t>nformatie over de natuurbeheergroep</w:t>
            </w:r>
            <w:r>
              <w:t xml:space="preserve"> en aanvullende informatie over vrijwilliger worden.</w:t>
            </w:r>
          </w:p>
          <w:p w14:paraId="71EAAAF0" w14:textId="58C8A055" w:rsidR="00462D2F" w:rsidRDefault="00462D2F" w:rsidP="00D40298"/>
        </w:tc>
      </w:tr>
      <w:tr w:rsidR="00462D2F" w14:paraId="6BB855E1" w14:textId="77777777" w:rsidTr="00F91893">
        <w:tc>
          <w:tcPr>
            <w:tcW w:w="4531" w:type="dxa"/>
          </w:tcPr>
          <w:p w14:paraId="484837F4" w14:textId="77777777" w:rsidR="00462D2F" w:rsidRPr="00462D2F" w:rsidRDefault="00C46852" w:rsidP="00462D2F">
            <w:pPr>
              <w:rPr>
                <w:b/>
              </w:rPr>
            </w:pPr>
            <w:hyperlink r:id="rId11" w:history="1">
              <w:r w:rsidR="00462D2F" w:rsidRPr="00462D2F">
                <w:rPr>
                  <w:b/>
                </w:rPr>
                <w:t>Foto's</w:t>
              </w:r>
            </w:hyperlink>
          </w:p>
        </w:tc>
        <w:tc>
          <w:tcPr>
            <w:tcW w:w="4531" w:type="dxa"/>
          </w:tcPr>
          <w:p w14:paraId="159762DC" w14:textId="2999697B" w:rsidR="00072A0E" w:rsidRDefault="00072A0E" w:rsidP="00D40298">
            <w:r>
              <w:t xml:space="preserve">Foto album met </w:t>
            </w:r>
            <w:r w:rsidR="00D40298">
              <w:t>foto’s van het park en activiteiten.</w:t>
            </w:r>
          </w:p>
        </w:tc>
      </w:tr>
      <w:tr w:rsidR="00462D2F" w14:paraId="15332425" w14:textId="77777777" w:rsidTr="00F91893">
        <w:tc>
          <w:tcPr>
            <w:tcW w:w="4531" w:type="dxa"/>
          </w:tcPr>
          <w:p w14:paraId="19C38F47" w14:textId="77777777" w:rsidR="00462D2F" w:rsidRPr="00462D2F" w:rsidRDefault="00462D2F" w:rsidP="00462D2F">
            <w:pPr>
              <w:rPr>
                <w:b/>
              </w:rPr>
            </w:pPr>
            <w:r w:rsidRPr="00462D2F">
              <w:rPr>
                <w:b/>
              </w:rPr>
              <w:t xml:space="preserve">Contact </w:t>
            </w:r>
          </w:p>
        </w:tc>
        <w:tc>
          <w:tcPr>
            <w:tcW w:w="4531" w:type="dxa"/>
          </w:tcPr>
          <w:p w14:paraId="2F561A13" w14:textId="2B31F1E2" w:rsidR="00072A0E" w:rsidRDefault="003E47EE" w:rsidP="003E47EE">
            <w:r>
              <w:t>Contactinformatie, routebeschrijving en overige praktische informatie.</w:t>
            </w:r>
          </w:p>
        </w:tc>
      </w:tr>
      <w:tr w:rsidR="00462D2F" w14:paraId="4B18E1B0" w14:textId="77777777" w:rsidTr="00F91893">
        <w:tc>
          <w:tcPr>
            <w:tcW w:w="4531" w:type="dxa"/>
          </w:tcPr>
          <w:p w14:paraId="65FE5FBA" w14:textId="77777777" w:rsidR="00462D2F" w:rsidRPr="00462D2F" w:rsidRDefault="00462D2F" w:rsidP="00462D2F">
            <w:pPr>
              <w:rPr>
                <w:b/>
              </w:rPr>
            </w:pPr>
            <w:r>
              <w:rPr>
                <w:b/>
              </w:rPr>
              <w:t>Inlogpagina</w:t>
            </w:r>
          </w:p>
        </w:tc>
        <w:tc>
          <w:tcPr>
            <w:tcW w:w="4531" w:type="dxa"/>
          </w:tcPr>
          <w:p w14:paraId="6AAB5CED" w14:textId="64B8D4EA" w:rsidR="00462D2F" w:rsidRDefault="00462D2F" w:rsidP="003E47EE">
            <w:r>
              <w:t>Mogelijkheid tot inloggen</w:t>
            </w:r>
            <w:r w:rsidR="003E47EE">
              <w:t>.</w:t>
            </w:r>
          </w:p>
        </w:tc>
      </w:tr>
    </w:tbl>
    <w:p w14:paraId="149704DE" w14:textId="77777777" w:rsidR="00F91893" w:rsidRDefault="00F91893" w:rsidP="00F91893"/>
    <w:p w14:paraId="00A269A8" w14:textId="77777777" w:rsidR="00CF2D7E" w:rsidRDefault="00CF2D7E">
      <w:r>
        <w:br w:type="page"/>
      </w:r>
    </w:p>
    <w:p w14:paraId="71BBFD90" w14:textId="77777777" w:rsidR="00CF2D7E" w:rsidRPr="00A73D44" w:rsidRDefault="00CF2D7E" w:rsidP="00CF2D7E">
      <w:pPr>
        <w:pStyle w:val="Kop1"/>
      </w:pPr>
      <w:bookmarkStart w:id="3" w:name="_Toc1122220"/>
      <w:r>
        <w:lastRenderedPageBreak/>
        <w:t>4. Doelen van de applicatie</w:t>
      </w:r>
      <w:bookmarkEnd w:id="3"/>
    </w:p>
    <w:p w14:paraId="53FB6B9B" w14:textId="77777777" w:rsidR="00CF2D7E" w:rsidRDefault="00CF2D7E" w:rsidP="00CF2D7E"/>
    <w:p w14:paraId="396E5DBB" w14:textId="08796122" w:rsidR="00CF2D7E" w:rsidRDefault="00280977" w:rsidP="00CF2D7E">
      <w:r>
        <w:t xml:space="preserve">Het hoofddoel van de applicatie is informatie geven aan bezoekers en potentiele bezoekers van park </w:t>
      </w:r>
      <w:proofErr w:type="spellStart"/>
      <w:r>
        <w:t>Cronesteyn</w:t>
      </w:r>
      <w:proofErr w:type="spellEnd"/>
      <w:r w:rsidR="00264290">
        <w:t>.</w:t>
      </w:r>
      <w:r w:rsidR="00142700">
        <w:t xml:space="preserve"> Op de website moet duidelijk vermeld worden welke activiteiten er georganiseerd worden </w:t>
      </w:r>
      <w:r w:rsidR="001F6FCB">
        <w:t xml:space="preserve"> door de vrijwilligersvereniging. </w:t>
      </w:r>
      <w:r w:rsidR="00FF0FE9">
        <w:t>De website wordt ook gebruikt om nieuwe vrijwilligers te werven door echte natuurliefhebbers aan te sporen zich aan te melden</w:t>
      </w:r>
      <w:r w:rsidR="00142700">
        <w:t xml:space="preserve">. </w:t>
      </w:r>
      <w:r w:rsidR="00264290">
        <w:t xml:space="preserve"> Daarnaast moet er de mogelijkheid zijn om contact op te nemen door middel van een contactformulier.</w:t>
      </w:r>
    </w:p>
    <w:p w14:paraId="5A0EA1E1" w14:textId="77777777" w:rsidR="00CF2D7E" w:rsidRDefault="00CF2D7E">
      <w:r>
        <w:br w:type="page"/>
      </w:r>
    </w:p>
    <w:p w14:paraId="7E65117F" w14:textId="77777777" w:rsidR="00CF2D7E" w:rsidRDefault="00CF2D7E" w:rsidP="00CF2D7E">
      <w:pPr>
        <w:pStyle w:val="Kop1"/>
      </w:pPr>
      <w:bookmarkStart w:id="4" w:name="_Toc1122221"/>
      <w:r>
        <w:lastRenderedPageBreak/>
        <w:t>5. Doelgroepen van de applicatie</w:t>
      </w:r>
      <w:bookmarkEnd w:id="4"/>
    </w:p>
    <w:p w14:paraId="065D3066" w14:textId="77777777" w:rsidR="00246F4C" w:rsidRPr="00246F4C" w:rsidRDefault="00246F4C" w:rsidP="00246F4C"/>
    <w:p w14:paraId="401664E3" w14:textId="64AAD463" w:rsidR="00CF2D7E" w:rsidRDefault="00A71054" w:rsidP="00CF2D7E">
      <w:r>
        <w:t>De website richt zich op natuurliefhebbers die wonen in de omgeving van Leiden. Vaak gaat het om gezinnen met kinderen of ouderen die willen ontspannen in de natuur. Het gaat vaak om actieve mensen die het fijn vinden om in de natuur te wandelen of te fietsen.</w:t>
      </w:r>
    </w:p>
    <w:p w14:paraId="49450BBD" w14:textId="2F73337F" w:rsidR="00526836" w:rsidRDefault="00526836" w:rsidP="00CF2D7E"/>
    <w:p w14:paraId="6D4F3B21" w14:textId="77777777" w:rsidR="00A71054" w:rsidRDefault="00A71054" w:rsidP="00CF2D7E"/>
    <w:p w14:paraId="71606583" w14:textId="77777777" w:rsidR="00A71054" w:rsidRDefault="00A71054" w:rsidP="00CF2D7E"/>
    <w:p w14:paraId="36293C45" w14:textId="77777777" w:rsidR="00CF2D7E" w:rsidRDefault="00CF2D7E">
      <w:r>
        <w:br w:type="page"/>
      </w:r>
    </w:p>
    <w:p w14:paraId="66F9FACE" w14:textId="77777777" w:rsidR="00CF2D7E" w:rsidRDefault="00CF2D7E" w:rsidP="00CF2D7E">
      <w:pPr>
        <w:pStyle w:val="Kop1"/>
      </w:pPr>
      <w:bookmarkStart w:id="5" w:name="_Toc1122222"/>
      <w:r>
        <w:lastRenderedPageBreak/>
        <w:t>6. Vormgeving</w:t>
      </w:r>
      <w:bookmarkEnd w:id="5"/>
    </w:p>
    <w:p w14:paraId="1F17A594" w14:textId="77777777" w:rsidR="00A71054" w:rsidRDefault="00A71054"/>
    <w:p w14:paraId="1D83A675" w14:textId="2C420945" w:rsidR="00D51B44" w:rsidRDefault="005E7B72">
      <w:r>
        <w:t xml:space="preserve">Het belangrijkste aspect voor de vormgeving is dat de website een moderne, </w:t>
      </w:r>
      <w:r w:rsidR="00180DE7">
        <w:t xml:space="preserve">vrolijke uitstraling krijgt. Vanzelfsprekend zal er veel gebruik worden gemaakt van de kleur groen, omdat dat de kenmerkende kleur is voor natuurparken. Er is nog geen logo. Dit is geen eis, maar </w:t>
      </w:r>
      <w:r w:rsidR="008A6BFC">
        <w:t>mocht er tijd over zijn kan de opdrachtgever het waarderen als wij ook een logo voor hem ontwerpen.</w:t>
      </w:r>
      <w:r w:rsidR="007F0B80">
        <w:t xml:space="preserve"> Als bezoekers de website bekijken moet het voor hen duidelijk zijn dat er in park </w:t>
      </w:r>
      <w:proofErr w:type="spellStart"/>
      <w:r w:rsidR="007F0B80">
        <w:t>Cronesteyn</w:t>
      </w:r>
      <w:proofErr w:type="spellEnd"/>
      <w:r w:rsidR="007F0B80">
        <w:t xml:space="preserve"> veel plezier valt te beleven!</w:t>
      </w:r>
      <w:r w:rsidR="00D51B44">
        <w:br w:type="page"/>
      </w:r>
    </w:p>
    <w:p w14:paraId="5E9591C5" w14:textId="77777777" w:rsidR="00D51B44" w:rsidRDefault="00D51B44" w:rsidP="00D51B44">
      <w:pPr>
        <w:pStyle w:val="Kop1"/>
      </w:pPr>
      <w:bookmarkStart w:id="6" w:name="_Toc1122223"/>
      <w:r>
        <w:lastRenderedPageBreak/>
        <w:t>7. Informatie in de applicatie</w:t>
      </w:r>
      <w:bookmarkEnd w:id="6"/>
    </w:p>
    <w:p w14:paraId="25FC3694" w14:textId="60384E82" w:rsidR="00D51B44" w:rsidRDefault="00D51B44" w:rsidP="00D51B44"/>
    <w:p w14:paraId="13DE09D7" w14:textId="7E39DB87" w:rsidR="00903A89" w:rsidRPr="00D51B44" w:rsidRDefault="00903A89" w:rsidP="00D51B44">
      <w:r>
        <w:t>De content voor de nieuwe website is volledig gelijk aan de content van de huidige website</w:t>
      </w:r>
      <w:r w:rsidR="00306BFA">
        <w:t xml:space="preserve">  </w:t>
      </w:r>
      <w:hyperlink r:id="rId12" w:history="1">
        <w:r w:rsidR="00306BFA" w:rsidRPr="00824EF8">
          <w:rPr>
            <w:rStyle w:val="Hyperlink"/>
          </w:rPr>
          <w:t>http://www.polderparkcronesteyn.nl</w:t>
        </w:r>
      </w:hyperlink>
      <w:r>
        <w:t>. Het enige wat hieraan veranderd moet worden is dat de content beter geordend moet worden</w:t>
      </w:r>
      <w:r w:rsidR="008C61D8">
        <w:t>, door de hoofd en sub pagina’s ordelijker in te delen en een duidelijke navigatiebalk</w:t>
      </w:r>
      <w:r w:rsidR="00453512">
        <w:t>. Wij hebben daarom een overzicht gemaakt van de onderwerpen</w:t>
      </w:r>
      <w:r w:rsidR="00306BFA">
        <w:t xml:space="preserve"> en </w:t>
      </w:r>
      <w:r w:rsidR="00453512">
        <w:t>content per pagina.</w:t>
      </w:r>
    </w:p>
    <w:tbl>
      <w:tblPr>
        <w:tblStyle w:val="Tabelraster"/>
        <w:tblW w:w="0" w:type="auto"/>
        <w:tblLook w:val="04A0" w:firstRow="1" w:lastRow="0" w:firstColumn="1" w:lastColumn="0" w:noHBand="0" w:noVBand="1"/>
      </w:tblPr>
      <w:tblGrid>
        <w:gridCol w:w="4531"/>
        <w:gridCol w:w="4531"/>
      </w:tblGrid>
      <w:tr w:rsidR="00903A89" w14:paraId="4650DDA2" w14:textId="77777777" w:rsidTr="00FC4206">
        <w:tc>
          <w:tcPr>
            <w:tcW w:w="4531" w:type="dxa"/>
          </w:tcPr>
          <w:p w14:paraId="03F732B4" w14:textId="77777777" w:rsidR="00903A89" w:rsidRPr="00BE5844" w:rsidRDefault="00903A89" w:rsidP="00FC4206">
            <w:pPr>
              <w:rPr>
                <w:b/>
              </w:rPr>
            </w:pPr>
            <w:r>
              <w:rPr>
                <w:b/>
              </w:rPr>
              <w:t>Pagina</w:t>
            </w:r>
          </w:p>
        </w:tc>
        <w:tc>
          <w:tcPr>
            <w:tcW w:w="4531" w:type="dxa"/>
          </w:tcPr>
          <w:p w14:paraId="3D60D179" w14:textId="77777777" w:rsidR="00903A89" w:rsidRPr="00BE5844" w:rsidRDefault="00903A89" w:rsidP="00FC4206">
            <w:pPr>
              <w:rPr>
                <w:b/>
              </w:rPr>
            </w:pPr>
            <w:r>
              <w:rPr>
                <w:b/>
              </w:rPr>
              <w:t>Content</w:t>
            </w:r>
          </w:p>
        </w:tc>
      </w:tr>
      <w:tr w:rsidR="00903A89" w14:paraId="25CD6CE6" w14:textId="77777777" w:rsidTr="00FC4206">
        <w:tc>
          <w:tcPr>
            <w:tcW w:w="4531" w:type="dxa"/>
          </w:tcPr>
          <w:p w14:paraId="27535F0D" w14:textId="77777777" w:rsidR="00903A89" w:rsidRPr="00F91893" w:rsidRDefault="00903A89" w:rsidP="00FC4206">
            <w:pPr>
              <w:rPr>
                <w:b/>
              </w:rPr>
            </w:pPr>
            <w:r w:rsidRPr="00F91893">
              <w:rPr>
                <w:b/>
              </w:rPr>
              <w:t>Homepage</w:t>
            </w:r>
          </w:p>
        </w:tc>
        <w:tc>
          <w:tcPr>
            <w:tcW w:w="4531" w:type="dxa"/>
          </w:tcPr>
          <w:p w14:paraId="44724F56" w14:textId="77777777" w:rsidR="00903A89" w:rsidRDefault="00903A89" w:rsidP="00FC4206">
            <w:pPr>
              <w:pStyle w:val="Lijstalinea"/>
              <w:numPr>
                <w:ilvl w:val="0"/>
                <w:numId w:val="4"/>
              </w:numPr>
            </w:pPr>
            <w:r>
              <w:t>Welkomsttekst</w:t>
            </w:r>
          </w:p>
          <w:p w14:paraId="705A795F" w14:textId="77777777" w:rsidR="00903A89" w:rsidRDefault="00903A89" w:rsidP="00FC4206">
            <w:pPr>
              <w:pStyle w:val="Lijstalinea"/>
              <w:numPr>
                <w:ilvl w:val="0"/>
                <w:numId w:val="4"/>
              </w:numPr>
            </w:pPr>
            <w:r>
              <w:t>Laatste nieuws</w:t>
            </w:r>
          </w:p>
          <w:p w14:paraId="59EF1743" w14:textId="77777777" w:rsidR="00903A89" w:rsidRDefault="00903A89" w:rsidP="00FC4206">
            <w:pPr>
              <w:pStyle w:val="Lijstalinea"/>
              <w:numPr>
                <w:ilvl w:val="0"/>
                <w:numId w:val="4"/>
              </w:numPr>
            </w:pPr>
            <w:r>
              <w:t>Eerstvolgende activiteit</w:t>
            </w:r>
          </w:p>
          <w:p w14:paraId="445C58F4" w14:textId="77777777" w:rsidR="00903A89" w:rsidRDefault="00903A89" w:rsidP="00FC4206">
            <w:pPr>
              <w:pStyle w:val="Lijstalinea"/>
              <w:numPr>
                <w:ilvl w:val="0"/>
                <w:numId w:val="4"/>
              </w:numPr>
            </w:pPr>
            <w:r>
              <w:t>Folder van het park download</w:t>
            </w:r>
          </w:p>
        </w:tc>
      </w:tr>
      <w:tr w:rsidR="00903A89" w14:paraId="2AF2C8DF" w14:textId="77777777" w:rsidTr="00FC4206">
        <w:tc>
          <w:tcPr>
            <w:tcW w:w="4531" w:type="dxa"/>
          </w:tcPr>
          <w:p w14:paraId="54D76861" w14:textId="77777777" w:rsidR="00903A89" w:rsidRDefault="00C46852" w:rsidP="00FC4206">
            <w:hyperlink r:id="rId13" w:history="1">
              <w:r w:rsidR="00903A89" w:rsidRPr="00462D2F">
                <w:rPr>
                  <w:b/>
                </w:rPr>
                <w:t>Activiteiten</w:t>
              </w:r>
            </w:hyperlink>
          </w:p>
        </w:tc>
        <w:tc>
          <w:tcPr>
            <w:tcW w:w="4531" w:type="dxa"/>
          </w:tcPr>
          <w:p w14:paraId="66CC2D40" w14:textId="77777777" w:rsidR="00903A89" w:rsidRDefault="00903A89" w:rsidP="00FC4206">
            <w:pPr>
              <w:pStyle w:val="Lijstalinea"/>
              <w:numPr>
                <w:ilvl w:val="0"/>
                <w:numId w:val="4"/>
              </w:numPr>
            </w:pPr>
            <w:r>
              <w:t>Overzicht aankomende activiteiten</w:t>
            </w:r>
          </w:p>
          <w:p w14:paraId="41F0CC30" w14:textId="77777777" w:rsidR="00903A89" w:rsidRDefault="00903A89" w:rsidP="00FC4206">
            <w:pPr>
              <w:pStyle w:val="Lijstalinea"/>
              <w:numPr>
                <w:ilvl w:val="0"/>
                <w:numId w:val="4"/>
              </w:numPr>
            </w:pPr>
            <w:r>
              <w:t>Link naar pagina activiteiten van vogelwerkgroep</w:t>
            </w:r>
          </w:p>
          <w:p w14:paraId="4DD62268" w14:textId="77777777" w:rsidR="00903A89" w:rsidRDefault="00903A89" w:rsidP="00FC4206">
            <w:pPr>
              <w:pStyle w:val="Lijstalinea"/>
              <w:numPr>
                <w:ilvl w:val="0"/>
                <w:numId w:val="4"/>
              </w:numPr>
            </w:pPr>
            <w:r>
              <w:t xml:space="preserve">Downloads wandel- en fietsroutes </w:t>
            </w:r>
          </w:p>
        </w:tc>
      </w:tr>
      <w:tr w:rsidR="00903A89" w14:paraId="4625673A" w14:textId="77777777" w:rsidTr="00FC4206">
        <w:tc>
          <w:tcPr>
            <w:tcW w:w="4531" w:type="dxa"/>
          </w:tcPr>
          <w:p w14:paraId="3F10EBBA" w14:textId="03766670" w:rsidR="00903A89" w:rsidRPr="00462D2F" w:rsidRDefault="00903A89" w:rsidP="001E3D78">
            <w:pPr>
              <w:tabs>
                <w:tab w:val="center" w:pos="2157"/>
              </w:tabs>
              <w:rPr>
                <w:b/>
              </w:rPr>
            </w:pPr>
            <w:r w:rsidRPr="00462D2F">
              <w:rPr>
                <w:b/>
              </w:rPr>
              <w:t>Parkvereniging</w:t>
            </w:r>
            <w:bookmarkStart w:id="7" w:name="_GoBack"/>
            <w:bookmarkEnd w:id="7"/>
          </w:p>
        </w:tc>
        <w:tc>
          <w:tcPr>
            <w:tcW w:w="4531" w:type="dxa"/>
          </w:tcPr>
          <w:p w14:paraId="07301AD0" w14:textId="77777777" w:rsidR="00903A89" w:rsidRDefault="00903A89" w:rsidP="00FC4206">
            <w:pPr>
              <w:pStyle w:val="Lijstalinea"/>
              <w:numPr>
                <w:ilvl w:val="0"/>
                <w:numId w:val="4"/>
              </w:numPr>
            </w:pPr>
            <w:r>
              <w:t>Informatie over de vereniging</w:t>
            </w:r>
          </w:p>
          <w:p w14:paraId="5B8141AD" w14:textId="77777777" w:rsidR="00903A89" w:rsidRDefault="00903A89" w:rsidP="00FC4206">
            <w:pPr>
              <w:pStyle w:val="Lijstalinea"/>
              <w:numPr>
                <w:ilvl w:val="0"/>
                <w:numId w:val="4"/>
              </w:numPr>
            </w:pPr>
            <w:r>
              <w:t>Informatie over lid worden</w:t>
            </w:r>
          </w:p>
          <w:p w14:paraId="08C178D2" w14:textId="77777777" w:rsidR="00903A89" w:rsidRDefault="00903A89" w:rsidP="00FC4206">
            <w:pPr>
              <w:pStyle w:val="Lijstalinea"/>
              <w:numPr>
                <w:ilvl w:val="0"/>
                <w:numId w:val="4"/>
              </w:numPr>
            </w:pPr>
            <w:r>
              <w:t>Inschrijfformulier</w:t>
            </w:r>
          </w:p>
          <w:p w14:paraId="0144C425" w14:textId="77777777" w:rsidR="00903A89" w:rsidRDefault="00903A89" w:rsidP="00FC4206">
            <w:pPr>
              <w:pStyle w:val="Lijstalinea"/>
              <w:numPr>
                <w:ilvl w:val="0"/>
                <w:numId w:val="4"/>
              </w:numPr>
            </w:pPr>
            <w:r>
              <w:t>Nieuws over de vereniging</w:t>
            </w:r>
          </w:p>
        </w:tc>
      </w:tr>
      <w:tr w:rsidR="00903A89" w14:paraId="2F15B943" w14:textId="77777777" w:rsidTr="00FC4206">
        <w:tc>
          <w:tcPr>
            <w:tcW w:w="4531" w:type="dxa"/>
          </w:tcPr>
          <w:p w14:paraId="23F60739" w14:textId="77777777" w:rsidR="00903A89" w:rsidRPr="00462D2F" w:rsidRDefault="00903A89" w:rsidP="00FC4206">
            <w:pPr>
              <w:rPr>
                <w:b/>
              </w:rPr>
            </w:pPr>
            <w:r w:rsidRPr="00462D2F">
              <w:rPr>
                <w:b/>
              </w:rPr>
              <w:t>Vogelwerkgroep</w:t>
            </w:r>
          </w:p>
        </w:tc>
        <w:tc>
          <w:tcPr>
            <w:tcW w:w="4531" w:type="dxa"/>
          </w:tcPr>
          <w:p w14:paraId="307FCAE8" w14:textId="77777777" w:rsidR="00903A89" w:rsidRDefault="00903A89" w:rsidP="00FC4206">
            <w:pPr>
              <w:pStyle w:val="Lijstalinea"/>
              <w:numPr>
                <w:ilvl w:val="0"/>
                <w:numId w:val="4"/>
              </w:numPr>
            </w:pPr>
            <w:r>
              <w:t>Keuzemenu welk jaar</w:t>
            </w:r>
          </w:p>
          <w:p w14:paraId="3197FEC6" w14:textId="77777777" w:rsidR="00903A89" w:rsidRDefault="00903A89" w:rsidP="00FC4206">
            <w:pPr>
              <w:pStyle w:val="Lijstalinea"/>
              <w:numPr>
                <w:ilvl w:val="0"/>
                <w:numId w:val="4"/>
              </w:numPr>
            </w:pPr>
            <w:r>
              <w:t xml:space="preserve">Verslagen en waarnemingen van de vogelgroep per jaar </w:t>
            </w:r>
          </w:p>
        </w:tc>
      </w:tr>
      <w:tr w:rsidR="00903A89" w14:paraId="197038BE" w14:textId="77777777" w:rsidTr="00FC4206">
        <w:tc>
          <w:tcPr>
            <w:tcW w:w="4531" w:type="dxa"/>
          </w:tcPr>
          <w:p w14:paraId="6F71162E" w14:textId="77777777" w:rsidR="00903A89" w:rsidRPr="00462D2F" w:rsidRDefault="00903A89" w:rsidP="00FC4206">
            <w:pPr>
              <w:rPr>
                <w:b/>
              </w:rPr>
            </w:pPr>
            <w:r>
              <w:rPr>
                <w:b/>
              </w:rPr>
              <w:t>Natuurbeheergroep</w:t>
            </w:r>
          </w:p>
        </w:tc>
        <w:tc>
          <w:tcPr>
            <w:tcW w:w="4531" w:type="dxa"/>
          </w:tcPr>
          <w:p w14:paraId="606CD08E" w14:textId="77777777" w:rsidR="00903A89" w:rsidRDefault="00903A89" w:rsidP="00FC4206">
            <w:pPr>
              <w:pStyle w:val="Lijstalinea"/>
              <w:numPr>
                <w:ilvl w:val="0"/>
                <w:numId w:val="4"/>
              </w:numPr>
            </w:pPr>
            <w:r>
              <w:t>Informatie over de natuurbeheergroep</w:t>
            </w:r>
          </w:p>
          <w:p w14:paraId="4989BC84" w14:textId="77777777" w:rsidR="00903A89" w:rsidRDefault="00903A89" w:rsidP="00FC4206">
            <w:pPr>
              <w:pStyle w:val="Lijstalinea"/>
              <w:numPr>
                <w:ilvl w:val="0"/>
                <w:numId w:val="4"/>
              </w:numPr>
            </w:pPr>
            <w:r>
              <w:t>Data dat de beheergroep aan het werk is</w:t>
            </w:r>
          </w:p>
          <w:p w14:paraId="4411E121" w14:textId="77777777" w:rsidR="00903A89" w:rsidRDefault="00903A89" w:rsidP="00FC4206">
            <w:pPr>
              <w:pStyle w:val="Lijstalinea"/>
              <w:numPr>
                <w:ilvl w:val="0"/>
                <w:numId w:val="4"/>
              </w:numPr>
            </w:pPr>
            <w:r>
              <w:t>Link met mogelijkheid opgeven te helpen</w:t>
            </w:r>
          </w:p>
          <w:p w14:paraId="7CF68C45" w14:textId="77777777" w:rsidR="00903A89" w:rsidRDefault="00903A89" w:rsidP="00FC4206">
            <w:pPr>
              <w:pStyle w:val="Lijstalinea"/>
              <w:numPr>
                <w:ilvl w:val="0"/>
                <w:numId w:val="4"/>
              </w:numPr>
            </w:pPr>
            <w:r w:rsidRPr="00462D2F">
              <w:t>Info over het griend en de moerastuin</w:t>
            </w:r>
            <w:r>
              <w:rPr>
                <w:rFonts w:ascii="Trebuchet MS" w:hAnsi="Trebuchet MS"/>
                <w:color w:val="333333"/>
                <w:sz w:val="20"/>
                <w:szCs w:val="20"/>
              </w:rPr>
              <w:t> </w:t>
            </w:r>
          </w:p>
        </w:tc>
      </w:tr>
      <w:tr w:rsidR="00903A89" w14:paraId="6C0E02C0" w14:textId="77777777" w:rsidTr="00FC4206">
        <w:tc>
          <w:tcPr>
            <w:tcW w:w="4531" w:type="dxa"/>
          </w:tcPr>
          <w:p w14:paraId="013D864D" w14:textId="77777777" w:rsidR="00903A89" w:rsidRPr="00462D2F" w:rsidRDefault="00C46852" w:rsidP="00FC4206">
            <w:pPr>
              <w:rPr>
                <w:b/>
              </w:rPr>
            </w:pPr>
            <w:hyperlink r:id="rId14" w:history="1">
              <w:r w:rsidR="00903A89" w:rsidRPr="00462D2F">
                <w:rPr>
                  <w:b/>
                </w:rPr>
                <w:t>Foto's</w:t>
              </w:r>
            </w:hyperlink>
          </w:p>
        </w:tc>
        <w:tc>
          <w:tcPr>
            <w:tcW w:w="4531" w:type="dxa"/>
          </w:tcPr>
          <w:p w14:paraId="3055F112" w14:textId="77777777" w:rsidR="00903A89" w:rsidRDefault="00903A89" w:rsidP="00FC4206">
            <w:pPr>
              <w:pStyle w:val="Lijstalinea"/>
              <w:numPr>
                <w:ilvl w:val="0"/>
                <w:numId w:val="4"/>
              </w:numPr>
            </w:pPr>
            <w:r>
              <w:t>Foto album met foto’s per seizoen en per activiteit</w:t>
            </w:r>
          </w:p>
        </w:tc>
      </w:tr>
      <w:tr w:rsidR="00903A89" w14:paraId="35B4631E" w14:textId="77777777" w:rsidTr="00FC4206">
        <w:tc>
          <w:tcPr>
            <w:tcW w:w="4531" w:type="dxa"/>
          </w:tcPr>
          <w:p w14:paraId="708C6277" w14:textId="77777777" w:rsidR="00903A89" w:rsidRPr="00462D2F" w:rsidRDefault="00903A89" w:rsidP="00FC4206">
            <w:pPr>
              <w:rPr>
                <w:b/>
              </w:rPr>
            </w:pPr>
            <w:r w:rsidRPr="00462D2F">
              <w:rPr>
                <w:b/>
              </w:rPr>
              <w:t xml:space="preserve">Contact </w:t>
            </w:r>
          </w:p>
        </w:tc>
        <w:tc>
          <w:tcPr>
            <w:tcW w:w="4531" w:type="dxa"/>
          </w:tcPr>
          <w:p w14:paraId="54AA683D" w14:textId="77777777" w:rsidR="00903A89" w:rsidRDefault="00903A89" w:rsidP="00FC4206">
            <w:pPr>
              <w:pStyle w:val="Lijstalinea"/>
              <w:numPr>
                <w:ilvl w:val="0"/>
                <w:numId w:val="4"/>
              </w:numPr>
            </w:pPr>
            <w:r>
              <w:t>Plattegrond van het park</w:t>
            </w:r>
          </w:p>
          <w:p w14:paraId="286DD37D" w14:textId="77777777" w:rsidR="00903A89" w:rsidRDefault="00903A89" w:rsidP="00FC4206">
            <w:pPr>
              <w:pStyle w:val="Lijstalinea"/>
              <w:numPr>
                <w:ilvl w:val="0"/>
                <w:numId w:val="4"/>
              </w:numPr>
            </w:pPr>
            <w:r>
              <w:t>Parkeerplattegrond</w:t>
            </w:r>
          </w:p>
          <w:p w14:paraId="18572865" w14:textId="77777777" w:rsidR="00903A89" w:rsidRDefault="00903A89" w:rsidP="00FC4206">
            <w:pPr>
              <w:pStyle w:val="Lijstalinea"/>
              <w:numPr>
                <w:ilvl w:val="0"/>
                <w:numId w:val="4"/>
              </w:numPr>
            </w:pPr>
            <w:r>
              <w:t xml:space="preserve">Routebeschrijving met kaartje google </w:t>
            </w:r>
            <w:proofErr w:type="spellStart"/>
            <w:r>
              <w:t>maps</w:t>
            </w:r>
            <w:proofErr w:type="spellEnd"/>
          </w:p>
          <w:p w14:paraId="62B57731" w14:textId="77777777" w:rsidR="00903A89" w:rsidRDefault="00903A89" w:rsidP="00FC4206">
            <w:pPr>
              <w:pStyle w:val="Lijstalinea"/>
              <w:numPr>
                <w:ilvl w:val="0"/>
                <w:numId w:val="4"/>
              </w:numPr>
            </w:pPr>
            <w:r>
              <w:t>Contactformulier</w:t>
            </w:r>
          </w:p>
          <w:p w14:paraId="66AA7E19" w14:textId="0050D1E7" w:rsidR="000E3770" w:rsidRDefault="00903A89" w:rsidP="00A321AC">
            <w:pPr>
              <w:pStyle w:val="Lijstalinea"/>
              <w:numPr>
                <w:ilvl w:val="0"/>
                <w:numId w:val="4"/>
              </w:numPr>
            </w:pPr>
            <w:r>
              <w:t>Links</w:t>
            </w:r>
          </w:p>
        </w:tc>
      </w:tr>
      <w:tr w:rsidR="00903A89" w14:paraId="52110190" w14:textId="77777777" w:rsidTr="00FC4206">
        <w:tc>
          <w:tcPr>
            <w:tcW w:w="4531" w:type="dxa"/>
          </w:tcPr>
          <w:p w14:paraId="644B4E29" w14:textId="77777777" w:rsidR="00903A89" w:rsidRPr="00462D2F" w:rsidRDefault="00903A89" w:rsidP="00FC4206">
            <w:pPr>
              <w:rPr>
                <w:b/>
              </w:rPr>
            </w:pPr>
            <w:r>
              <w:rPr>
                <w:b/>
              </w:rPr>
              <w:t>Inlogpagina</w:t>
            </w:r>
          </w:p>
        </w:tc>
        <w:tc>
          <w:tcPr>
            <w:tcW w:w="4531" w:type="dxa"/>
          </w:tcPr>
          <w:p w14:paraId="38027A0C" w14:textId="4C15B11F" w:rsidR="00903A89" w:rsidRDefault="00903A89" w:rsidP="00FC4206">
            <w:pPr>
              <w:pStyle w:val="Lijstalinea"/>
              <w:numPr>
                <w:ilvl w:val="0"/>
                <w:numId w:val="4"/>
              </w:numPr>
            </w:pPr>
            <w:r>
              <w:t>Inlog formulier</w:t>
            </w:r>
          </w:p>
        </w:tc>
      </w:tr>
    </w:tbl>
    <w:p w14:paraId="57C69A97" w14:textId="77777777" w:rsidR="00D51B44" w:rsidRPr="00CF2D7E" w:rsidRDefault="00D51B44" w:rsidP="00CF2D7E"/>
    <w:p w14:paraId="79256FFD" w14:textId="77777777" w:rsidR="00CF2D7E" w:rsidRPr="00CF2D7E" w:rsidRDefault="00CF2D7E" w:rsidP="00CF2D7E"/>
    <w:p w14:paraId="2C4634A6" w14:textId="77777777" w:rsidR="00D51B44" w:rsidRDefault="00D51B44">
      <w:r>
        <w:br w:type="page"/>
      </w:r>
    </w:p>
    <w:p w14:paraId="1C5E81F9" w14:textId="77777777" w:rsidR="00CF2D7E" w:rsidRDefault="00D51B44" w:rsidP="00D51B44">
      <w:pPr>
        <w:pStyle w:val="Kop1"/>
      </w:pPr>
      <w:bookmarkStart w:id="8" w:name="_Toc1122224"/>
      <w:r>
        <w:lastRenderedPageBreak/>
        <w:t>8. Interactie van de applicatie</w:t>
      </w:r>
      <w:bookmarkEnd w:id="8"/>
    </w:p>
    <w:p w14:paraId="360F8209" w14:textId="37B014CC" w:rsidR="00EF6C6D" w:rsidRDefault="00EF6C6D" w:rsidP="00D51B44"/>
    <w:tbl>
      <w:tblPr>
        <w:tblStyle w:val="Tabelraster"/>
        <w:tblW w:w="0" w:type="auto"/>
        <w:tblLook w:val="04A0" w:firstRow="1" w:lastRow="0" w:firstColumn="1" w:lastColumn="0" w:noHBand="0" w:noVBand="1"/>
      </w:tblPr>
      <w:tblGrid>
        <w:gridCol w:w="4531"/>
        <w:gridCol w:w="4531"/>
      </w:tblGrid>
      <w:tr w:rsidR="00EF6C6D" w14:paraId="2F64EA93" w14:textId="77777777" w:rsidTr="00EF6C6D">
        <w:tc>
          <w:tcPr>
            <w:tcW w:w="4531" w:type="dxa"/>
          </w:tcPr>
          <w:p w14:paraId="333D17C2" w14:textId="3116644E" w:rsidR="00EF6C6D" w:rsidRPr="00EF6C6D" w:rsidRDefault="00EF6C6D" w:rsidP="00D51B44">
            <w:pPr>
              <w:rPr>
                <w:b/>
              </w:rPr>
            </w:pPr>
            <w:r>
              <w:rPr>
                <w:b/>
              </w:rPr>
              <w:t>Gebruiker</w:t>
            </w:r>
          </w:p>
        </w:tc>
        <w:tc>
          <w:tcPr>
            <w:tcW w:w="4531" w:type="dxa"/>
          </w:tcPr>
          <w:p w14:paraId="49C5413F" w14:textId="37946FD2" w:rsidR="00EF6C6D" w:rsidRPr="00EF6C6D" w:rsidRDefault="00EF6C6D" w:rsidP="00D51B44">
            <w:pPr>
              <w:rPr>
                <w:b/>
              </w:rPr>
            </w:pPr>
            <w:r>
              <w:rPr>
                <w:b/>
              </w:rPr>
              <w:t>Wat kan deze gebruiker</w:t>
            </w:r>
          </w:p>
        </w:tc>
      </w:tr>
      <w:tr w:rsidR="00EF6C6D" w14:paraId="4BD0F9F0" w14:textId="77777777" w:rsidTr="00EF6C6D">
        <w:tc>
          <w:tcPr>
            <w:tcW w:w="4531" w:type="dxa"/>
          </w:tcPr>
          <w:p w14:paraId="4D87D754" w14:textId="755ED1E7" w:rsidR="00EF6C6D" w:rsidRDefault="00EF6C6D" w:rsidP="00D51B44">
            <w:r>
              <w:t>Gewone gebruiker</w:t>
            </w:r>
          </w:p>
        </w:tc>
        <w:tc>
          <w:tcPr>
            <w:tcW w:w="4531" w:type="dxa"/>
          </w:tcPr>
          <w:p w14:paraId="0582112C" w14:textId="77777777" w:rsidR="00EF6C6D" w:rsidRDefault="00EF6C6D" w:rsidP="00EF6C6D">
            <w:pPr>
              <w:pStyle w:val="Lijstalinea"/>
              <w:numPr>
                <w:ilvl w:val="0"/>
                <w:numId w:val="4"/>
              </w:numPr>
            </w:pPr>
            <w:r>
              <w:t>De website bekijken</w:t>
            </w:r>
          </w:p>
          <w:p w14:paraId="7DA4866D" w14:textId="22435AA0" w:rsidR="00EF6C6D" w:rsidRDefault="008D1866" w:rsidP="00EF6C6D">
            <w:pPr>
              <w:pStyle w:val="Lijstalinea"/>
              <w:numPr>
                <w:ilvl w:val="0"/>
                <w:numId w:val="4"/>
              </w:numPr>
            </w:pPr>
            <w:r>
              <w:t>Contact opnemen via het</w:t>
            </w:r>
            <w:r w:rsidR="00EF6C6D">
              <w:t xml:space="preserve"> contactformulier </w:t>
            </w:r>
          </w:p>
          <w:p w14:paraId="6F5C87C1" w14:textId="2ED92681" w:rsidR="008D1866" w:rsidRDefault="008D1866" w:rsidP="00EF6C6D">
            <w:pPr>
              <w:pStyle w:val="Lijstalinea"/>
              <w:numPr>
                <w:ilvl w:val="0"/>
                <w:numId w:val="4"/>
              </w:numPr>
            </w:pPr>
            <w:r>
              <w:t>Inschrijven voor de parkvereniging door via het inschrijfformulier</w:t>
            </w:r>
          </w:p>
        </w:tc>
      </w:tr>
      <w:tr w:rsidR="00EF6C6D" w14:paraId="06382310" w14:textId="77777777" w:rsidTr="00EF6C6D">
        <w:tc>
          <w:tcPr>
            <w:tcW w:w="4531" w:type="dxa"/>
          </w:tcPr>
          <w:p w14:paraId="2B114BB9" w14:textId="1A785DB3" w:rsidR="00EF6C6D" w:rsidRDefault="008D1866" w:rsidP="00D51B44">
            <w:r>
              <w:t>Beheerder</w:t>
            </w:r>
          </w:p>
        </w:tc>
        <w:tc>
          <w:tcPr>
            <w:tcW w:w="4531" w:type="dxa"/>
          </w:tcPr>
          <w:p w14:paraId="1E484728" w14:textId="77777777" w:rsidR="00CF3628" w:rsidRDefault="00CF3628" w:rsidP="008D1866">
            <w:pPr>
              <w:pStyle w:val="Lijstalinea"/>
              <w:numPr>
                <w:ilvl w:val="0"/>
                <w:numId w:val="4"/>
              </w:numPr>
            </w:pPr>
            <w:r>
              <w:t xml:space="preserve">Inloggen </w:t>
            </w:r>
          </w:p>
          <w:p w14:paraId="7ABF51E3" w14:textId="4C5970C6" w:rsidR="00CF3628" w:rsidRDefault="00CF3628" w:rsidP="008D1866">
            <w:pPr>
              <w:pStyle w:val="Lijstalinea"/>
              <w:numPr>
                <w:ilvl w:val="0"/>
                <w:numId w:val="4"/>
              </w:numPr>
            </w:pPr>
            <w:r>
              <w:t>Uitloggen</w:t>
            </w:r>
          </w:p>
          <w:p w14:paraId="0746D4F7" w14:textId="052DFCEB" w:rsidR="008D1866" w:rsidRDefault="008D1866" w:rsidP="008D1866">
            <w:pPr>
              <w:pStyle w:val="Lijstalinea"/>
              <w:numPr>
                <w:ilvl w:val="0"/>
                <w:numId w:val="4"/>
              </w:numPr>
            </w:pPr>
            <w:r>
              <w:t>Tekst, afbeeldingen en overige content op de website aanpassen, toevoegen en verwijderen.</w:t>
            </w:r>
          </w:p>
          <w:p w14:paraId="22A5DB6B" w14:textId="30FD9CCA" w:rsidR="00403B4A" w:rsidRDefault="00403B4A" w:rsidP="008D1866">
            <w:pPr>
              <w:pStyle w:val="Lijstalinea"/>
              <w:numPr>
                <w:ilvl w:val="0"/>
                <w:numId w:val="4"/>
              </w:numPr>
            </w:pPr>
            <w:r>
              <w:t>Eigen gegevens aanpassen zoals email, gebruikersnaam en wachtwoord.</w:t>
            </w:r>
          </w:p>
          <w:p w14:paraId="5192C263" w14:textId="5C74678B" w:rsidR="00CF3628" w:rsidRDefault="008D1866" w:rsidP="00CF3628">
            <w:pPr>
              <w:pStyle w:val="Lijstalinea"/>
              <w:numPr>
                <w:ilvl w:val="0"/>
                <w:numId w:val="4"/>
              </w:numPr>
            </w:pPr>
            <w:r>
              <w:t>Alles wat een gewone gebruiker kan</w:t>
            </w:r>
          </w:p>
        </w:tc>
      </w:tr>
      <w:tr w:rsidR="00EF6C6D" w14:paraId="49E4CA60" w14:textId="77777777" w:rsidTr="00EF6C6D">
        <w:tc>
          <w:tcPr>
            <w:tcW w:w="4531" w:type="dxa"/>
          </w:tcPr>
          <w:p w14:paraId="32A5E126" w14:textId="3939A14F" w:rsidR="00EF6C6D" w:rsidRDefault="008D1866" w:rsidP="00D51B44">
            <w:proofErr w:type="spellStart"/>
            <w:r>
              <w:t>Admin</w:t>
            </w:r>
            <w:proofErr w:type="spellEnd"/>
          </w:p>
        </w:tc>
        <w:tc>
          <w:tcPr>
            <w:tcW w:w="4531" w:type="dxa"/>
          </w:tcPr>
          <w:p w14:paraId="535C8887" w14:textId="7DDA2034" w:rsidR="00EF6C6D" w:rsidRDefault="008D1866" w:rsidP="008D1866">
            <w:pPr>
              <w:pStyle w:val="Lijstalinea"/>
              <w:numPr>
                <w:ilvl w:val="0"/>
                <w:numId w:val="4"/>
              </w:numPr>
            </w:pPr>
            <w:r>
              <w:t>Beheerders toevoegen en verwijderen</w:t>
            </w:r>
          </w:p>
          <w:p w14:paraId="20BB3B75" w14:textId="03A89630" w:rsidR="008D1866" w:rsidRDefault="008D1866" w:rsidP="008D1866">
            <w:pPr>
              <w:pStyle w:val="Lijstalinea"/>
              <w:numPr>
                <w:ilvl w:val="0"/>
                <w:numId w:val="4"/>
              </w:numPr>
            </w:pPr>
            <w:r>
              <w:t>Alles wat een beheerder kan</w:t>
            </w:r>
          </w:p>
        </w:tc>
      </w:tr>
    </w:tbl>
    <w:p w14:paraId="099168E1" w14:textId="77777777" w:rsidR="00EF6C6D" w:rsidRDefault="00EF6C6D" w:rsidP="00D51B44"/>
    <w:p w14:paraId="0BFC6E29" w14:textId="77777777" w:rsidR="00D51B44" w:rsidRDefault="00D51B44">
      <w:r>
        <w:br w:type="page"/>
      </w:r>
    </w:p>
    <w:p w14:paraId="3399A010" w14:textId="0C62C6C2" w:rsidR="00D51B44" w:rsidRDefault="00D51B44" w:rsidP="00D27D10">
      <w:pPr>
        <w:pStyle w:val="Kop1"/>
        <w:rPr>
          <w:rFonts w:asciiTheme="minorHAnsi" w:eastAsiaTheme="minorHAnsi" w:hAnsiTheme="minorHAnsi" w:cstheme="minorBidi"/>
          <w:color w:val="auto"/>
          <w:sz w:val="22"/>
          <w:szCs w:val="22"/>
        </w:rPr>
      </w:pPr>
      <w:bookmarkStart w:id="9" w:name="_Toc1122225"/>
      <w:r>
        <w:lastRenderedPageBreak/>
        <w:t>9. Tot slot</w:t>
      </w:r>
      <w:bookmarkEnd w:id="9"/>
      <w:r>
        <w:br/>
      </w:r>
    </w:p>
    <w:p w14:paraId="170EAACC" w14:textId="0C62C6C2" w:rsidR="00D27D10" w:rsidRDefault="00D27D10" w:rsidP="00D27D10">
      <w:r>
        <w:t xml:space="preserve">Wij hebben met de klant afgesproken dat de documentatie en het design af moeten zijn </w:t>
      </w:r>
      <w:r w:rsidR="00767343">
        <w:t xml:space="preserve">in </w:t>
      </w:r>
      <w:r w:rsidR="006E70FA">
        <w:t xml:space="preserve">week 15 van 2019. </w:t>
      </w:r>
      <w:r w:rsidR="00764F0D">
        <w:t>De volledige applicatie moet af zijn in week</w:t>
      </w:r>
      <w:r w:rsidR="000A033C">
        <w:t xml:space="preserve"> 26 van 2019.</w:t>
      </w:r>
    </w:p>
    <w:p w14:paraId="200FEEB9" w14:textId="18F55B64" w:rsidR="000A033C" w:rsidRDefault="000A033C" w:rsidP="00D27D10">
      <w:r>
        <w:t xml:space="preserve">Wij </w:t>
      </w:r>
      <w:r w:rsidR="006A4BDB">
        <w:t xml:space="preserve">zullen gemiddeld 7 uur per week aan het project werken met drie </w:t>
      </w:r>
      <w:proofErr w:type="spellStart"/>
      <w:r w:rsidR="006A4BDB">
        <w:t>developers</w:t>
      </w:r>
      <w:proofErr w:type="spellEnd"/>
      <w:r w:rsidR="006A4BDB">
        <w:t xml:space="preserve"> gedurende 18 weken. </w:t>
      </w:r>
      <w:r w:rsidR="00AF5506">
        <w:t xml:space="preserve">Wij rekenen €40,- per uur per </w:t>
      </w:r>
      <w:proofErr w:type="spellStart"/>
      <w:r w:rsidR="00AF5506">
        <w:t>developer</w:t>
      </w:r>
      <w:proofErr w:type="spellEnd"/>
      <w:r w:rsidR="00AF5506">
        <w:t xml:space="preserve"> en komen daarmee uit op een totaalbedrag van</w:t>
      </w:r>
      <w:r w:rsidR="00C16105">
        <w:t xml:space="preserve"> €15.120,-. Dit valt binnen het budget van de klant en hij is hier mee akkoord gegaan.</w:t>
      </w:r>
    </w:p>
    <w:p w14:paraId="2F6AB521" w14:textId="3435F9F7" w:rsidR="00AF25CB" w:rsidRDefault="00AF25CB" w:rsidP="00D27D10">
      <w:r>
        <w:t>De opdrachtgever gaf aan dat hij graag de facebookpagina van het park wil koppelen aan de website. Hier had hij nog niet echt een duidelijk idee bij, maar wij kwamen samen op het idee om bijvoorbeeld een aantal facebookberichten of recensies weer te geven op de website.</w:t>
      </w:r>
    </w:p>
    <w:p w14:paraId="7FE1ADC8" w14:textId="4EB6905B" w:rsidR="002E20B8" w:rsidRPr="00D27D10" w:rsidRDefault="002E20B8" w:rsidP="00D27D10">
      <w:r>
        <w:t>Meertaligheid is geen vereiste, aangezien het grootste gedeelte van de bezoekers Nederlandstalig is. Maar mocht er tijd over zijn, dan zou de mogelijkheid</w:t>
      </w:r>
      <w:r w:rsidR="00C12C73">
        <w:t xml:space="preserve"> van Engelse content erg gewaardeerd worden.</w:t>
      </w:r>
    </w:p>
    <w:sectPr w:rsidR="002E20B8" w:rsidRPr="00D27D10" w:rsidSect="00F64242">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2C94E" w14:textId="77777777" w:rsidR="00C46852" w:rsidRDefault="00C46852" w:rsidP="00F64242">
      <w:pPr>
        <w:spacing w:after="0" w:line="240" w:lineRule="auto"/>
      </w:pPr>
      <w:r>
        <w:separator/>
      </w:r>
    </w:p>
  </w:endnote>
  <w:endnote w:type="continuationSeparator" w:id="0">
    <w:p w14:paraId="288ADC0E" w14:textId="77777777" w:rsidR="00C46852" w:rsidRDefault="00C46852" w:rsidP="00F64242">
      <w:pPr>
        <w:spacing w:after="0" w:line="240" w:lineRule="auto"/>
      </w:pPr>
      <w:r>
        <w:continuationSeparator/>
      </w:r>
    </w:p>
  </w:endnote>
  <w:endnote w:type="continuationNotice" w:id="1">
    <w:p w14:paraId="21510610" w14:textId="77777777" w:rsidR="00C46852" w:rsidRDefault="00C468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w14:paraId="66CD10FE" w14:textId="77777777" w:rsidR="00F64242" w:rsidRDefault="00F64242">
        <w:pPr>
          <w:pStyle w:val="Voettekst"/>
          <w:jc w:val="right"/>
        </w:pPr>
        <w:r>
          <w:fldChar w:fldCharType="begin"/>
        </w:r>
        <w:r>
          <w:instrText>PAGE   \* MERGEFORMAT</w:instrText>
        </w:r>
        <w:r>
          <w:fldChar w:fldCharType="separate"/>
        </w:r>
        <w:r>
          <w:t>2</w:t>
        </w:r>
        <w:r>
          <w:fldChar w:fldCharType="end"/>
        </w:r>
      </w:p>
    </w:sdtContent>
  </w:sdt>
  <w:p w14:paraId="6411D71C" w14:textId="77777777" w:rsidR="00F64242" w:rsidRPr="00861080" w:rsidRDefault="00861080" w:rsidP="00861080">
    <w:pPr>
      <w:pStyle w:val="Koptekst"/>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4C7C4" w14:textId="77777777" w:rsidR="00C46852" w:rsidRDefault="00C46852" w:rsidP="00F64242">
      <w:pPr>
        <w:spacing w:after="0" w:line="240" w:lineRule="auto"/>
      </w:pPr>
      <w:r>
        <w:separator/>
      </w:r>
    </w:p>
  </w:footnote>
  <w:footnote w:type="continuationSeparator" w:id="0">
    <w:p w14:paraId="7C45E922" w14:textId="77777777" w:rsidR="00C46852" w:rsidRDefault="00C46852" w:rsidP="00F64242">
      <w:pPr>
        <w:spacing w:after="0" w:line="240" w:lineRule="auto"/>
      </w:pPr>
      <w:r>
        <w:continuationSeparator/>
      </w:r>
    </w:p>
  </w:footnote>
  <w:footnote w:type="continuationNotice" w:id="1">
    <w:p w14:paraId="28F3EDE7" w14:textId="77777777" w:rsidR="00C46852" w:rsidRDefault="00C468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39A81" w14:textId="77777777" w:rsidR="00861080" w:rsidRPr="00861080" w:rsidRDefault="00936EA2">
    <w:pPr>
      <w:pStyle w:val="Koptekst"/>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0DDE"/>
    <w:multiLevelType w:val="hybridMultilevel"/>
    <w:tmpl w:val="82544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CE1EBB"/>
    <w:multiLevelType w:val="hybridMultilevel"/>
    <w:tmpl w:val="A8A085E4"/>
    <w:lvl w:ilvl="0" w:tplc="F2DED0E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E52874"/>
    <w:multiLevelType w:val="hybridMultilevel"/>
    <w:tmpl w:val="39D641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9B4077"/>
    <w:multiLevelType w:val="multilevel"/>
    <w:tmpl w:val="A488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8C"/>
    <w:rsid w:val="00072A0E"/>
    <w:rsid w:val="000764D5"/>
    <w:rsid w:val="00087A27"/>
    <w:rsid w:val="00090542"/>
    <w:rsid w:val="000A033C"/>
    <w:rsid w:val="000E3770"/>
    <w:rsid w:val="00142700"/>
    <w:rsid w:val="00180DE7"/>
    <w:rsid w:val="001E3D78"/>
    <w:rsid w:val="001F6FCB"/>
    <w:rsid w:val="002276E1"/>
    <w:rsid w:val="00246F4C"/>
    <w:rsid w:val="00264290"/>
    <w:rsid w:val="0027228F"/>
    <w:rsid w:val="00280977"/>
    <w:rsid w:val="002D7201"/>
    <w:rsid w:val="002E20B8"/>
    <w:rsid w:val="002F5D00"/>
    <w:rsid w:val="00306BFA"/>
    <w:rsid w:val="00320A47"/>
    <w:rsid w:val="003E47EE"/>
    <w:rsid w:val="00403B4A"/>
    <w:rsid w:val="00453512"/>
    <w:rsid w:val="00462D2F"/>
    <w:rsid w:val="00466562"/>
    <w:rsid w:val="00471E8B"/>
    <w:rsid w:val="00500580"/>
    <w:rsid w:val="00526836"/>
    <w:rsid w:val="00533B1F"/>
    <w:rsid w:val="00551A2A"/>
    <w:rsid w:val="00570CBD"/>
    <w:rsid w:val="005E78A7"/>
    <w:rsid w:val="005E7B72"/>
    <w:rsid w:val="00605752"/>
    <w:rsid w:val="0066758C"/>
    <w:rsid w:val="006826A9"/>
    <w:rsid w:val="006A4BDB"/>
    <w:rsid w:val="006C7205"/>
    <w:rsid w:val="006E70FA"/>
    <w:rsid w:val="007016CE"/>
    <w:rsid w:val="00743A11"/>
    <w:rsid w:val="00764F0D"/>
    <w:rsid w:val="00767343"/>
    <w:rsid w:val="007A2570"/>
    <w:rsid w:val="007B2FDB"/>
    <w:rsid w:val="007F0B80"/>
    <w:rsid w:val="00824EF8"/>
    <w:rsid w:val="00840F83"/>
    <w:rsid w:val="00860D3E"/>
    <w:rsid w:val="00861080"/>
    <w:rsid w:val="008A4BC1"/>
    <w:rsid w:val="008A6BFC"/>
    <w:rsid w:val="008C61D8"/>
    <w:rsid w:val="008D1866"/>
    <w:rsid w:val="00903A89"/>
    <w:rsid w:val="00936EA2"/>
    <w:rsid w:val="00981919"/>
    <w:rsid w:val="009B2C28"/>
    <w:rsid w:val="009C2839"/>
    <w:rsid w:val="00A07603"/>
    <w:rsid w:val="00A20E29"/>
    <w:rsid w:val="00A24905"/>
    <w:rsid w:val="00A315DF"/>
    <w:rsid w:val="00A321AC"/>
    <w:rsid w:val="00A47557"/>
    <w:rsid w:val="00A71054"/>
    <w:rsid w:val="00A73D44"/>
    <w:rsid w:val="00A94045"/>
    <w:rsid w:val="00AF25CB"/>
    <w:rsid w:val="00AF5506"/>
    <w:rsid w:val="00B10AEC"/>
    <w:rsid w:val="00B114E2"/>
    <w:rsid w:val="00B31C1F"/>
    <w:rsid w:val="00B338C1"/>
    <w:rsid w:val="00B8274A"/>
    <w:rsid w:val="00BE5844"/>
    <w:rsid w:val="00BF3634"/>
    <w:rsid w:val="00BF4640"/>
    <w:rsid w:val="00C04FF8"/>
    <w:rsid w:val="00C12C73"/>
    <w:rsid w:val="00C16105"/>
    <w:rsid w:val="00C46852"/>
    <w:rsid w:val="00C67F6B"/>
    <w:rsid w:val="00C97DD6"/>
    <w:rsid w:val="00CA70B4"/>
    <w:rsid w:val="00CD0B91"/>
    <w:rsid w:val="00CF2D7E"/>
    <w:rsid w:val="00CF3628"/>
    <w:rsid w:val="00D245FF"/>
    <w:rsid w:val="00D27D10"/>
    <w:rsid w:val="00D40298"/>
    <w:rsid w:val="00D51B44"/>
    <w:rsid w:val="00D77492"/>
    <w:rsid w:val="00E03E99"/>
    <w:rsid w:val="00E15A61"/>
    <w:rsid w:val="00E23CB0"/>
    <w:rsid w:val="00E36F1A"/>
    <w:rsid w:val="00EB6C46"/>
    <w:rsid w:val="00EC152E"/>
    <w:rsid w:val="00EF6C6D"/>
    <w:rsid w:val="00F07FA7"/>
    <w:rsid w:val="00F64242"/>
    <w:rsid w:val="00F752F9"/>
    <w:rsid w:val="00F90739"/>
    <w:rsid w:val="00F91893"/>
    <w:rsid w:val="00F96914"/>
    <w:rsid w:val="00FB389B"/>
    <w:rsid w:val="00FC4206"/>
    <w:rsid w:val="00FE403C"/>
    <w:rsid w:val="00FF0FE9"/>
    <w:rsid w:val="00FF4EB4"/>
    <w:rsid w:val="1CAF5B14"/>
    <w:rsid w:val="2BE027CB"/>
    <w:rsid w:val="2FFD7DF3"/>
    <w:rsid w:val="353590F2"/>
    <w:rsid w:val="3A42FFED"/>
    <w:rsid w:val="64A2BA72"/>
    <w:rsid w:val="75E8DA30"/>
    <w:rsid w:val="7838C08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C4A58"/>
  <w15:chartTrackingRefBased/>
  <w15:docId w15:val="{54175DBD-3EB7-4609-8C5B-80446B71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D4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73D44"/>
    <w:pPr>
      <w:outlineLvl w:val="9"/>
    </w:pPr>
    <w:rPr>
      <w:lang w:eastAsia="nl-NL"/>
    </w:rPr>
  </w:style>
  <w:style w:type="paragraph" w:styleId="Inhopg1">
    <w:name w:val="toc 1"/>
    <w:basedOn w:val="Standaard"/>
    <w:next w:val="Standaard"/>
    <w:autoRedefine/>
    <w:uiPriority w:val="39"/>
    <w:unhideWhenUsed/>
    <w:rsid w:val="00A73D44"/>
    <w:pPr>
      <w:spacing w:after="100"/>
    </w:pPr>
  </w:style>
  <w:style w:type="character" w:styleId="Hyperlink">
    <w:name w:val="Hyperlink"/>
    <w:basedOn w:val="Standaardalinea-lettertype"/>
    <w:uiPriority w:val="99"/>
    <w:unhideWhenUsed/>
    <w:rsid w:val="00A73D44"/>
    <w:rPr>
      <w:color w:val="0563C1" w:themeColor="hyperlink"/>
      <w:u w:val="single"/>
    </w:rPr>
  </w:style>
  <w:style w:type="paragraph" w:styleId="Koptekst">
    <w:name w:val="header"/>
    <w:basedOn w:val="Standaard"/>
    <w:link w:val="KoptekstChar"/>
    <w:uiPriority w:val="99"/>
    <w:unhideWhenUsed/>
    <w:rsid w:val="00F642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4242"/>
  </w:style>
  <w:style w:type="paragraph" w:styleId="Voettekst">
    <w:name w:val="footer"/>
    <w:basedOn w:val="Standaard"/>
    <w:link w:val="VoettekstChar"/>
    <w:uiPriority w:val="99"/>
    <w:unhideWhenUsed/>
    <w:rsid w:val="00F642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4242"/>
  </w:style>
  <w:style w:type="paragraph" w:styleId="Lijstalinea">
    <w:name w:val="List Paragraph"/>
    <w:basedOn w:val="Standaard"/>
    <w:uiPriority w:val="34"/>
    <w:qFormat/>
    <w:rsid w:val="00CF2D7E"/>
    <w:pPr>
      <w:ind w:left="720"/>
      <w:contextualSpacing/>
    </w:pPr>
  </w:style>
  <w:style w:type="character" w:styleId="Onopgelostemelding">
    <w:name w:val="Unresolved Mention"/>
    <w:basedOn w:val="Standaardalinea-lettertype"/>
    <w:uiPriority w:val="99"/>
    <w:semiHidden/>
    <w:unhideWhenUsed/>
    <w:rsid w:val="00824EF8"/>
    <w:rPr>
      <w:color w:val="605E5C"/>
      <w:shd w:val="clear" w:color="auto" w:fill="E1DFDD"/>
    </w:rPr>
  </w:style>
  <w:style w:type="paragraph" w:customStyle="1" w:styleId="currentpageitem">
    <w:name w:val="current_page_item"/>
    <w:basedOn w:val="Standaard"/>
    <w:rsid w:val="00F9189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ast">
    <w:name w:val="last"/>
    <w:basedOn w:val="Standaard"/>
    <w:rsid w:val="00F91893"/>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F91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370455">
      <w:bodyDiv w:val="1"/>
      <w:marLeft w:val="0"/>
      <w:marRight w:val="0"/>
      <w:marTop w:val="0"/>
      <w:marBottom w:val="0"/>
      <w:divBdr>
        <w:top w:val="none" w:sz="0" w:space="0" w:color="auto"/>
        <w:left w:val="none" w:sz="0" w:space="0" w:color="auto"/>
        <w:bottom w:val="none" w:sz="0" w:space="0" w:color="auto"/>
        <w:right w:val="none" w:sz="0" w:space="0" w:color="auto"/>
      </w:divBdr>
    </w:div>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polderparkcronesteyn.nl/activiteite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lderparkcronesteyn.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derparkcronesteyn.nl/fotoshow.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olderparkcronesteyn.nl/activiteiten.html" TargetMode="External"/><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hyperlink" Target="http://www.polderparkcronesteyn.nl/fotosho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91A7D-8481-4E4B-929F-A2C0CB9E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0</TotalTime>
  <Pages>1</Pages>
  <Words>1122</Words>
  <Characters>6174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7282</CharactersWithSpaces>
  <SharedDoc>false</SharedDoc>
  <HLinks>
    <vt:vector size="90" baseType="variant">
      <vt:variant>
        <vt:i4>5111836</vt:i4>
      </vt:variant>
      <vt:variant>
        <vt:i4>72</vt:i4>
      </vt:variant>
      <vt:variant>
        <vt:i4>0</vt:i4>
      </vt:variant>
      <vt:variant>
        <vt:i4>5</vt:i4>
      </vt:variant>
      <vt:variant>
        <vt:lpwstr>http://www.polderparkcronesteyn.nl/fotoshow.html</vt:lpwstr>
      </vt:variant>
      <vt:variant>
        <vt:lpwstr/>
      </vt:variant>
      <vt:variant>
        <vt:i4>5963807</vt:i4>
      </vt:variant>
      <vt:variant>
        <vt:i4>69</vt:i4>
      </vt:variant>
      <vt:variant>
        <vt:i4>0</vt:i4>
      </vt:variant>
      <vt:variant>
        <vt:i4>5</vt:i4>
      </vt:variant>
      <vt:variant>
        <vt:lpwstr>http://www.polderparkcronesteyn.nl/activiteiten.html</vt:lpwstr>
      </vt:variant>
      <vt:variant>
        <vt:lpwstr/>
      </vt:variant>
      <vt:variant>
        <vt:i4>7733289</vt:i4>
      </vt:variant>
      <vt:variant>
        <vt:i4>66</vt:i4>
      </vt:variant>
      <vt:variant>
        <vt:i4>0</vt:i4>
      </vt:variant>
      <vt:variant>
        <vt:i4>5</vt:i4>
      </vt:variant>
      <vt:variant>
        <vt:lpwstr>http://www.polderparkcronesteyn.nl/</vt:lpwstr>
      </vt:variant>
      <vt:variant>
        <vt:lpwstr/>
      </vt:variant>
      <vt:variant>
        <vt:i4>5111836</vt:i4>
      </vt:variant>
      <vt:variant>
        <vt:i4>63</vt:i4>
      </vt:variant>
      <vt:variant>
        <vt:i4>0</vt:i4>
      </vt:variant>
      <vt:variant>
        <vt:i4>5</vt:i4>
      </vt:variant>
      <vt:variant>
        <vt:lpwstr>http://www.polderparkcronesteyn.nl/fotoshow.html</vt:lpwstr>
      </vt:variant>
      <vt:variant>
        <vt:lpwstr/>
      </vt:variant>
      <vt:variant>
        <vt:i4>5963807</vt:i4>
      </vt:variant>
      <vt:variant>
        <vt:i4>60</vt:i4>
      </vt:variant>
      <vt:variant>
        <vt:i4>0</vt:i4>
      </vt:variant>
      <vt:variant>
        <vt:i4>5</vt:i4>
      </vt:variant>
      <vt:variant>
        <vt:lpwstr>http://www.polderparkcronesteyn.nl/activiteiten.html</vt:lpwstr>
      </vt:variant>
      <vt:variant>
        <vt:lpwstr/>
      </vt:variant>
      <vt:variant>
        <vt:i4>7733289</vt:i4>
      </vt:variant>
      <vt:variant>
        <vt:i4>57</vt:i4>
      </vt:variant>
      <vt:variant>
        <vt:i4>0</vt:i4>
      </vt:variant>
      <vt:variant>
        <vt:i4>5</vt:i4>
      </vt:variant>
      <vt:variant>
        <vt:lpwstr>http://www.polderparkcronesteyn.nl/</vt:lpwstr>
      </vt:variant>
      <vt:variant>
        <vt:lpwstr/>
      </vt:variant>
      <vt:variant>
        <vt:i4>2490369</vt:i4>
      </vt:variant>
      <vt:variant>
        <vt:i4>50</vt:i4>
      </vt:variant>
      <vt:variant>
        <vt:i4>0</vt:i4>
      </vt:variant>
      <vt:variant>
        <vt:i4>5</vt:i4>
      </vt:variant>
      <vt:variant>
        <vt:lpwstr/>
      </vt:variant>
      <vt:variant>
        <vt:lpwstr>_Toc1122225</vt:lpwstr>
      </vt:variant>
      <vt:variant>
        <vt:i4>2490369</vt:i4>
      </vt:variant>
      <vt:variant>
        <vt:i4>44</vt:i4>
      </vt:variant>
      <vt:variant>
        <vt:i4>0</vt:i4>
      </vt:variant>
      <vt:variant>
        <vt:i4>5</vt:i4>
      </vt:variant>
      <vt:variant>
        <vt:lpwstr/>
      </vt:variant>
      <vt:variant>
        <vt:lpwstr>_Toc1122224</vt:lpwstr>
      </vt:variant>
      <vt:variant>
        <vt:i4>2490369</vt:i4>
      </vt:variant>
      <vt:variant>
        <vt:i4>38</vt:i4>
      </vt:variant>
      <vt:variant>
        <vt:i4>0</vt:i4>
      </vt:variant>
      <vt:variant>
        <vt:i4>5</vt:i4>
      </vt:variant>
      <vt:variant>
        <vt:lpwstr/>
      </vt:variant>
      <vt:variant>
        <vt:lpwstr>_Toc1122223</vt:lpwstr>
      </vt:variant>
      <vt:variant>
        <vt:i4>2490369</vt:i4>
      </vt:variant>
      <vt:variant>
        <vt:i4>32</vt:i4>
      </vt:variant>
      <vt:variant>
        <vt:i4>0</vt:i4>
      </vt:variant>
      <vt:variant>
        <vt:i4>5</vt:i4>
      </vt:variant>
      <vt:variant>
        <vt:lpwstr/>
      </vt:variant>
      <vt:variant>
        <vt:lpwstr>_Toc1122222</vt:lpwstr>
      </vt:variant>
      <vt:variant>
        <vt:i4>2490369</vt:i4>
      </vt:variant>
      <vt:variant>
        <vt:i4>26</vt:i4>
      </vt:variant>
      <vt:variant>
        <vt:i4>0</vt:i4>
      </vt:variant>
      <vt:variant>
        <vt:i4>5</vt:i4>
      </vt:variant>
      <vt:variant>
        <vt:lpwstr/>
      </vt:variant>
      <vt:variant>
        <vt:lpwstr>_Toc1122221</vt:lpwstr>
      </vt:variant>
      <vt:variant>
        <vt:i4>2490369</vt:i4>
      </vt:variant>
      <vt:variant>
        <vt:i4>20</vt:i4>
      </vt:variant>
      <vt:variant>
        <vt:i4>0</vt:i4>
      </vt:variant>
      <vt:variant>
        <vt:i4>5</vt:i4>
      </vt:variant>
      <vt:variant>
        <vt:lpwstr/>
      </vt:variant>
      <vt:variant>
        <vt:lpwstr>_Toc1122220</vt:lpwstr>
      </vt:variant>
      <vt:variant>
        <vt:i4>2424833</vt:i4>
      </vt:variant>
      <vt:variant>
        <vt:i4>14</vt:i4>
      </vt:variant>
      <vt:variant>
        <vt:i4>0</vt:i4>
      </vt:variant>
      <vt:variant>
        <vt:i4>5</vt:i4>
      </vt:variant>
      <vt:variant>
        <vt:lpwstr/>
      </vt:variant>
      <vt:variant>
        <vt:lpwstr>_Toc1122219</vt:lpwstr>
      </vt:variant>
      <vt:variant>
        <vt:i4>2424833</vt:i4>
      </vt:variant>
      <vt:variant>
        <vt:i4>8</vt:i4>
      </vt:variant>
      <vt:variant>
        <vt:i4>0</vt:i4>
      </vt:variant>
      <vt:variant>
        <vt:i4>5</vt:i4>
      </vt:variant>
      <vt:variant>
        <vt:lpwstr/>
      </vt:variant>
      <vt:variant>
        <vt:lpwstr>_Toc1122218</vt:lpwstr>
      </vt:variant>
      <vt:variant>
        <vt:i4>2424833</vt:i4>
      </vt:variant>
      <vt:variant>
        <vt:i4>2</vt:i4>
      </vt:variant>
      <vt:variant>
        <vt:i4>0</vt:i4>
      </vt:variant>
      <vt:variant>
        <vt:i4>5</vt:i4>
      </vt:variant>
      <vt:variant>
        <vt:lpwstr/>
      </vt:variant>
      <vt:variant>
        <vt:lpwstr>_Toc1122217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Segaar</cp:lastModifiedBy>
  <cp:revision>61</cp:revision>
  <dcterms:created xsi:type="dcterms:W3CDTF">2019-02-07T11:57:00Z</dcterms:created>
  <dcterms:modified xsi:type="dcterms:W3CDTF">2019-03-08T10:51:00Z</dcterms:modified>
</cp:coreProperties>
</file>