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2978" w14:textId="77777777"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14:paraId="7D63CD29" w14:textId="77777777" w:rsidR="00E03E99" w:rsidRPr="00936EA2" w:rsidRDefault="00E03E99" w:rsidP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1F0F0" wp14:editId="5DF50B37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51A0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14:paraId="78C2A5A9" w14:textId="693D5E9D" w:rsidR="00D7024D" w:rsidRPr="00394C3B" w:rsidRDefault="001F562D" w:rsidP="00E03E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Funktionell</w:t>
      </w:r>
      <w:proofErr w:type="spellEnd"/>
      <w:r>
        <w:rPr>
          <w:sz w:val="32"/>
          <w:szCs w:val="32"/>
          <w:lang w:val="en-US"/>
        </w:rPr>
        <w:t xml:space="preserve"> design</w:t>
      </w:r>
    </w:p>
    <w:p w14:paraId="5E5A49B1" w14:textId="77777777" w:rsidR="00E03E99" w:rsidRPr="00394C3B" w:rsidRDefault="00E03E99" w:rsidP="00E03E99">
      <w:pPr>
        <w:rPr>
          <w:lang w:val="en-US"/>
        </w:rPr>
      </w:pPr>
    </w:p>
    <w:p w14:paraId="382ED245" w14:textId="4BFD965B" w:rsidR="00FF4EB4" w:rsidRPr="00394C3B" w:rsidRDefault="000475FF">
      <w:pPr>
        <w:rPr>
          <w:lang w:val="en-US"/>
        </w:rPr>
      </w:pPr>
      <w:r>
        <w:rPr>
          <w:noProof/>
        </w:rPr>
        <w:drawing>
          <wp:inline distT="0" distB="0" distL="0" distR="0" wp14:anchorId="12714479" wp14:editId="226863AB">
            <wp:extent cx="2699046" cy="4657725"/>
            <wp:effectExtent l="0" t="0" r="6350" b="0"/>
            <wp:docPr id="15" name="Picture 15" descr="https://pbs.twimg.com/media/D1CqH5fUcAAHurt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bs.twimg.com/media/D1CqH5fUcAAHurt.jpg:lar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455" cy="469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4563E6" w14:textId="77777777" w:rsidR="00D7024D" w:rsidRDefault="00D7024D" w:rsidP="007B2FDB">
      <w:pPr>
        <w:rPr>
          <w:lang w:val="en-GB"/>
        </w:rPr>
      </w:pPr>
    </w:p>
    <w:p w14:paraId="3C166FA8" w14:textId="77777777" w:rsidR="005378F1" w:rsidRDefault="005378F1" w:rsidP="007B2FDB">
      <w:pPr>
        <w:rPr>
          <w:lang w:val="en-GB"/>
        </w:rPr>
      </w:pPr>
    </w:p>
    <w:p w14:paraId="43C658AC" w14:textId="77777777" w:rsidR="005378F1" w:rsidRDefault="005378F1" w:rsidP="007B2FDB">
      <w:pPr>
        <w:rPr>
          <w:lang w:val="en-GB"/>
        </w:rPr>
      </w:pPr>
    </w:p>
    <w:p w14:paraId="2B4493C1" w14:textId="0D962D56" w:rsidR="007B2FDB" w:rsidRPr="00752BB1" w:rsidRDefault="007B2FDB" w:rsidP="007B2FDB">
      <w:r w:rsidRPr="00752BB1">
        <w:t>Na</w:t>
      </w:r>
      <w:r w:rsidR="00D769B7">
        <w:t>am</w:t>
      </w:r>
      <w:r w:rsidRPr="00752BB1">
        <w:t xml:space="preserve">: </w:t>
      </w:r>
    </w:p>
    <w:p w14:paraId="00E521B8" w14:textId="77777777"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14:paraId="714B31B5" w14:textId="77777777" w:rsidR="007B2FDB" w:rsidRDefault="007B2FDB" w:rsidP="007B2FDB">
      <w:r w:rsidRPr="00F518EA">
        <w:t>Werkgroep</w:t>
      </w:r>
      <w:r>
        <w:t>: 1</w:t>
      </w:r>
    </w:p>
    <w:p w14:paraId="6CBEF0DA" w14:textId="77777777" w:rsidR="007B2FDB" w:rsidRDefault="007B2FDB" w:rsidP="007B2FDB">
      <w:r w:rsidRPr="00F518EA">
        <w:t>Projectleider:</w:t>
      </w:r>
      <w:r>
        <w:t xml:space="preserve"> </w:t>
      </w:r>
      <w:r w:rsidRPr="00F518EA">
        <w:t>M. Boukiour</w:t>
      </w:r>
    </w:p>
    <w:p w14:paraId="742AC990" w14:textId="77777777" w:rsidR="007B2FDB" w:rsidRDefault="007B2FDB" w:rsidP="007B2FDB">
      <w:r w:rsidRPr="00F518EA">
        <w:t xml:space="preserve">Inleverdatum: </w:t>
      </w:r>
      <w:r w:rsidR="00660C07">
        <w:t>11</w:t>
      </w:r>
      <w:r w:rsidR="00572946">
        <w:t>-03-2019</w:t>
      </w:r>
    </w:p>
    <w:p w14:paraId="28838895" w14:textId="77777777" w:rsidR="00572946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14:paraId="591B8BED" w14:textId="77777777" w:rsidR="00572946" w:rsidRDefault="00572946">
      <w:pPr>
        <w:rPr>
          <w:bCs/>
        </w:rPr>
      </w:pPr>
      <w:r>
        <w:rPr>
          <w:bCs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3EE19" w14:textId="77777777" w:rsidR="00A73D44" w:rsidRDefault="00A73D44">
          <w:pPr>
            <w:pStyle w:val="TOCHeading"/>
          </w:pPr>
          <w:r>
            <w:t>Inhoud</w:t>
          </w:r>
        </w:p>
        <w:p w14:paraId="2D61F73F" w14:textId="77777777" w:rsidR="00CE2C22" w:rsidRDefault="00A73D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34928" w:history="1">
            <w:r w:rsidR="00CE2C22" w:rsidRPr="00626B04">
              <w:rPr>
                <w:rStyle w:val="Hyperlink"/>
                <w:noProof/>
              </w:rPr>
              <w:t>1. Functionaliteiten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_Toc2934928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3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14:paraId="2256EE46" w14:textId="77777777" w:rsidR="00CE2C22" w:rsidRDefault="00D763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29" w:history="1">
            <w:r w:rsidR="00CE2C22" w:rsidRPr="00626B04">
              <w:rPr>
                <w:rStyle w:val="Hyperlink"/>
                <w:noProof/>
              </w:rPr>
              <w:t>2. Navigatiediagram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_Toc2934929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4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14:paraId="7BFFCAB8" w14:textId="77777777" w:rsidR="00CE2C22" w:rsidRDefault="00D763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0" w:history="1">
            <w:r w:rsidR="00CE2C22" w:rsidRPr="00626B04">
              <w:rPr>
                <w:rStyle w:val="Hyperlink"/>
                <w:noProof/>
              </w:rPr>
              <w:t>3. Lijst van pagina’s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_Toc2934930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5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14:paraId="1F10E623" w14:textId="77777777" w:rsidR="00CE2C22" w:rsidRDefault="00D763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1" w:history="1">
            <w:r w:rsidR="00CE2C22" w:rsidRPr="00626B04">
              <w:rPr>
                <w:rStyle w:val="Hyperlink"/>
                <w:noProof/>
              </w:rPr>
              <w:t>4. Schermontwerp (Human Computer Interface)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_Toc2934931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6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14:paraId="665998C4" w14:textId="77777777" w:rsidR="00A73D44" w:rsidRDefault="00A73D44">
          <w:r>
            <w:rPr>
              <w:b/>
              <w:bCs/>
            </w:rPr>
            <w:fldChar w:fldCharType="end"/>
          </w:r>
        </w:p>
      </w:sdtContent>
    </w:sdt>
    <w:p w14:paraId="16467F0E" w14:textId="77777777" w:rsidR="00A73D44" w:rsidRDefault="00A73D44"/>
    <w:p w14:paraId="29850C7C" w14:textId="77777777" w:rsidR="00A73D44" w:rsidRDefault="00A73D44">
      <w:r>
        <w:br w:type="page"/>
      </w:r>
    </w:p>
    <w:p w14:paraId="703CC710" w14:textId="2AA4B7E0" w:rsidR="00A73D44" w:rsidRDefault="00CE2C22" w:rsidP="00A1163A">
      <w:pPr>
        <w:pStyle w:val="Heading1"/>
        <w:numPr>
          <w:ilvl w:val="0"/>
          <w:numId w:val="20"/>
        </w:numPr>
      </w:pPr>
      <w:bookmarkStart w:id="1" w:name="_Toc2934928"/>
      <w:r>
        <w:lastRenderedPageBreak/>
        <w:t>Functionaliteiten</w:t>
      </w:r>
      <w:bookmarkEnd w:id="1"/>
    </w:p>
    <w:p w14:paraId="51B1BCCC" w14:textId="4AF9A45C" w:rsidR="00A1163A" w:rsidRDefault="00A1163A" w:rsidP="00A1163A"/>
    <w:p w14:paraId="66234199" w14:textId="71988529" w:rsidR="00A1163A" w:rsidRDefault="00A1163A" w:rsidP="00A1163A"/>
    <w:p w14:paraId="03397C65" w14:textId="4F65E3F7" w:rsidR="00A1163A" w:rsidRDefault="00A1163A" w:rsidP="00A1163A"/>
    <w:p w14:paraId="12E75A32" w14:textId="507BE404" w:rsidR="00A1163A" w:rsidRDefault="00A1163A" w:rsidP="00A1163A"/>
    <w:p w14:paraId="3BE73B9B" w14:textId="603208C1" w:rsidR="00A1163A" w:rsidRPr="00A1163A" w:rsidRDefault="00A1163A" w:rsidP="00A1163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usecase</w:t>
      </w:r>
    </w:p>
    <w:p w14:paraId="66AD9EBB" w14:textId="71944FAB" w:rsidR="003038C9" w:rsidRDefault="00A1163A">
      <w:r>
        <w:rPr>
          <w:noProof/>
        </w:rPr>
        <w:drawing>
          <wp:inline distT="0" distB="0" distL="0" distR="0" wp14:anchorId="0243675A" wp14:editId="1EA9C26B">
            <wp:extent cx="2524125" cy="534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57C2" w14:textId="77777777" w:rsidR="00DC516F" w:rsidRDefault="00DC516F"/>
    <w:p w14:paraId="3AC66F90" w14:textId="7A86CD45" w:rsidR="00044111" w:rsidRDefault="00044111">
      <w:r>
        <w:br w:type="page"/>
      </w:r>
    </w:p>
    <w:p w14:paraId="167A90E3" w14:textId="77777777" w:rsidR="00044111" w:rsidRDefault="00044111"/>
    <w:p w14:paraId="476CBC67" w14:textId="77777777" w:rsidR="00044111" w:rsidRDefault="00044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63A" w14:paraId="66942EE3" w14:textId="77777777" w:rsidTr="00A1163A">
        <w:tc>
          <w:tcPr>
            <w:tcW w:w="4531" w:type="dxa"/>
          </w:tcPr>
          <w:p w14:paraId="49D6EAED" w14:textId="5318AE7E" w:rsidR="00A1163A" w:rsidRDefault="00453509">
            <w:r>
              <w:t>Usecase</w:t>
            </w:r>
          </w:p>
        </w:tc>
        <w:tc>
          <w:tcPr>
            <w:tcW w:w="4531" w:type="dxa"/>
          </w:tcPr>
          <w:p w14:paraId="54FF70B8" w14:textId="0F4B30E4" w:rsidR="00A1163A" w:rsidRDefault="00453509">
            <w:r>
              <w:t>Website bezoeken</w:t>
            </w:r>
          </w:p>
        </w:tc>
      </w:tr>
      <w:tr w:rsidR="00A1163A" w14:paraId="0727A44B" w14:textId="77777777" w:rsidTr="00A1163A">
        <w:tc>
          <w:tcPr>
            <w:tcW w:w="4531" w:type="dxa"/>
          </w:tcPr>
          <w:p w14:paraId="5DD7B7D2" w14:textId="04F9EFA7" w:rsidR="00A1163A" w:rsidRDefault="00453509">
            <w:r>
              <w:t>Nummer</w:t>
            </w:r>
          </w:p>
        </w:tc>
        <w:tc>
          <w:tcPr>
            <w:tcW w:w="4531" w:type="dxa"/>
          </w:tcPr>
          <w:p w14:paraId="37B3C8B5" w14:textId="036B89DA" w:rsidR="00A1163A" w:rsidRDefault="00453509">
            <w:r>
              <w:t>1</w:t>
            </w:r>
          </w:p>
        </w:tc>
      </w:tr>
      <w:tr w:rsidR="00A1163A" w14:paraId="37356ADF" w14:textId="77777777" w:rsidTr="00A1163A">
        <w:tc>
          <w:tcPr>
            <w:tcW w:w="4531" w:type="dxa"/>
          </w:tcPr>
          <w:p w14:paraId="16D6913D" w14:textId="57B67BD5" w:rsidR="00A1163A" w:rsidRDefault="00453509">
            <w:r>
              <w:t>Actoren</w:t>
            </w:r>
          </w:p>
        </w:tc>
        <w:tc>
          <w:tcPr>
            <w:tcW w:w="4531" w:type="dxa"/>
          </w:tcPr>
          <w:p w14:paraId="408E8948" w14:textId="1DD13A59" w:rsidR="00A1163A" w:rsidRDefault="00453509">
            <w:r>
              <w:t>Bezoeker, beheerder en admin</w:t>
            </w:r>
          </w:p>
        </w:tc>
      </w:tr>
      <w:tr w:rsidR="00A1163A" w14:paraId="74E055A6" w14:textId="77777777" w:rsidTr="00453509">
        <w:trPr>
          <w:trHeight w:val="1370"/>
        </w:trPr>
        <w:tc>
          <w:tcPr>
            <w:tcW w:w="4531" w:type="dxa"/>
          </w:tcPr>
          <w:p w14:paraId="1751AD14" w14:textId="00E3B727" w:rsidR="00A1163A" w:rsidRDefault="00453509">
            <w:r>
              <w:t>Preconditie</w:t>
            </w:r>
          </w:p>
        </w:tc>
        <w:tc>
          <w:tcPr>
            <w:tcW w:w="4531" w:type="dxa"/>
          </w:tcPr>
          <w:p w14:paraId="111255DB" w14:textId="77777777" w:rsidR="00A1163A" w:rsidRDefault="00453509">
            <w:r>
              <w:t>De URL moet correct getypt zijn ingevoerd.</w:t>
            </w:r>
          </w:p>
          <w:p w14:paraId="19AE9F99" w14:textId="77777777" w:rsidR="00453509" w:rsidRDefault="00453509"/>
          <w:p w14:paraId="3369975B" w14:textId="062849D8" w:rsidR="00453509" w:rsidRDefault="00453509">
            <w:r>
              <w:t>Er moet een internet verbinding zijn</w:t>
            </w:r>
          </w:p>
        </w:tc>
      </w:tr>
      <w:tr w:rsidR="00453509" w14:paraId="118C9425" w14:textId="77777777" w:rsidTr="00A1163A">
        <w:tc>
          <w:tcPr>
            <w:tcW w:w="4531" w:type="dxa"/>
          </w:tcPr>
          <w:p w14:paraId="1F959647" w14:textId="388E1C2A" w:rsidR="00453509" w:rsidRDefault="00453509">
            <w:r>
              <w:t>Uitzonderingen</w:t>
            </w:r>
          </w:p>
        </w:tc>
        <w:tc>
          <w:tcPr>
            <w:tcW w:w="4531" w:type="dxa"/>
          </w:tcPr>
          <w:p w14:paraId="48B2E1C8" w14:textId="660D90FE" w:rsidR="00453509" w:rsidRDefault="00453509">
            <w:r>
              <w:t>De website functioneert niet</w:t>
            </w:r>
            <w:r w:rsidR="00B005FA">
              <w:t xml:space="preserve"> of is offline</w:t>
            </w:r>
          </w:p>
        </w:tc>
      </w:tr>
      <w:tr w:rsidR="00A1163A" w14:paraId="3ADB3D03" w14:textId="77777777" w:rsidTr="00A1163A">
        <w:tc>
          <w:tcPr>
            <w:tcW w:w="4531" w:type="dxa"/>
          </w:tcPr>
          <w:p w14:paraId="5D42A81B" w14:textId="1D5128F9" w:rsidR="00A1163A" w:rsidRDefault="00453509">
            <w:r>
              <w:t>beschrijving</w:t>
            </w:r>
          </w:p>
        </w:tc>
        <w:tc>
          <w:tcPr>
            <w:tcW w:w="4531" w:type="dxa"/>
          </w:tcPr>
          <w:p w14:paraId="6137F5BD" w14:textId="680593E8" w:rsidR="00A1163A" w:rsidRDefault="00453509" w:rsidP="00453509">
            <w:r>
              <w:t>De website moet worden geladen zonder fouten of andere problemen.</w:t>
            </w:r>
          </w:p>
        </w:tc>
      </w:tr>
      <w:tr w:rsidR="00A1163A" w14:paraId="6335F912" w14:textId="77777777" w:rsidTr="00A1163A">
        <w:tc>
          <w:tcPr>
            <w:tcW w:w="4531" w:type="dxa"/>
          </w:tcPr>
          <w:p w14:paraId="07C05E68" w14:textId="24DFE5B0" w:rsidR="00A1163A" w:rsidRDefault="00453509">
            <w:r>
              <w:t>postconditie</w:t>
            </w:r>
          </w:p>
        </w:tc>
        <w:tc>
          <w:tcPr>
            <w:tcW w:w="4531" w:type="dxa"/>
          </w:tcPr>
          <w:p w14:paraId="79F265BD" w14:textId="7509B499" w:rsidR="00A1163A" w:rsidRDefault="00453509">
            <w:r>
              <w:t>De website kan bezocht worden</w:t>
            </w:r>
            <w:r w:rsidR="00B005FA">
              <w:t xml:space="preserve"> en bekeken worden</w:t>
            </w:r>
            <w:r>
              <w:t>.</w:t>
            </w:r>
          </w:p>
        </w:tc>
      </w:tr>
    </w:tbl>
    <w:p w14:paraId="7F052734" w14:textId="390824AA" w:rsidR="00E77F85" w:rsidRDefault="00E77F85"/>
    <w:p w14:paraId="0873717E" w14:textId="4FD5992F" w:rsidR="00453509" w:rsidRDefault="004535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3509" w14:paraId="7FD40C49" w14:textId="77777777" w:rsidTr="00453509">
        <w:tc>
          <w:tcPr>
            <w:tcW w:w="4531" w:type="dxa"/>
          </w:tcPr>
          <w:p w14:paraId="5F7C9823" w14:textId="3FE04B72" w:rsidR="00453509" w:rsidRDefault="00453509">
            <w:r>
              <w:t>Usecase</w:t>
            </w:r>
          </w:p>
        </w:tc>
        <w:tc>
          <w:tcPr>
            <w:tcW w:w="4531" w:type="dxa"/>
          </w:tcPr>
          <w:p w14:paraId="49E56156" w14:textId="790011FA" w:rsidR="00453509" w:rsidRDefault="00453509">
            <w:r>
              <w:t>Pagina’s bekijken</w:t>
            </w:r>
          </w:p>
        </w:tc>
      </w:tr>
      <w:tr w:rsidR="00453509" w14:paraId="2D738728" w14:textId="77777777" w:rsidTr="00453509">
        <w:tc>
          <w:tcPr>
            <w:tcW w:w="4531" w:type="dxa"/>
          </w:tcPr>
          <w:p w14:paraId="04E849E1" w14:textId="7F332D99" w:rsidR="00453509" w:rsidRDefault="00453509">
            <w:r>
              <w:t>Nummer</w:t>
            </w:r>
          </w:p>
        </w:tc>
        <w:tc>
          <w:tcPr>
            <w:tcW w:w="4531" w:type="dxa"/>
          </w:tcPr>
          <w:p w14:paraId="5E66EBDE" w14:textId="12BEA693" w:rsidR="00453509" w:rsidRDefault="00453509">
            <w:r>
              <w:t>2</w:t>
            </w:r>
          </w:p>
        </w:tc>
      </w:tr>
      <w:tr w:rsidR="00453509" w14:paraId="66F3C132" w14:textId="77777777" w:rsidTr="00453509">
        <w:tc>
          <w:tcPr>
            <w:tcW w:w="4531" w:type="dxa"/>
          </w:tcPr>
          <w:p w14:paraId="4414C566" w14:textId="745E3E06" w:rsidR="00453509" w:rsidRDefault="00453509">
            <w:r>
              <w:t>Actoren</w:t>
            </w:r>
          </w:p>
        </w:tc>
        <w:tc>
          <w:tcPr>
            <w:tcW w:w="4531" w:type="dxa"/>
          </w:tcPr>
          <w:p w14:paraId="6BE5B8E9" w14:textId="7072B3BC" w:rsidR="00453509" w:rsidRDefault="00453509">
            <w:r>
              <w:t>Bezoeker, beheerder en admin</w:t>
            </w:r>
          </w:p>
        </w:tc>
      </w:tr>
      <w:tr w:rsidR="00453509" w14:paraId="33BC1745" w14:textId="77777777" w:rsidTr="00453509">
        <w:trPr>
          <w:trHeight w:val="1402"/>
        </w:trPr>
        <w:tc>
          <w:tcPr>
            <w:tcW w:w="4531" w:type="dxa"/>
          </w:tcPr>
          <w:p w14:paraId="3047936D" w14:textId="328604FE" w:rsidR="00453509" w:rsidRDefault="00453509">
            <w:r>
              <w:t>Preconditie</w:t>
            </w:r>
          </w:p>
        </w:tc>
        <w:tc>
          <w:tcPr>
            <w:tcW w:w="4531" w:type="dxa"/>
          </w:tcPr>
          <w:p w14:paraId="1A5F8C6C" w14:textId="08EEF184" w:rsidR="00453509" w:rsidRDefault="00453509">
            <w:r>
              <w:t>De gewenste pagina die bezocht gewenst te worden moet worden geselecteerd worden.</w:t>
            </w:r>
          </w:p>
          <w:p w14:paraId="05D35A46" w14:textId="4D7C9464" w:rsidR="00453509" w:rsidRDefault="00453509"/>
          <w:p w14:paraId="3F558D5B" w14:textId="007EF6EB" w:rsidR="00453509" w:rsidRDefault="00453509">
            <w:r>
              <w:t>De webpagina moet functioneren zonder problemen.</w:t>
            </w:r>
          </w:p>
          <w:p w14:paraId="44EF8487" w14:textId="63BE55E4" w:rsidR="00453509" w:rsidRPr="00453509" w:rsidRDefault="00453509" w:rsidP="00453509">
            <w:pPr>
              <w:tabs>
                <w:tab w:val="left" w:pos="1140"/>
              </w:tabs>
            </w:pPr>
          </w:p>
        </w:tc>
      </w:tr>
      <w:tr w:rsidR="00453509" w14:paraId="234C1EF3" w14:textId="77777777" w:rsidTr="00453509">
        <w:tc>
          <w:tcPr>
            <w:tcW w:w="4531" w:type="dxa"/>
          </w:tcPr>
          <w:p w14:paraId="51D57EF1" w14:textId="782D102C" w:rsidR="00453509" w:rsidRDefault="00453509">
            <w:r>
              <w:t>Uitzonderingen</w:t>
            </w:r>
          </w:p>
        </w:tc>
        <w:tc>
          <w:tcPr>
            <w:tcW w:w="4531" w:type="dxa"/>
          </w:tcPr>
          <w:p w14:paraId="2F98EA3A" w14:textId="10624486" w:rsidR="00453509" w:rsidRDefault="00453509">
            <w:r>
              <w:t>De pagina kan niet worden geladen.</w:t>
            </w:r>
          </w:p>
          <w:p w14:paraId="24EB94BC" w14:textId="7CB5B1C8" w:rsidR="00B005FA" w:rsidRDefault="00B005FA"/>
          <w:p w14:paraId="61723C6A" w14:textId="12B70BFC" w:rsidR="00B005FA" w:rsidRDefault="00B005FA">
            <w:r>
              <w:t>De pagina bestaat niet (meer)</w:t>
            </w:r>
          </w:p>
          <w:p w14:paraId="0673CB55" w14:textId="5F0DCDB1" w:rsidR="00453509" w:rsidRDefault="00453509"/>
        </w:tc>
      </w:tr>
      <w:tr w:rsidR="00453509" w14:paraId="0561A3FA" w14:textId="77777777" w:rsidTr="00453509">
        <w:tc>
          <w:tcPr>
            <w:tcW w:w="4531" w:type="dxa"/>
          </w:tcPr>
          <w:p w14:paraId="3A4C040E" w14:textId="5CE678FA" w:rsidR="00453509" w:rsidRDefault="00453509">
            <w:r>
              <w:t>beschrijving</w:t>
            </w:r>
          </w:p>
        </w:tc>
        <w:tc>
          <w:tcPr>
            <w:tcW w:w="4531" w:type="dxa"/>
          </w:tcPr>
          <w:p w14:paraId="11445445" w14:textId="2AC70F36" w:rsidR="00453509" w:rsidRDefault="00B005FA">
            <w:r>
              <w:t>De website heeft meerdere pagina’s die worden kunnen bezocht. Deze pagina’s moeten zonder problemen kunnen werken.</w:t>
            </w:r>
          </w:p>
        </w:tc>
      </w:tr>
      <w:tr w:rsidR="00453509" w14:paraId="5844364E" w14:textId="77777777" w:rsidTr="00453509">
        <w:tc>
          <w:tcPr>
            <w:tcW w:w="4531" w:type="dxa"/>
          </w:tcPr>
          <w:p w14:paraId="0DDC572F" w14:textId="0AF6DA70" w:rsidR="00453509" w:rsidRDefault="00453509">
            <w:r>
              <w:t>postconditie</w:t>
            </w:r>
          </w:p>
        </w:tc>
        <w:tc>
          <w:tcPr>
            <w:tcW w:w="4531" w:type="dxa"/>
          </w:tcPr>
          <w:p w14:paraId="590963BD" w14:textId="35D17628" w:rsidR="00453509" w:rsidRDefault="00453509">
            <w:r>
              <w:t>De pagina kan worden bekeken en er zijn geen fouten.</w:t>
            </w:r>
          </w:p>
        </w:tc>
      </w:tr>
    </w:tbl>
    <w:p w14:paraId="50627292" w14:textId="77777777" w:rsidR="00453509" w:rsidRDefault="00453509"/>
    <w:p w14:paraId="110467EF" w14:textId="77777777" w:rsidR="00453509" w:rsidRDefault="00E77F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3509" w14:paraId="613CF215" w14:textId="77777777" w:rsidTr="00C84BEA">
        <w:tc>
          <w:tcPr>
            <w:tcW w:w="4531" w:type="dxa"/>
          </w:tcPr>
          <w:p w14:paraId="7113FDE9" w14:textId="77777777" w:rsidR="00453509" w:rsidRDefault="00453509" w:rsidP="00C84BEA">
            <w:r>
              <w:lastRenderedPageBreak/>
              <w:t>Usecase</w:t>
            </w:r>
          </w:p>
        </w:tc>
        <w:tc>
          <w:tcPr>
            <w:tcW w:w="4531" w:type="dxa"/>
          </w:tcPr>
          <w:p w14:paraId="2700B56E" w14:textId="547685AB" w:rsidR="00453509" w:rsidRDefault="00B005FA" w:rsidP="00C84BEA">
            <w:r>
              <w:t>Contact formulier gebruiken</w:t>
            </w:r>
          </w:p>
        </w:tc>
      </w:tr>
      <w:tr w:rsidR="00453509" w14:paraId="0D145254" w14:textId="77777777" w:rsidTr="00C84BEA">
        <w:tc>
          <w:tcPr>
            <w:tcW w:w="4531" w:type="dxa"/>
          </w:tcPr>
          <w:p w14:paraId="7A200783" w14:textId="77777777" w:rsidR="00453509" w:rsidRDefault="00453509" w:rsidP="00C84BEA">
            <w:r>
              <w:t>Nummer</w:t>
            </w:r>
          </w:p>
        </w:tc>
        <w:tc>
          <w:tcPr>
            <w:tcW w:w="4531" w:type="dxa"/>
          </w:tcPr>
          <w:p w14:paraId="39CD1E68" w14:textId="3B0BDFEB" w:rsidR="00453509" w:rsidRDefault="00B005FA" w:rsidP="00C84BEA">
            <w:r>
              <w:t>3</w:t>
            </w:r>
          </w:p>
        </w:tc>
      </w:tr>
      <w:tr w:rsidR="00453509" w14:paraId="6F6656C8" w14:textId="77777777" w:rsidTr="00C84BEA">
        <w:tc>
          <w:tcPr>
            <w:tcW w:w="4531" w:type="dxa"/>
          </w:tcPr>
          <w:p w14:paraId="5FA70C1F" w14:textId="77777777" w:rsidR="00453509" w:rsidRDefault="00453509" w:rsidP="00C84BEA">
            <w:r>
              <w:t>Actoren</w:t>
            </w:r>
          </w:p>
        </w:tc>
        <w:tc>
          <w:tcPr>
            <w:tcW w:w="4531" w:type="dxa"/>
          </w:tcPr>
          <w:p w14:paraId="2688F687" w14:textId="18099F6F" w:rsidR="00453509" w:rsidRDefault="00B005FA" w:rsidP="00C84BEA">
            <w:r>
              <w:t>Bezoeker</w:t>
            </w:r>
          </w:p>
        </w:tc>
      </w:tr>
      <w:tr w:rsidR="00453509" w14:paraId="006D6DDA" w14:textId="77777777" w:rsidTr="00C84BEA">
        <w:trPr>
          <w:trHeight w:val="1402"/>
        </w:trPr>
        <w:tc>
          <w:tcPr>
            <w:tcW w:w="4531" w:type="dxa"/>
          </w:tcPr>
          <w:p w14:paraId="441C2A45" w14:textId="77777777" w:rsidR="00453509" w:rsidRDefault="00453509" w:rsidP="00C84BEA">
            <w:r>
              <w:t>Preconditie</w:t>
            </w:r>
          </w:p>
        </w:tc>
        <w:tc>
          <w:tcPr>
            <w:tcW w:w="4531" w:type="dxa"/>
          </w:tcPr>
          <w:p w14:paraId="541CED17" w14:textId="77777777" w:rsidR="00453509" w:rsidRDefault="00B005FA" w:rsidP="00C84BEA">
            <w:r>
              <w:t>De webpagina die de contact formulier bevat moet zijn geladen zonder fouten of andere problemen.</w:t>
            </w:r>
          </w:p>
          <w:p w14:paraId="14221EE6" w14:textId="77777777" w:rsidR="00B005FA" w:rsidRDefault="00B005FA" w:rsidP="00C84BEA"/>
          <w:p w14:paraId="078E7D66" w14:textId="5E7F63D1" w:rsidR="00B005FA" w:rsidRDefault="00B005FA" w:rsidP="00C84BEA">
            <w:r>
              <w:t>Er moeten geldige gegevens worden ingevoerd.</w:t>
            </w:r>
          </w:p>
        </w:tc>
      </w:tr>
      <w:tr w:rsidR="00453509" w14:paraId="4CD14943" w14:textId="77777777" w:rsidTr="00C84BEA">
        <w:tc>
          <w:tcPr>
            <w:tcW w:w="4531" w:type="dxa"/>
          </w:tcPr>
          <w:p w14:paraId="011BF5BA" w14:textId="77777777" w:rsidR="00453509" w:rsidRDefault="00453509" w:rsidP="00C84BEA">
            <w:r>
              <w:t>Uitzonderingen</w:t>
            </w:r>
          </w:p>
        </w:tc>
        <w:tc>
          <w:tcPr>
            <w:tcW w:w="4531" w:type="dxa"/>
          </w:tcPr>
          <w:p w14:paraId="28AE9686" w14:textId="5C4167DF" w:rsidR="00453509" w:rsidRDefault="0075724F" w:rsidP="00C84BEA">
            <w:r>
              <w:t>Er zijn geen geldige gegevens ingevoerd</w:t>
            </w:r>
          </w:p>
        </w:tc>
      </w:tr>
      <w:tr w:rsidR="00453509" w14:paraId="127A4E4D" w14:textId="77777777" w:rsidTr="00C84BEA">
        <w:tc>
          <w:tcPr>
            <w:tcW w:w="4531" w:type="dxa"/>
          </w:tcPr>
          <w:p w14:paraId="13F471D6" w14:textId="77777777" w:rsidR="00453509" w:rsidRDefault="00453509" w:rsidP="00C84BEA">
            <w:r>
              <w:t>beschrijving</w:t>
            </w:r>
          </w:p>
        </w:tc>
        <w:tc>
          <w:tcPr>
            <w:tcW w:w="4531" w:type="dxa"/>
          </w:tcPr>
          <w:p w14:paraId="23BFDC7C" w14:textId="4B2C331A" w:rsidR="00453509" w:rsidRDefault="0075724F" w:rsidP="00C84BEA">
            <w:r>
              <w:t xml:space="preserve">Een contact formulier om contact op te nemen met de beheerders of admins van de website. </w:t>
            </w:r>
          </w:p>
        </w:tc>
      </w:tr>
      <w:tr w:rsidR="00453509" w14:paraId="2C96B80C" w14:textId="77777777" w:rsidTr="00C84BEA">
        <w:tc>
          <w:tcPr>
            <w:tcW w:w="4531" w:type="dxa"/>
          </w:tcPr>
          <w:p w14:paraId="791A9DDC" w14:textId="77777777" w:rsidR="00453509" w:rsidRDefault="00453509" w:rsidP="00C84BEA">
            <w:r>
              <w:t>postconditie</w:t>
            </w:r>
          </w:p>
        </w:tc>
        <w:tc>
          <w:tcPr>
            <w:tcW w:w="4531" w:type="dxa"/>
          </w:tcPr>
          <w:p w14:paraId="0D27027A" w14:textId="4985F146" w:rsidR="00453509" w:rsidRDefault="0075724F" w:rsidP="00C84BEA">
            <w:r>
              <w:t>Het formulier is succesvol verstuurd en is aangekomen in de mailbox van de betreffende persoon.</w:t>
            </w:r>
          </w:p>
        </w:tc>
      </w:tr>
    </w:tbl>
    <w:p w14:paraId="03BDF07A" w14:textId="3C703417" w:rsidR="00E77F85" w:rsidRDefault="00E77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3509" w14:paraId="208AF3B2" w14:textId="77777777" w:rsidTr="00C84BEA">
        <w:tc>
          <w:tcPr>
            <w:tcW w:w="4531" w:type="dxa"/>
          </w:tcPr>
          <w:p w14:paraId="6F8019F5" w14:textId="77777777" w:rsidR="00453509" w:rsidRDefault="00453509" w:rsidP="00C84BEA">
            <w:r>
              <w:t>Usecase</w:t>
            </w:r>
          </w:p>
        </w:tc>
        <w:tc>
          <w:tcPr>
            <w:tcW w:w="4531" w:type="dxa"/>
          </w:tcPr>
          <w:p w14:paraId="2070C038" w14:textId="211CA5D2" w:rsidR="00453509" w:rsidRDefault="0075724F" w:rsidP="00C84BEA">
            <w:r>
              <w:t>Inloggen &amp; Uitloggen</w:t>
            </w:r>
          </w:p>
        </w:tc>
      </w:tr>
      <w:tr w:rsidR="00453509" w14:paraId="767A0E21" w14:textId="77777777" w:rsidTr="00C84BEA">
        <w:tc>
          <w:tcPr>
            <w:tcW w:w="4531" w:type="dxa"/>
          </w:tcPr>
          <w:p w14:paraId="0DB3B4DB" w14:textId="77777777" w:rsidR="00453509" w:rsidRDefault="00453509" w:rsidP="00C84BEA">
            <w:r>
              <w:t>Nummer</w:t>
            </w:r>
          </w:p>
        </w:tc>
        <w:tc>
          <w:tcPr>
            <w:tcW w:w="4531" w:type="dxa"/>
          </w:tcPr>
          <w:p w14:paraId="422DEA15" w14:textId="4573B6D3" w:rsidR="00453509" w:rsidRDefault="0075724F" w:rsidP="00C84BEA">
            <w:r>
              <w:t>4</w:t>
            </w:r>
          </w:p>
        </w:tc>
      </w:tr>
      <w:tr w:rsidR="00453509" w14:paraId="7B00D514" w14:textId="77777777" w:rsidTr="00C84BEA">
        <w:tc>
          <w:tcPr>
            <w:tcW w:w="4531" w:type="dxa"/>
          </w:tcPr>
          <w:p w14:paraId="437CF469" w14:textId="77777777" w:rsidR="00453509" w:rsidRDefault="00453509" w:rsidP="00C84BEA">
            <w:r>
              <w:t>Actoren</w:t>
            </w:r>
          </w:p>
        </w:tc>
        <w:tc>
          <w:tcPr>
            <w:tcW w:w="4531" w:type="dxa"/>
          </w:tcPr>
          <w:p w14:paraId="2BB933B1" w14:textId="24EE0FB4" w:rsidR="00453509" w:rsidRDefault="0075724F" w:rsidP="00C84BEA">
            <w:r>
              <w:t>Beheerder en admin</w:t>
            </w:r>
          </w:p>
        </w:tc>
      </w:tr>
      <w:tr w:rsidR="00453509" w14:paraId="099D3E50" w14:textId="77777777" w:rsidTr="00C84BEA">
        <w:trPr>
          <w:trHeight w:val="1402"/>
        </w:trPr>
        <w:tc>
          <w:tcPr>
            <w:tcW w:w="4531" w:type="dxa"/>
          </w:tcPr>
          <w:p w14:paraId="69FB60EA" w14:textId="77777777" w:rsidR="00453509" w:rsidRDefault="00453509" w:rsidP="00C84BEA">
            <w:r>
              <w:t>Preconditie</w:t>
            </w:r>
          </w:p>
        </w:tc>
        <w:tc>
          <w:tcPr>
            <w:tcW w:w="4531" w:type="dxa"/>
          </w:tcPr>
          <w:p w14:paraId="224F294B" w14:textId="77777777" w:rsidR="00453509" w:rsidRDefault="0075724F" w:rsidP="00C84BEA">
            <w:r>
              <w:t>De betreffende persoon is op de homepage.</w:t>
            </w:r>
          </w:p>
          <w:p w14:paraId="78C74D4C" w14:textId="77777777" w:rsidR="0075724F" w:rsidRDefault="0075724F" w:rsidP="00C84BEA"/>
          <w:p w14:paraId="32790A9D" w14:textId="77777777" w:rsidR="0075724F" w:rsidRDefault="0075724F" w:rsidP="00C84BEA">
            <w:r>
              <w:t>Er moet een geldige gebruikersnaam en wachtwoord worden ingevoerd.</w:t>
            </w:r>
          </w:p>
          <w:p w14:paraId="4D362968" w14:textId="77777777" w:rsidR="002A6F2C" w:rsidRDefault="002A6F2C" w:rsidP="00C84BEA"/>
          <w:p w14:paraId="6BC1EC90" w14:textId="3FE0E2ED" w:rsidR="002A6F2C" w:rsidRDefault="002A6F2C" w:rsidP="00C84BEA">
            <w:r>
              <w:t>Er moet op uitloggen worden gedrukt.</w:t>
            </w:r>
          </w:p>
        </w:tc>
      </w:tr>
      <w:tr w:rsidR="00453509" w14:paraId="5882CD0E" w14:textId="77777777" w:rsidTr="00C84BEA">
        <w:tc>
          <w:tcPr>
            <w:tcW w:w="4531" w:type="dxa"/>
          </w:tcPr>
          <w:p w14:paraId="706C290C" w14:textId="77777777" w:rsidR="00453509" w:rsidRDefault="00453509" w:rsidP="00C84BEA">
            <w:r>
              <w:t>Uitzonderingen</w:t>
            </w:r>
          </w:p>
        </w:tc>
        <w:tc>
          <w:tcPr>
            <w:tcW w:w="4531" w:type="dxa"/>
          </w:tcPr>
          <w:p w14:paraId="75D98569" w14:textId="143E9115" w:rsidR="002A6F2C" w:rsidRDefault="0075724F" w:rsidP="00C84BEA">
            <w:r>
              <w:t>Er zijn geen geldige gebruikersnaam of/en wachtwoord ingevoerd.</w:t>
            </w:r>
          </w:p>
          <w:p w14:paraId="0E4550EF" w14:textId="77777777" w:rsidR="002A6F2C" w:rsidRDefault="002A6F2C" w:rsidP="00C84BEA"/>
          <w:p w14:paraId="0F130D09" w14:textId="68E7D062" w:rsidR="0075724F" w:rsidRDefault="0075724F" w:rsidP="00C84BEA">
            <w:r>
              <w:t>Er is niks ingevuld.</w:t>
            </w:r>
          </w:p>
          <w:p w14:paraId="20322FB2" w14:textId="405C8F50" w:rsidR="002A6F2C" w:rsidRDefault="002A6F2C" w:rsidP="00C84BEA"/>
          <w:p w14:paraId="39F2CD20" w14:textId="6459DE3E" w:rsidR="002A6F2C" w:rsidRDefault="002A6F2C" w:rsidP="00C84BEA">
            <w:r>
              <w:t>Je bent niet ingelogd</w:t>
            </w:r>
          </w:p>
          <w:p w14:paraId="006FB516" w14:textId="3F508535" w:rsidR="002A6F2C" w:rsidRDefault="002A6F2C" w:rsidP="00C84BEA"/>
        </w:tc>
      </w:tr>
      <w:tr w:rsidR="00453509" w14:paraId="25CD2C39" w14:textId="77777777" w:rsidTr="00C84BEA">
        <w:tc>
          <w:tcPr>
            <w:tcW w:w="4531" w:type="dxa"/>
          </w:tcPr>
          <w:p w14:paraId="2D01778B" w14:textId="77777777" w:rsidR="00453509" w:rsidRDefault="00453509" w:rsidP="00C84BEA">
            <w:r>
              <w:t>beschrijving</w:t>
            </w:r>
          </w:p>
        </w:tc>
        <w:tc>
          <w:tcPr>
            <w:tcW w:w="4531" w:type="dxa"/>
          </w:tcPr>
          <w:p w14:paraId="2C53CC31" w14:textId="427FC556" w:rsidR="00453509" w:rsidRDefault="0075724F" w:rsidP="00C84BEA">
            <w:r>
              <w:t>De beheerder of admin logt in om toegang te krijgen tot de beheer of admin functies van de website</w:t>
            </w:r>
            <w:r w:rsidR="002A6F2C">
              <w:t>. De betreffende persoon logt uit zijn account.</w:t>
            </w:r>
          </w:p>
        </w:tc>
      </w:tr>
      <w:tr w:rsidR="00453509" w14:paraId="6710255E" w14:textId="77777777" w:rsidTr="00C84BEA">
        <w:tc>
          <w:tcPr>
            <w:tcW w:w="4531" w:type="dxa"/>
          </w:tcPr>
          <w:p w14:paraId="4B2657EE" w14:textId="77777777" w:rsidR="00453509" w:rsidRDefault="00453509" w:rsidP="00C84BEA">
            <w:r>
              <w:t>postconditie</w:t>
            </w:r>
          </w:p>
        </w:tc>
        <w:tc>
          <w:tcPr>
            <w:tcW w:w="4531" w:type="dxa"/>
          </w:tcPr>
          <w:p w14:paraId="19081B68" w14:textId="57C82852" w:rsidR="00453509" w:rsidRDefault="0075724F" w:rsidP="00C84BEA">
            <w:r>
              <w:t>Er wordt succesvol ingelogd en er wordt toegang gegeven tot het admin of beheerders gedeelte.</w:t>
            </w:r>
            <w:r w:rsidR="002A6F2C">
              <w:t xml:space="preserve"> Er wordt uitgelogd.</w:t>
            </w:r>
          </w:p>
        </w:tc>
      </w:tr>
    </w:tbl>
    <w:p w14:paraId="378B210F" w14:textId="71767704" w:rsidR="00453509" w:rsidRDefault="004535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3509" w14:paraId="55D69EBB" w14:textId="77777777" w:rsidTr="00C84BEA">
        <w:tc>
          <w:tcPr>
            <w:tcW w:w="4531" w:type="dxa"/>
          </w:tcPr>
          <w:p w14:paraId="44021860" w14:textId="77777777" w:rsidR="00453509" w:rsidRDefault="00453509" w:rsidP="00C84BEA">
            <w:r>
              <w:t>Usecase</w:t>
            </w:r>
          </w:p>
        </w:tc>
        <w:tc>
          <w:tcPr>
            <w:tcW w:w="4531" w:type="dxa"/>
          </w:tcPr>
          <w:p w14:paraId="1F6DE428" w14:textId="4B656B5C" w:rsidR="00453509" w:rsidRDefault="0075724F" w:rsidP="00C84BEA">
            <w:r>
              <w:t>Content beher</w:t>
            </w:r>
            <w:r w:rsidR="002A6F2C">
              <w:t>en</w:t>
            </w:r>
          </w:p>
        </w:tc>
      </w:tr>
      <w:tr w:rsidR="00453509" w14:paraId="6814CC8D" w14:textId="77777777" w:rsidTr="00C84BEA">
        <w:tc>
          <w:tcPr>
            <w:tcW w:w="4531" w:type="dxa"/>
          </w:tcPr>
          <w:p w14:paraId="259461B9" w14:textId="77777777" w:rsidR="00453509" w:rsidRDefault="00453509" w:rsidP="00C84BEA">
            <w:r>
              <w:t>Nummer</w:t>
            </w:r>
          </w:p>
        </w:tc>
        <w:tc>
          <w:tcPr>
            <w:tcW w:w="4531" w:type="dxa"/>
          </w:tcPr>
          <w:p w14:paraId="4875BE5D" w14:textId="2781624C" w:rsidR="00453509" w:rsidRDefault="0075724F" w:rsidP="00C84BEA">
            <w:r>
              <w:t>5</w:t>
            </w:r>
          </w:p>
        </w:tc>
      </w:tr>
      <w:tr w:rsidR="00453509" w14:paraId="3A71716A" w14:textId="77777777" w:rsidTr="00C84BEA">
        <w:tc>
          <w:tcPr>
            <w:tcW w:w="4531" w:type="dxa"/>
          </w:tcPr>
          <w:p w14:paraId="00F8241A" w14:textId="77777777" w:rsidR="00453509" w:rsidRDefault="00453509" w:rsidP="00C84BEA">
            <w:r>
              <w:t>Actoren</w:t>
            </w:r>
          </w:p>
        </w:tc>
        <w:tc>
          <w:tcPr>
            <w:tcW w:w="4531" w:type="dxa"/>
          </w:tcPr>
          <w:p w14:paraId="4A8DBBFB" w14:textId="01908460" w:rsidR="00453509" w:rsidRDefault="002A6F2C" w:rsidP="00C84BEA">
            <w:r>
              <w:t>Beheerder en admin</w:t>
            </w:r>
          </w:p>
        </w:tc>
      </w:tr>
      <w:tr w:rsidR="00453509" w14:paraId="4E6FD1CF" w14:textId="77777777" w:rsidTr="00C84BEA">
        <w:trPr>
          <w:trHeight w:val="1402"/>
        </w:trPr>
        <w:tc>
          <w:tcPr>
            <w:tcW w:w="4531" w:type="dxa"/>
          </w:tcPr>
          <w:p w14:paraId="2D18BDA9" w14:textId="77777777" w:rsidR="00453509" w:rsidRDefault="00453509" w:rsidP="00C84BEA">
            <w:r>
              <w:t>Preconditie</w:t>
            </w:r>
          </w:p>
        </w:tc>
        <w:tc>
          <w:tcPr>
            <w:tcW w:w="4531" w:type="dxa"/>
          </w:tcPr>
          <w:p w14:paraId="05E80E50" w14:textId="77777777" w:rsidR="00453509" w:rsidRDefault="002A6F2C" w:rsidP="00C84BEA">
            <w:r>
              <w:t>Er moet zijn ingelogd.</w:t>
            </w:r>
          </w:p>
          <w:p w14:paraId="02A8E5FE" w14:textId="77777777" w:rsidR="002A6F2C" w:rsidRDefault="002A6F2C" w:rsidP="00C84BEA"/>
          <w:p w14:paraId="54A872C5" w14:textId="77777777" w:rsidR="002A6F2C" w:rsidRDefault="002A6F2C" w:rsidP="00C84BEA">
            <w:r>
              <w:t>De betreffende persoon is op de Admin of Beheerder pagina.</w:t>
            </w:r>
          </w:p>
          <w:p w14:paraId="2930C12E" w14:textId="22BF00B6" w:rsidR="002A6F2C" w:rsidRDefault="002A6F2C" w:rsidP="00C84BEA"/>
        </w:tc>
      </w:tr>
      <w:tr w:rsidR="00453509" w14:paraId="2658F2FF" w14:textId="77777777" w:rsidTr="00C84BEA">
        <w:tc>
          <w:tcPr>
            <w:tcW w:w="4531" w:type="dxa"/>
          </w:tcPr>
          <w:p w14:paraId="32D0D2B5" w14:textId="77777777" w:rsidR="00453509" w:rsidRDefault="00453509" w:rsidP="00C84BEA">
            <w:r>
              <w:t>Uitzonderingen</w:t>
            </w:r>
          </w:p>
        </w:tc>
        <w:tc>
          <w:tcPr>
            <w:tcW w:w="4531" w:type="dxa"/>
          </w:tcPr>
          <w:p w14:paraId="103041CC" w14:textId="5FD19719" w:rsidR="00453509" w:rsidRDefault="002A6F2C" w:rsidP="00C84BEA">
            <w:r>
              <w:t>Er is niet ingelogd</w:t>
            </w:r>
          </w:p>
        </w:tc>
      </w:tr>
      <w:tr w:rsidR="00453509" w14:paraId="22D974F0" w14:textId="77777777" w:rsidTr="00C84BEA">
        <w:tc>
          <w:tcPr>
            <w:tcW w:w="4531" w:type="dxa"/>
          </w:tcPr>
          <w:p w14:paraId="3D6EE9D8" w14:textId="77777777" w:rsidR="00453509" w:rsidRDefault="00453509" w:rsidP="00C84BEA">
            <w:r>
              <w:lastRenderedPageBreak/>
              <w:t>beschrijving</w:t>
            </w:r>
          </w:p>
        </w:tc>
        <w:tc>
          <w:tcPr>
            <w:tcW w:w="4531" w:type="dxa"/>
          </w:tcPr>
          <w:p w14:paraId="630DC8B3" w14:textId="25ED21E4" w:rsidR="00453509" w:rsidRDefault="002A6F2C" w:rsidP="00C84BEA">
            <w:r>
              <w:t>Dit is de pagina waar alle content wordt beheerd van de website hier kan alles worden aangepast, verwijderd etc.</w:t>
            </w:r>
          </w:p>
        </w:tc>
      </w:tr>
      <w:tr w:rsidR="00453509" w14:paraId="2D496AB9" w14:textId="77777777" w:rsidTr="00C84BEA">
        <w:tc>
          <w:tcPr>
            <w:tcW w:w="4531" w:type="dxa"/>
          </w:tcPr>
          <w:p w14:paraId="0B67E2F9" w14:textId="77777777" w:rsidR="00453509" w:rsidRDefault="00453509" w:rsidP="00C84BEA">
            <w:r>
              <w:t>postconditie</w:t>
            </w:r>
          </w:p>
        </w:tc>
        <w:tc>
          <w:tcPr>
            <w:tcW w:w="4531" w:type="dxa"/>
          </w:tcPr>
          <w:p w14:paraId="2B7B1E62" w14:textId="2AC36B03" w:rsidR="00453509" w:rsidRDefault="002A6F2C" w:rsidP="00C84BEA">
            <w:r>
              <w:t>De wijzigingen die zijn aangepast worden opgeslagen en weergeven</w:t>
            </w:r>
          </w:p>
        </w:tc>
      </w:tr>
    </w:tbl>
    <w:p w14:paraId="68C0B58F" w14:textId="77777777" w:rsidR="00453509" w:rsidRDefault="004535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3509" w14:paraId="6E07F42E" w14:textId="77777777" w:rsidTr="00C84BEA">
        <w:tc>
          <w:tcPr>
            <w:tcW w:w="4531" w:type="dxa"/>
          </w:tcPr>
          <w:p w14:paraId="748FFBDE" w14:textId="77777777" w:rsidR="00453509" w:rsidRDefault="00453509" w:rsidP="00C84BEA">
            <w:r>
              <w:t>Usecase</w:t>
            </w:r>
          </w:p>
        </w:tc>
        <w:tc>
          <w:tcPr>
            <w:tcW w:w="4531" w:type="dxa"/>
          </w:tcPr>
          <w:p w14:paraId="52BE6A7C" w14:textId="7E2D31FA" w:rsidR="00453509" w:rsidRDefault="002A6F2C" w:rsidP="00C84BEA">
            <w:r>
              <w:t>Beheerders aanpassen &amp; verwijderen</w:t>
            </w:r>
          </w:p>
        </w:tc>
      </w:tr>
      <w:tr w:rsidR="00453509" w14:paraId="70C2D0B2" w14:textId="77777777" w:rsidTr="00C84BEA">
        <w:tc>
          <w:tcPr>
            <w:tcW w:w="4531" w:type="dxa"/>
          </w:tcPr>
          <w:p w14:paraId="422F8072" w14:textId="77777777" w:rsidR="00453509" w:rsidRDefault="00453509" w:rsidP="00C84BEA">
            <w:r>
              <w:t>Nummer</w:t>
            </w:r>
          </w:p>
        </w:tc>
        <w:tc>
          <w:tcPr>
            <w:tcW w:w="4531" w:type="dxa"/>
          </w:tcPr>
          <w:p w14:paraId="335F7972" w14:textId="1539EC77" w:rsidR="00453509" w:rsidRDefault="002A6F2C" w:rsidP="00C84BEA">
            <w:r>
              <w:t>6</w:t>
            </w:r>
          </w:p>
        </w:tc>
      </w:tr>
      <w:tr w:rsidR="00453509" w14:paraId="1D1693E5" w14:textId="77777777" w:rsidTr="00C84BEA">
        <w:tc>
          <w:tcPr>
            <w:tcW w:w="4531" w:type="dxa"/>
          </w:tcPr>
          <w:p w14:paraId="7CCD2509" w14:textId="77777777" w:rsidR="00453509" w:rsidRDefault="00453509" w:rsidP="00C84BEA">
            <w:r>
              <w:t>Actoren</w:t>
            </w:r>
          </w:p>
        </w:tc>
        <w:tc>
          <w:tcPr>
            <w:tcW w:w="4531" w:type="dxa"/>
          </w:tcPr>
          <w:p w14:paraId="6512CB85" w14:textId="77F17276" w:rsidR="00453509" w:rsidRDefault="002A6F2C" w:rsidP="00C84BEA">
            <w:r>
              <w:t>Admin</w:t>
            </w:r>
          </w:p>
        </w:tc>
      </w:tr>
      <w:tr w:rsidR="00453509" w14:paraId="77DA61D9" w14:textId="77777777" w:rsidTr="00C84BEA">
        <w:trPr>
          <w:trHeight w:val="1402"/>
        </w:trPr>
        <w:tc>
          <w:tcPr>
            <w:tcW w:w="4531" w:type="dxa"/>
          </w:tcPr>
          <w:p w14:paraId="06348539" w14:textId="77777777" w:rsidR="00453509" w:rsidRDefault="00453509" w:rsidP="00C84BEA">
            <w:r>
              <w:t>Preconditie</w:t>
            </w:r>
          </w:p>
        </w:tc>
        <w:tc>
          <w:tcPr>
            <w:tcW w:w="4531" w:type="dxa"/>
          </w:tcPr>
          <w:p w14:paraId="510475FE" w14:textId="77777777" w:rsidR="00453509" w:rsidRDefault="002A6F2C" w:rsidP="00C84BEA">
            <w:r>
              <w:t>Er moet zijn ingelogd met een admin account.</w:t>
            </w:r>
          </w:p>
          <w:p w14:paraId="3DF0806A" w14:textId="77777777" w:rsidR="002A6F2C" w:rsidRDefault="002A6F2C" w:rsidP="00C84BEA"/>
          <w:p w14:paraId="27E784B2" w14:textId="50ABDBA7" w:rsidR="002A6F2C" w:rsidRDefault="002A6F2C" w:rsidP="00C84BEA">
            <w:r>
              <w:t>De betreffende persoon is op de admin pagina.</w:t>
            </w:r>
          </w:p>
        </w:tc>
      </w:tr>
      <w:tr w:rsidR="00453509" w14:paraId="24693548" w14:textId="77777777" w:rsidTr="00C84BEA">
        <w:tc>
          <w:tcPr>
            <w:tcW w:w="4531" w:type="dxa"/>
          </w:tcPr>
          <w:p w14:paraId="0FE8C316" w14:textId="77777777" w:rsidR="00453509" w:rsidRDefault="00453509" w:rsidP="00C84BEA">
            <w:r>
              <w:t>Uitzonderingen</w:t>
            </w:r>
          </w:p>
        </w:tc>
        <w:tc>
          <w:tcPr>
            <w:tcW w:w="4531" w:type="dxa"/>
          </w:tcPr>
          <w:p w14:paraId="7287565D" w14:textId="77777777" w:rsidR="00453509" w:rsidRDefault="00FD3E31" w:rsidP="00C84BEA">
            <w:r>
              <w:t>Er is niet ingelogd</w:t>
            </w:r>
          </w:p>
          <w:p w14:paraId="75108AD3" w14:textId="77777777" w:rsidR="00FD3E31" w:rsidRDefault="00FD3E31" w:rsidP="00C84BEA"/>
          <w:p w14:paraId="08B4B0A7" w14:textId="77777777" w:rsidR="00FD3E31" w:rsidRDefault="00FD3E31" w:rsidP="00C84BEA">
            <w:r>
              <w:t>Persoon heeft geen admin account</w:t>
            </w:r>
          </w:p>
          <w:p w14:paraId="1D595D4E" w14:textId="77777777" w:rsidR="00FD3E31" w:rsidRDefault="00FD3E31" w:rsidP="00C84BEA"/>
          <w:p w14:paraId="6F90E334" w14:textId="16E9AB32" w:rsidR="00FD3E31" w:rsidRDefault="00FD3E31" w:rsidP="00C84BEA"/>
        </w:tc>
      </w:tr>
      <w:tr w:rsidR="00453509" w14:paraId="2DACB38C" w14:textId="77777777" w:rsidTr="00C84BEA">
        <w:tc>
          <w:tcPr>
            <w:tcW w:w="4531" w:type="dxa"/>
          </w:tcPr>
          <w:p w14:paraId="732DDA81" w14:textId="77777777" w:rsidR="00453509" w:rsidRDefault="00453509" w:rsidP="00C84BEA">
            <w:r>
              <w:t>beschrijving</w:t>
            </w:r>
          </w:p>
        </w:tc>
        <w:tc>
          <w:tcPr>
            <w:tcW w:w="4531" w:type="dxa"/>
          </w:tcPr>
          <w:p w14:paraId="41246E6A" w14:textId="5CCFF360" w:rsidR="00453509" w:rsidRDefault="00FD3E31" w:rsidP="00C84BEA">
            <w:r>
              <w:t>De admin kan via deze pagina beheerders aanpassen, toevoegen en verwijderen</w:t>
            </w:r>
          </w:p>
        </w:tc>
      </w:tr>
      <w:tr w:rsidR="00453509" w14:paraId="06024296" w14:textId="77777777" w:rsidTr="00C84BEA">
        <w:tc>
          <w:tcPr>
            <w:tcW w:w="4531" w:type="dxa"/>
          </w:tcPr>
          <w:p w14:paraId="5570CFEF" w14:textId="77777777" w:rsidR="00453509" w:rsidRDefault="00453509" w:rsidP="00C84BEA">
            <w:r>
              <w:t>postconditie</w:t>
            </w:r>
          </w:p>
        </w:tc>
        <w:tc>
          <w:tcPr>
            <w:tcW w:w="4531" w:type="dxa"/>
          </w:tcPr>
          <w:p w14:paraId="63E5E800" w14:textId="057F5477" w:rsidR="00453509" w:rsidRDefault="00FD3E31" w:rsidP="00C84BEA">
            <w:r>
              <w:t>De aanpassingen zijn succesvol toegepast.</w:t>
            </w:r>
          </w:p>
        </w:tc>
      </w:tr>
    </w:tbl>
    <w:p w14:paraId="50388BC4" w14:textId="77777777" w:rsidR="00044111" w:rsidRDefault="00044111"/>
    <w:p w14:paraId="19487813" w14:textId="77777777" w:rsidR="00E77F85" w:rsidRDefault="00E77F85"/>
    <w:p w14:paraId="1AD07D68" w14:textId="77777777" w:rsidR="00E77F85" w:rsidRDefault="00E77F85"/>
    <w:p w14:paraId="74E31C2B" w14:textId="77777777" w:rsidR="009E7C26" w:rsidRDefault="009E7C26"/>
    <w:p w14:paraId="29C752D5" w14:textId="77777777" w:rsidR="009E7C26" w:rsidRDefault="009E7C26"/>
    <w:p w14:paraId="71E2CDA6" w14:textId="77777777" w:rsidR="009E7C26" w:rsidRDefault="009E7C26"/>
    <w:p w14:paraId="24F84521" w14:textId="77777777" w:rsidR="009E7C26" w:rsidRDefault="009E7C26">
      <w:r>
        <w:br w:type="page"/>
      </w:r>
    </w:p>
    <w:p w14:paraId="79CDAADF" w14:textId="77777777" w:rsidR="000D31C1" w:rsidRDefault="000D31C1"/>
    <w:p w14:paraId="3BD10A79" w14:textId="77777777" w:rsidR="00E34C99" w:rsidRDefault="00E34C99"/>
    <w:p w14:paraId="5D8B8D63" w14:textId="77777777" w:rsidR="00E34C99" w:rsidRDefault="00E34C99">
      <w:r>
        <w:br w:type="page"/>
      </w:r>
    </w:p>
    <w:p w14:paraId="2FF34D0F" w14:textId="77777777" w:rsidR="00044111" w:rsidRDefault="00044111">
      <w:r>
        <w:lastRenderedPageBreak/>
        <w:br w:type="page"/>
      </w:r>
    </w:p>
    <w:p w14:paraId="23E01177" w14:textId="77777777" w:rsidR="00044111" w:rsidRPr="00FC5BED" w:rsidRDefault="00044111"/>
    <w:p w14:paraId="660AD3FA" w14:textId="77777777" w:rsidR="00CE2C22" w:rsidRDefault="00CE2C22" w:rsidP="00A73D44">
      <w:pPr>
        <w:pStyle w:val="Heading1"/>
      </w:pPr>
      <w:bookmarkStart w:id="2" w:name="_Toc2934929"/>
      <w:r>
        <w:t>2. Navigatiediagram</w:t>
      </w:r>
      <w:bookmarkEnd w:id="2"/>
    </w:p>
    <w:p w14:paraId="4872FE2E" w14:textId="77777777" w:rsidR="00FC5BED" w:rsidRPr="00FC5BED" w:rsidRDefault="00FC5BED">
      <w:bookmarkStart w:id="3" w:name="_Toc2934930"/>
    </w:p>
    <w:p w14:paraId="7E8DF4D0" w14:textId="395C15D5" w:rsidR="00FC5BED" w:rsidRDefault="000475FF">
      <w:r>
        <w:rPr>
          <w:noProof/>
        </w:rPr>
        <w:drawing>
          <wp:inline distT="0" distB="0" distL="0" distR="0" wp14:anchorId="0EC57349" wp14:editId="0289EAC3">
            <wp:extent cx="57531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C20E" w14:textId="77777777" w:rsidR="00FC5BED" w:rsidRDefault="00FC5BED"/>
    <w:p w14:paraId="3D225B8B" w14:textId="146396AC" w:rsidR="00FC5BED" w:rsidRDefault="00FC5BED"/>
    <w:p w14:paraId="6A1EAFC5" w14:textId="77777777" w:rsidR="00FC5BED" w:rsidRDefault="00FC5BED"/>
    <w:p w14:paraId="364A1553" w14:textId="4B9809B8" w:rsidR="00FC5BED" w:rsidRDefault="00FC5BED"/>
    <w:p w14:paraId="57A2361F" w14:textId="77777777" w:rsidR="00FC5BED" w:rsidRDefault="00FC5BED">
      <w:r>
        <w:br w:type="page"/>
      </w:r>
    </w:p>
    <w:p w14:paraId="0503178F" w14:textId="77777777" w:rsidR="00FC5BED" w:rsidRPr="00FC5BED" w:rsidRDefault="00FC5BED"/>
    <w:p w14:paraId="62AB89AF" w14:textId="77777777" w:rsidR="00CE2C22" w:rsidRDefault="00CE2C22" w:rsidP="00A73D44">
      <w:pPr>
        <w:pStyle w:val="Heading1"/>
      </w:pPr>
      <w:r>
        <w:t>3. Lijst van pagina’s</w:t>
      </w:r>
      <w:bookmarkEnd w:id="3"/>
      <w:r>
        <w:t xml:space="preserve"> </w:t>
      </w:r>
    </w:p>
    <w:p w14:paraId="6C547FAF" w14:textId="00B33D16" w:rsidR="004976AD" w:rsidRDefault="004976AD">
      <w:bookmarkStart w:id="4" w:name="_Toc2934931"/>
    </w:p>
    <w:tbl>
      <w:tblPr>
        <w:tblStyle w:val="TableGrid"/>
        <w:tblpPr w:leftFromText="141" w:rightFromText="141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76AD" w14:paraId="3A65F54E" w14:textId="77777777" w:rsidTr="004976AD">
        <w:trPr>
          <w:trHeight w:val="283"/>
        </w:trPr>
        <w:tc>
          <w:tcPr>
            <w:tcW w:w="4531" w:type="dxa"/>
          </w:tcPr>
          <w:p w14:paraId="2B9DB734" w14:textId="5B29AEA8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Pagina</w:t>
            </w:r>
          </w:p>
        </w:tc>
        <w:tc>
          <w:tcPr>
            <w:tcW w:w="4531" w:type="dxa"/>
          </w:tcPr>
          <w:p w14:paraId="5C8A22CD" w14:textId="6D802FEF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4976A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Inhoud</w:t>
            </w:r>
          </w:p>
        </w:tc>
      </w:tr>
      <w:tr w:rsidR="004976AD" w:rsidRPr="004976AD" w14:paraId="2C7EF192" w14:textId="77777777" w:rsidTr="004976AD">
        <w:trPr>
          <w:trHeight w:val="513"/>
        </w:trPr>
        <w:tc>
          <w:tcPr>
            <w:tcW w:w="4531" w:type="dxa"/>
          </w:tcPr>
          <w:p w14:paraId="74807B36" w14:textId="68842889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Homepage</w:t>
            </w:r>
          </w:p>
        </w:tc>
        <w:tc>
          <w:tcPr>
            <w:tcW w:w="4531" w:type="dxa"/>
          </w:tcPr>
          <w:p w14:paraId="51D7676B" w14:textId="09318ABD" w:rsid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76A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MOTD (Message of the d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ay)</w:t>
            </w:r>
          </w:p>
          <w:p w14:paraId="5EB963AB" w14:textId="4CA4328D" w:rsid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2342669" w14:textId="65FA1002" w:rsid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16F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Actuele nieuws</w:t>
            </w:r>
          </w:p>
          <w:p w14:paraId="454510CA" w14:textId="05A1FD16" w:rsidR="00D016F1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276F774" w14:textId="695AD726" w:rsidR="00D016F1" w:rsidRPr="00D016F1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Meest recente activiteit</w:t>
            </w:r>
          </w:p>
          <w:p w14:paraId="31DAC9DE" w14:textId="77777777" w:rsidR="004976AD" w:rsidRPr="00D016F1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03CA92" w14:textId="45DB800B" w:rsidR="004976AD" w:rsidRPr="00D016F1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16F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Alle downloads beschikbaar</w:t>
            </w:r>
          </w:p>
        </w:tc>
      </w:tr>
      <w:tr w:rsidR="004976AD" w:rsidRPr="004976AD" w14:paraId="6C70D6EF" w14:textId="77777777" w:rsidTr="004976AD">
        <w:tc>
          <w:tcPr>
            <w:tcW w:w="4531" w:type="dxa"/>
          </w:tcPr>
          <w:p w14:paraId="1D06402A" w14:textId="5E719B50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Activiteiten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pagina</w:t>
            </w:r>
            <w:proofErr w:type="spellEnd"/>
          </w:p>
        </w:tc>
        <w:tc>
          <w:tcPr>
            <w:tcW w:w="4531" w:type="dxa"/>
          </w:tcPr>
          <w:p w14:paraId="079A93FB" w14:textId="77777777" w:rsid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76A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Huidige en toekomstige activiteiten en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events</w:t>
            </w:r>
          </w:p>
          <w:p w14:paraId="37A7A646" w14:textId="77777777" w:rsid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3D84F8F" w14:textId="502BB410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976AD" w:rsidRPr="004976AD" w14:paraId="7AAB7874" w14:textId="77777777" w:rsidTr="004976AD">
        <w:tc>
          <w:tcPr>
            <w:tcW w:w="4531" w:type="dxa"/>
          </w:tcPr>
          <w:p w14:paraId="3FF276F0" w14:textId="1C8FB418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Verenigings pagina</w:t>
            </w:r>
          </w:p>
        </w:tc>
        <w:tc>
          <w:tcPr>
            <w:tcW w:w="4531" w:type="dxa"/>
          </w:tcPr>
          <w:p w14:paraId="2401585C" w14:textId="77777777" w:rsid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Informatie over de vereniging van het park</w:t>
            </w:r>
          </w:p>
          <w:p w14:paraId="515B74C4" w14:textId="77777777" w:rsid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19F575" w14:textId="4814C4AC" w:rsid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Inschrijfformulier voor lidworden van vereniging </w:t>
            </w:r>
          </w:p>
          <w:p w14:paraId="53C9AAD4" w14:textId="47F3FE06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976AD" w:rsidRPr="004976AD" w14:paraId="469BC79F" w14:textId="77777777" w:rsidTr="004976AD">
        <w:tc>
          <w:tcPr>
            <w:tcW w:w="4531" w:type="dxa"/>
          </w:tcPr>
          <w:p w14:paraId="1F38FA7F" w14:textId="181FC06A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Vogelwerkgroep</w:t>
            </w:r>
          </w:p>
        </w:tc>
        <w:tc>
          <w:tcPr>
            <w:tcW w:w="4531" w:type="dxa"/>
          </w:tcPr>
          <w:p w14:paraId="3FF6488E" w14:textId="77777777" w:rsidR="004976AD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Onderzoeksresultaten en informatie van de werkgroep</w:t>
            </w:r>
          </w:p>
          <w:p w14:paraId="4C59DBF9" w14:textId="77777777" w:rsidR="00D016F1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7EE9374" w14:textId="555187FA" w:rsidR="00D016F1" w:rsidRPr="004976AD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976AD" w:rsidRPr="004976AD" w14:paraId="3431B5A8" w14:textId="77777777" w:rsidTr="004976AD">
        <w:tc>
          <w:tcPr>
            <w:tcW w:w="4531" w:type="dxa"/>
          </w:tcPr>
          <w:p w14:paraId="6145E99D" w14:textId="7270C74F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Natuurbeheergroep</w:t>
            </w:r>
          </w:p>
        </w:tc>
        <w:tc>
          <w:tcPr>
            <w:tcW w:w="4531" w:type="dxa"/>
          </w:tcPr>
          <w:p w14:paraId="6FB782D1" w14:textId="0E3E3D28" w:rsidR="004976AD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Beschrijving wat het natuurbeheergroep doet</w:t>
            </w:r>
            <w:r w:rsidR="008A227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4BCF097" w14:textId="5F668827" w:rsidR="008A227A" w:rsidRDefault="008A227A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821BF4" w14:textId="2B8CE5E9" w:rsidR="008A227A" w:rsidRDefault="008A227A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Informatie over het park.</w:t>
            </w:r>
          </w:p>
          <w:p w14:paraId="3E556083" w14:textId="77777777" w:rsidR="00D016F1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220177B" w14:textId="6E228BAD" w:rsidR="00D016F1" w:rsidRPr="004976AD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976AD" w:rsidRPr="004976AD" w14:paraId="507BEE5C" w14:textId="77777777" w:rsidTr="004976AD">
        <w:tc>
          <w:tcPr>
            <w:tcW w:w="4531" w:type="dxa"/>
          </w:tcPr>
          <w:p w14:paraId="7212BE0D" w14:textId="5D387D44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Fotogalerij</w:t>
            </w:r>
          </w:p>
        </w:tc>
        <w:tc>
          <w:tcPr>
            <w:tcW w:w="4531" w:type="dxa"/>
          </w:tcPr>
          <w:p w14:paraId="5411F8A0" w14:textId="3DA09FD3" w:rsidR="004976AD" w:rsidRPr="004976AD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Foto’s van elk seizoen hier te vinden van evenementen en activiteiten die in het park zijn gehouden</w:t>
            </w:r>
          </w:p>
        </w:tc>
      </w:tr>
      <w:tr w:rsidR="004976AD" w:rsidRPr="00D016F1" w14:paraId="3310D5EA" w14:textId="77777777" w:rsidTr="004976AD">
        <w:tc>
          <w:tcPr>
            <w:tcW w:w="4531" w:type="dxa"/>
          </w:tcPr>
          <w:p w14:paraId="3D743044" w14:textId="05264AD3" w:rsidR="004976AD" w:rsidRP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Contact</w:t>
            </w:r>
            <w:r w:rsidR="004D1577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(formulier)</w:t>
            </w:r>
          </w:p>
        </w:tc>
        <w:tc>
          <w:tcPr>
            <w:tcW w:w="4531" w:type="dxa"/>
          </w:tcPr>
          <w:p w14:paraId="012DD0C2" w14:textId="31337786" w:rsidR="004976AD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Contactformulier</w:t>
            </w:r>
          </w:p>
          <w:p w14:paraId="1E7D2D7E" w14:textId="690FB980" w:rsidR="00D016F1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4C5BD6" w14:textId="5B6BEFA4" w:rsidR="00D016F1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0ABB80" w14:textId="77777777" w:rsidR="00D016F1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D6C694F" w14:textId="15C5F2A3" w:rsidR="00D016F1" w:rsidRPr="00D016F1" w:rsidRDefault="00D016F1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16F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Google maps API met routebesch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rijving, parkeerlocaties etc.</w:t>
            </w:r>
          </w:p>
        </w:tc>
      </w:tr>
      <w:tr w:rsidR="004976AD" w:rsidRPr="00D016F1" w14:paraId="0590C850" w14:textId="77777777" w:rsidTr="004976AD">
        <w:tc>
          <w:tcPr>
            <w:tcW w:w="4531" w:type="dxa"/>
          </w:tcPr>
          <w:p w14:paraId="27EB4029" w14:textId="77777777" w:rsidR="004976AD" w:rsidRPr="00D016F1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31" w:type="dxa"/>
          </w:tcPr>
          <w:p w14:paraId="070929AF" w14:textId="77777777" w:rsidR="004976AD" w:rsidRPr="00D016F1" w:rsidRDefault="004976AD" w:rsidP="004976A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73B26AB" w14:textId="3347585F" w:rsidR="004976AD" w:rsidRPr="00D016F1" w:rsidRDefault="004976AD"/>
    <w:p w14:paraId="53160941" w14:textId="0F6DED2A" w:rsidR="004976AD" w:rsidRPr="00D016F1" w:rsidRDefault="004976AD"/>
    <w:p w14:paraId="073022FA" w14:textId="5CBA8592" w:rsidR="004976AD" w:rsidRPr="00D016F1" w:rsidRDefault="004976AD"/>
    <w:p w14:paraId="7AA30714" w14:textId="5B5390B0" w:rsidR="004976AD" w:rsidRPr="00D016F1" w:rsidRDefault="004976AD"/>
    <w:p w14:paraId="2FE284AF" w14:textId="2008F1C3" w:rsidR="004976AD" w:rsidRPr="00D016F1" w:rsidRDefault="004976AD"/>
    <w:p w14:paraId="122F848F" w14:textId="43FD16B3" w:rsidR="004976AD" w:rsidRPr="00D016F1" w:rsidRDefault="004976AD"/>
    <w:p w14:paraId="5F5CA612" w14:textId="005BE09A" w:rsidR="004976AD" w:rsidRPr="00D016F1" w:rsidRDefault="004976AD"/>
    <w:p w14:paraId="5FC4222D" w14:textId="77777777" w:rsidR="004976AD" w:rsidRPr="00D016F1" w:rsidRDefault="004976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ADAEA6" w14:textId="039E359C" w:rsidR="00FC5BED" w:rsidRPr="00D016F1" w:rsidRDefault="00FC5B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11C1D7" w14:textId="207DC542" w:rsidR="00634C3E" w:rsidRDefault="00CE2C22" w:rsidP="00A73D44">
      <w:pPr>
        <w:pStyle w:val="Heading1"/>
        <w:rPr>
          <w:noProof/>
        </w:rPr>
      </w:pPr>
      <w:r>
        <w:t xml:space="preserve">4. </w:t>
      </w:r>
      <w:bookmarkEnd w:id="4"/>
      <w:r w:rsidR="00D769B7">
        <w:t>Wireframes</w:t>
      </w:r>
    </w:p>
    <w:p w14:paraId="3CA1A968" w14:textId="77777777" w:rsidR="00862EC1" w:rsidRDefault="00862EC1" w:rsidP="00634C3E"/>
    <w:p w14:paraId="617055DD" w14:textId="578C247F" w:rsidR="00634C3E" w:rsidRDefault="00862EC1" w:rsidP="00634C3E">
      <w:r>
        <w:lastRenderedPageBreak/>
        <w:t>Homepage:</w:t>
      </w:r>
      <w:r w:rsidR="00634C3E">
        <w:br/>
      </w:r>
      <w:r>
        <w:rPr>
          <w:noProof/>
        </w:rPr>
        <w:drawing>
          <wp:inline distT="0" distB="0" distL="0" distR="0" wp14:anchorId="0FB5D572" wp14:editId="5B99441A">
            <wp:extent cx="5753100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C3E">
        <w:br/>
      </w:r>
    </w:p>
    <w:p w14:paraId="1CF44A85" w14:textId="64F19129" w:rsidR="008A227A" w:rsidRDefault="008A227A">
      <w:r>
        <w:lastRenderedPageBreak/>
        <w:t>Natuurbeheergroep:</w:t>
      </w:r>
      <w:r>
        <w:rPr>
          <w:noProof/>
        </w:rPr>
        <w:drawing>
          <wp:inline distT="0" distB="0" distL="0" distR="0" wp14:anchorId="6F1DA97A" wp14:editId="226056E0">
            <wp:extent cx="576262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C3E">
        <w:br w:type="page"/>
      </w:r>
    </w:p>
    <w:p w14:paraId="106046C0" w14:textId="5886E02E" w:rsidR="004D1577" w:rsidRDefault="004D1577"/>
    <w:p w14:paraId="495339E6" w14:textId="77777777" w:rsidR="004D1577" w:rsidRDefault="004D1577"/>
    <w:p w14:paraId="4C2CD8F6" w14:textId="77777777" w:rsidR="00F83E9D" w:rsidRDefault="00F83E9D">
      <w:r>
        <w:br w:type="page"/>
      </w:r>
    </w:p>
    <w:p w14:paraId="6F8C44A2" w14:textId="55D9BAF6" w:rsidR="00634C3E" w:rsidRPr="00634C3E" w:rsidRDefault="00634C3E" w:rsidP="00634C3E"/>
    <w:sectPr w:rsidR="00634C3E" w:rsidRPr="00634C3E" w:rsidSect="00F6424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C9C7F" w14:textId="77777777" w:rsidR="00D763CA" w:rsidRDefault="00D763CA" w:rsidP="00F64242">
      <w:pPr>
        <w:spacing w:after="0" w:line="240" w:lineRule="auto"/>
      </w:pPr>
      <w:r>
        <w:separator/>
      </w:r>
    </w:p>
  </w:endnote>
  <w:endnote w:type="continuationSeparator" w:id="0">
    <w:p w14:paraId="0BADCC0B" w14:textId="77777777" w:rsidR="00D763CA" w:rsidRDefault="00D763CA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14:paraId="3810CF54" w14:textId="77777777" w:rsidR="009E7C26" w:rsidRDefault="009E7C2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EA53A" w14:textId="77777777" w:rsidR="009E7C26" w:rsidRPr="00861080" w:rsidRDefault="009E7C26" w:rsidP="00861080">
    <w:pPr>
      <w:pStyle w:val="Header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94E81" w14:textId="77777777" w:rsidR="00D763CA" w:rsidRDefault="00D763CA" w:rsidP="00F64242">
      <w:pPr>
        <w:spacing w:after="0" w:line="240" w:lineRule="auto"/>
      </w:pPr>
      <w:r>
        <w:separator/>
      </w:r>
    </w:p>
  </w:footnote>
  <w:footnote w:type="continuationSeparator" w:id="0">
    <w:p w14:paraId="6F2DEDEB" w14:textId="77777777" w:rsidR="00D763CA" w:rsidRDefault="00D763CA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9E15F" w14:textId="77777777" w:rsidR="009E7C26" w:rsidRPr="00861080" w:rsidRDefault="009E7C26">
    <w:pPr>
      <w:pStyle w:val="Header"/>
      <w:rPr>
        <w:lang w:val="en-US"/>
      </w:rPr>
    </w:pPr>
    <w:r>
      <w:rPr>
        <w:lang w:val="en-US"/>
      </w:rPr>
      <w:t>Project Back-end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95D"/>
    <w:multiLevelType w:val="hybridMultilevel"/>
    <w:tmpl w:val="55C26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BFC"/>
    <w:multiLevelType w:val="hybridMultilevel"/>
    <w:tmpl w:val="816CA7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F46"/>
    <w:multiLevelType w:val="hybridMultilevel"/>
    <w:tmpl w:val="96246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13C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A0502"/>
    <w:multiLevelType w:val="hybridMultilevel"/>
    <w:tmpl w:val="ABD48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21FF3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27830"/>
    <w:multiLevelType w:val="hybridMultilevel"/>
    <w:tmpl w:val="3F227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2731A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E1EBB"/>
    <w:multiLevelType w:val="hybridMultilevel"/>
    <w:tmpl w:val="A8A085E4"/>
    <w:lvl w:ilvl="0" w:tplc="F2DED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B7C21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F0CE5"/>
    <w:multiLevelType w:val="hybridMultilevel"/>
    <w:tmpl w:val="B1D24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41C3D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C796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7596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B18EF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230D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D529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A5B3D"/>
    <w:multiLevelType w:val="hybridMultilevel"/>
    <w:tmpl w:val="C37E37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348A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5682E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9"/>
  </w:num>
  <w:num w:numId="5">
    <w:abstractNumId w:val="10"/>
  </w:num>
  <w:num w:numId="6">
    <w:abstractNumId w:val="17"/>
  </w:num>
  <w:num w:numId="7">
    <w:abstractNumId w:val="5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15"/>
  </w:num>
  <w:num w:numId="13">
    <w:abstractNumId w:val="7"/>
  </w:num>
  <w:num w:numId="14">
    <w:abstractNumId w:val="18"/>
  </w:num>
  <w:num w:numId="15">
    <w:abstractNumId w:val="12"/>
  </w:num>
  <w:num w:numId="16">
    <w:abstractNumId w:val="19"/>
  </w:num>
  <w:num w:numId="17">
    <w:abstractNumId w:val="3"/>
  </w:num>
  <w:num w:numId="18">
    <w:abstractNumId w:val="16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044111"/>
    <w:rsid w:val="000475FF"/>
    <w:rsid w:val="00055F4D"/>
    <w:rsid w:val="000764D5"/>
    <w:rsid w:val="00087A27"/>
    <w:rsid w:val="00087ABE"/>
    <w:rsid w:val="000D31C1"/>
    <w:rsid w:val="001138FB"/>
    <w:rsid w:val="001F562D"/>
    <w:rsid w:val="0020675E"/>
    <w:rsid w:val="00223E6C"/>
    <w:rsid w:val="002318FF"/>
    <w:rsid w:val="002A6F2C"/>
    <w:rsid w:val="002E1A04"/>
    <w:rsid w:val="003038C9"/>
    <w:rsid w:val="00320A47"/>
    <w:rsid w:val="00331781"/>
    <w:rsid w:val="00386EB4"/>
    <w:rsid w:val="00394C3B"/>
    <w:rsid w:val="00453509"/>
    <w:rsid w:val="004976AD"/>
    <w:rsid w:val="004D1577"/>
    <w:rsid w:val="00500580"/>
    <w:rsid w:val="005378F1"/>
    <w:rsid w:val="00565F27"/>
    <w:rsid w:val="00570CBD"/>
    <w:rsid w:val="00572946"/>
    <w:rsid w:val="005A69A1"/>
    <w:rsid w:val="00634C3E"/>
    <w:rsid w:val="006505CA"/>
    <w:rsid w:val="00660C07"/>
    <w:rsid w:val="006A0B7D"/>
    <w:rsid w:val="006B04F0"/>
    <w:rsid w:val="00716462"/>
    <w:rsid w:val="00752BB1"/>
    <w:rsid w:val="0075724F"/>
    <w:rsid w:val="007A2570"/>
    <w:rsid w:val="007B2FDB"/>
    <w:rsid w:val="0081445E"/>
    <w:rsid w:val="00861080"/>
    <w:rsid w:val="00862EC1"/>
    <w:rsid w:val="008A227A"/>
    <w:rsid w:val="00936EA2"/>
    <w:rsid w:val="00981919"/>
    <w:rsid w:val="009E7C26"/>
    <w:rsid w:val="00A1163A"/>
    <w:rsid w:val="00A315DF"/>
    <w:rsid w:val="00A63146"/>
    <w:rsid w:val="00A656B0"/>
    <w:rsid w:val="00A73D44"/>
    <w:rsid w:val="00AA7A45"/>
    <w:rsid w:val="00B005FA"/>
    <w:rsid w:val="00C41216"/>
    <w:rsid w:val="00C7244C"/>
    <w:rsid w:val="00C97DD6"/>
    <w:rsid w:val="00CE2C22"/>
    <w:rsid w:val="00D016F1"/>
    <w:rsid w:val="00D647BD"/>
    <w:rsid w:val="00D67876"/>
    <w:rsid w:val="00D7024D"/>
    <w:rsid w:val="00D736A8"/>
    <w:rsid w:val="00D763CA"/>
    <w:rsid w:val="00D769B7"/>
    <w:rsid w:val="00D94F6F"/>
    <w:rsid w:val="00DC516F"/>
    <w:rsid w:val="00E03E99"/>
    <w:rsid w:val="00E15A61"/>
    <w:rsid w:val="00E236D5"/>
    <w:rsid w:val="00E23CB0"/>
    <w:rsid w:val="00E34C99"/>
    <w:rsid w:val="00E77F85"/>
    <w:rsid w:val="00EC152E"/>
    <w:rsid w:val="00F64242"/>
    <w:rsid w:val="00F83E9D"/>
    <w:rsid w:val="00FC5BED"/>
    <w:rsid w:val="00FD3E31"/>
    <w:rsid w:val="00FE0F35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CBB1B"/>
  <w15:chartTrackingRefBased/>
  <w15:docId w15:val="{953AA25E-EA4B-4186-91E0-3668773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D4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D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42"/>
  </w:style>
  <w:style w:type="paragraph" w:styleId="Footer">
    <w:name w:val="footer"/>
    <w:basedOn w:val="Normal"/>
    <w:link w:val="Footer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42"/>
  </w:style>
  <w:style w:type="paragraph" w:styleId="BalloonText">
    <w:name w:val="Balloon Text"/>
    <w:basedOn w:val="Normal"/>
    <w:link w:val="BalloonTextChar"/>
    <w:uiPriority w:val="99"/>
    <w:semiHidden/>
    <w:unhideWhenUsed/>
    <w:rsid w:val="00FC5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38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Project%20Back-end\Documenten_afgerond\Groepsdocumenten_afgerond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0C397-AC1D-483A-AA2C-0B7ACA1D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Sjabloon_groep_1.0.dotx</Template>
  <TotalTime>68</TotalTime>
  <Pages>16</Pages>
  <Words>647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Func_Vehicle</cp:lastModifiedBy>
  <cp:revision>7</cp:revision>
  <dcterms:created xsi:type="dcterms:W3CDTF">2019-03-11T06:11:00Z</dcterms:created>
  <dcterms:modified xsi:type="dcterms:W3CDTF">2019-03-14T06:42:00Z</dcterms:modified>
</cp:coreProperties>
</file>