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936EA2" w:rsidRDefault="007B2FDB" w:rsidP="00E03E99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:rsidR="00E03E99" w:rsidRPr="00936EA2" w:rsidRDefault="00E03E99" w:rsidP="00E03E9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951A0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D7024D" w:rsidRPr="00394C3B" w:rsidRDefault="00572946" w:rsidP="00E03E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Functioneel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ontwerp</w:t>
      </w:r>
      <w:proofErr w:type="spellEnd"/>
    </w:p>
    <w:p w:rsidR="00E03E99" w:rsidRPr="00394C3B" w:rsidRDefault="00E03E99" w:rsidP="00E03E99">
      <w:pPr>
        <w:rPr>
          <w:lang w:val="en-US"/>
        </w:rPr>
      </w:pPr>
    </w:p>
    <w:p w:rsidR="00FF4EB4" w:rsidRPr="00394C3B" w:rsidRDefault="00FF4EB4">
      <w:pPr>
        <w:rPr>
          <w:lang w:val="en-US"/>
        </w:rPr>
      </w:pPr>
    </w:p>
    <w:p w:rsidR="00FF4EB4" w:rsidRPr="00394C3B" w:rsidRDefault="00572946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150235"/>
            <wp:effectExtent l="0" t="0" r="0" b="0"/>
            <wp:docPr id="1" name="Afbeelding 1" descr="Afbeeldingsresultaat voor cronesteyn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ronesteyn p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B4" w:rsidRPr="00394C3B" w:rsidRDefault="00FF4EB4">
      <w:pPr>
        <w:rPr>
          <w:lang w:val="en-US"/>
        </w:rPr>
      </w:pPr>
    </w:p>
    <w:p w:rsidR="00D7024D" w:rsidRDefault="00D7024D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7B2FDB" w:rsidRPr="00752BB1" w:rsidRDefault="007B2FDB" w:rsidP="007B2FDB">
      <w:r w:rsidRPr="00752BB1">
        <w:t>Namen: Wendy Segaar</w:t>
      </w:r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660C07">
        <w:t>11</w:t>
      </w:r>
      <w:r w:rsidR="00572946">
        <w:t>-03-2019</w:t>
      </w:r>
    </w:p>
    <w:p w:rsidR="00572946" w:rsidRDefault="007B2FDB">
      <w:pPr>
        <w:rPr>
          <w:bCs/>
        </w:rPr>
      </w:pPr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572946" w:rsidRDefault="00572946">
      <w:pPr>
        <w:rPr>
          <w:bCs/>
        </w:rPr>
      </w:pPr>
      <w:r>
        <w:rPr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CE2C22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934928" w:history="1">
            <w:r w:rsidR="00CE2C22" w:rsidRPr="00626B04">
              <w:rPr>
                <w:rStyle w:val="Hyperlink"/>
                <w:noProof/>
              </w:rPr>
              <w:t>1. Functionaliteiten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_Toc2934928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3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CE2C22" w:rsidRDefault="00A631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29" w:history="1">
            <w:r w:rsidR="00CE2C22" w:rsidRPr="00626B04">
              <w:rPr>
                <w:rStyle w:val="Hyperlink"/>
                <w:noProof/>
              </w:rPr>
              <w:t>2. Navigatiediagram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_Toc2934929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4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CE2C22" w:rsidRDefault="00A631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30" w:history="1">
            <w:r w:rsidR="00CE2C22" w:rsidRPr="00626B04">
              <w:rPr>
                <w:rStyle w:val="Hyperlink"/>
                <w:noProof/>
              </w:rPr>
              <w:t>3. Lijst van pagina’s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_Toc2934930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5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CE2C22" w:rsidRDefault="00A631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31" w:history="1">
            <w:r w:rsidR="00CE2C22" w:rsidRPr="00626B04">
              <w:rPr>
                <w:rStyle w:val="Hyperlink"/>
                <w:noProof/>
              </w:rPr>
              <w:t>4. Schermontwerp (Human Computer Interface)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_Toc2934931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6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A73D44" w:rsidRDefault="00CE2C22" w:rsidP="00A73D44">
      <w:pPr>
        <w:pStyle w:val="Kop1"/>
      </w:pPr>
      <w:bookmarkStart w:id="0" w:name="_Toc2934928"/>
      <w:r>
        <w:lastRenderedPageBreak/>
        <w:t>1. Functionaliteiten</w:t>
      </w:r>
      <w:bookmarkEnd w:id="0"/>
    </w:p>
    <w:p w:rsidR="003038C9" w:rsidRDefault="00DC516F">
      <w:r>
        <w:rPr>
          <w:noProof/>
        </w:rPr>
        <w:drawing>
          <wp:inline distT="0" distB="0" distL="0" distR="0">
            <wp:extent cx="5760720" cy="6890385"/>
            <wp:effectExtent l="0" t="0" r="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_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6F" w:rsidRDefault="00DC516F"/>
    <w:p w:rsidR="00044111" w:rsidRDefault="00044111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proofErr w:type="spellStart"/>
            <w:r w:rsidRPr="00044111">
              <w:rPr>
                <w:b/>
              </w:rPr>
              <w:lastRenderedPageBreak/>
              <w:t>UseCase</w:t>
            </w:r>
            <w:proofErr w:type="spellEnd"/>
          </w:p>
        </w:tc>
        <w:tc>
          <w:tcPr>
            <w:tcW w:w="4531" w:type="dxa"/>
          </w:tcPr>
          <w:p w:rsidR="00DC516F" w:rsidRDefault="00DC516F">
            <w:r>
              <w:t>Informatie lezen</w:t>
            </w:r>
          </w:p>
        </w:tc>
      </w:tr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r w:rsidRPr="00044111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DC516F" w:rsidRDefault="00DC516F">
            <w:r>
              <w:t>1</w:t>
            </w:r>
          </w:p>
        </w:tc>
      </w:tr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r w:rsidRPr="00044111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DC516F" w:rsidRDefault="00DC516F">
            <w:r>
              <w:t xml:space="preserve">Primair: Gewone gebruiker, beheerder of </w:t>
            </w:r>
            <w:proofErr w:type="spellStart"/>
            <w:r>
              <w:t>admin</w:t>
            </w:r>
            <w:proofErr w:type="spellEnd"/>
          </w:p>
        </w:tc>
      </w:tr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r w:rsidRPr="00044111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044111" w:rsidRDefault="00044111" w:rsidP="00044111">
            <w:pPr>
              <w:pStyle w:val="Lijstalinea"/>
              <w:numPr>
                <w:ilvl w:val="0"/>
                <w:numId w:val="2"/>
              </w:numPr>
            </w:pPr>
            <w:r>
              <w:t>De gewenste webpagina moet geselecteerd zijn via de menubalk</w:t>
            </w:r>
          </w:p>
          <w:p w:rsidR="00DC516F" w:rsidRDefault="00DC516F" w:rsidP="00044111">
            <w:pPr>
              <w:pStyle w:val="Lijstalinea"/>
              <w:numPr>
                <w:ilvl w:val="0"/>
                <w:numId w:val="2"/>
              </w:numPr>
            </w:pPr>
            <w:r>
              <w:t>Webpagina moet geladen zijn</w:t>
            </w:r>
          </w:p>
        </w:tc>
      </w:tr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r w:rsidRPr="00044111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DC516F" w:rsidRDefault="00044111" w:rsidP="00044111">
            <w:pPr>
              <w:pStyle w:val="Lijstalinea"/>
              <w:numPr>
                <w:ilvl w:val="0"/>
                <w:numId w:val="3"/>
              </w:numPr>
            </w:pPr>
            <w:r>
              <w:t>De actor leest de informatie</w:t>
            </w:r>
          </w:p>
        </w:tc>
      </w:tr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r w:rsidRPr="00044111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DC516F" w:rsidRDefault="00DC516F" w:rsidP="00044111">
            <w:pPr>
              <w:pStyle w:val="Lijstalinea"/>
              <w:numPr>
                <w:ilvl w:val="0"/>
                <w:numId w:val="6"/>
              </w:numPr>
            </w:pPr>
            <w:r>
              <w:t>De pagina kan niet geladen worden</w:t>
            </w:r>
          </w:p>
        </w:tc>
      </w:tr>
      <w:tr w:rsidR="00DC516F" w:rsidTr="00DC516F">
        <w:tc>
          <w:tcPr>
            <w:tcW w:w="4531" w:type="dxa"/>
          </w:tcPr>
          <w:p w:rsidR="00DC516F" w:rsidRPr="00044111" w:rsidRDefault="00044111">
            <w:pPr>
              <w:rPr>
                <w:b/>
              </w:rPr>
            </w:pPr>
            <w:r w:rsidRPr="00044111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DC516F" w:rsidRDefault="00044111" w:rsidP="00087ABE">
            <w:pPr>
              <w:pStyle w:val="Lijstalinea"/>
              <w:numPr>
                <w:ilvl w:val="0"/>
                <w:numId w:val="6"/>
              </w:numPr>
            </w:pPr>
            <w:r>
              <w:t xml:space="preserve">De actor heeft de informatie gelezen </w:t>
            </w:r>
          </w:p>
        </w:tc>
      </w:tr>
    </w:tbl>
    <w:p w:rsidR="00044111" w:rsidRDefault="0004411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proofErr w:type="spellStart"/>
            <w:r w:rsidRPr="00044111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044111" w:rsidRDefault="00044111" w:rsidP="009E7C26">
            <w:r>
              <w:t>Fotogalerij bekijken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044111" w:rsidRDefault="00044111" w:rsidP="009E7C26">
            <w:r>
              <w:t>2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044111" w:rsidRDefault="00044111" w:rsidP="009E7C26">
            <w:r>
              <w:t xml:space="preserve">Primair: Gewone gebruiker, beheerder of </w:t>
            </w:r>
            <w:proofErr w:type="spellStart"/>
            <w:r>
              <w:t>admin</w:t>
            </w:r>
            <w:proofErr w:type="spellEnd"/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044111" w:rsidRDefault="00044111" w:rsidP="009E7C26">
            <w:pPr>
              <w:pStyle w:val="Lijstalinea"/>
              <w:numPr>
                <w:ilvl w:val="0"/>
                <w:numId w:val="2"/>
              </w:numPr>
            </w:pPr>
            <w:r>
              <w:t xml:space="preserve">De webpagina </w:t>
            </w:r>
            <w:r w:rsidR="00087ABE">
              <w:t>‘</w:t>
            </w:r>
            <w:r>
              <w:t>fotogalerij</w:t>
            </w:r>
            <w:r w:rsidR="00087ABE">
              <w:t>’</w:t>
            </w:r>
            <w:r>
              <w:t xml:space="preserve"> moet geselecteerd zijn via de menubalk</w:t>
            </w:r>
          </w:p>
          <w:p w:rsidR="00044111" w:rsidRDefault="00044111" w:rsidP="009E7C26">
            <w:pPr>
              <w:pStyle w:val="Lijstalinea"/>
              <w:numPr>
                <w:ilvl w:val="0"/>
                <w:numId w:val="2"/>
              </w:numPr>
            </w:pPr>
            <w:r>
              <w:t>Webpagina moet geladen zijn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044111" w:rsidRDefault="00044111" w:rsidP="00044111">
            <w:pPr>
              <w:pStyle w:val="Lijstalinea"/>
              <w:numPr>
                <w:ilvl w:val="0"/>
                <w:numId w:val="4"/>
              </w:numPr>
            </w:pPr>
            <w:r>
              <w:t>De actor selecteert een fotoalbum</w:t>
            </w:r>
          </w:p>
          <w:p w:rsidR="00044111" w:rsidRDefault="00044111" w:rsidP="00044111">
            <w:pPr>
              <w:pStyle w:val="Lijstalinea"/>
              <w:numPr>
                <w:ilvl w:val="0"/>
                <w:numId w:val="4"/>
              </w:numPr>
            </w:pPr>
            <w:r>
              <w:t>De actor bekijkt de foto’s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044111" w:rsidRDefault="00044111" w:rsidP="00044111">
            <w:pPr>
              <w:pStyle w:val="Lijstalinea"/>
              <w:numPr>
                <w:ilvl w:val="0"/>
                <w:numId w:val="5"/>
              </w:numPr>
            </w:pPr>
            <w:r>
              <w:t>De fotogalerij kan niet geladen worden</w:t>
            </w:r>
          </w:p>
          <w:p w:rsidR="00044111" w:rsidRDefault="00044111" w:rsidP="00044111">
            <w:pPr>
              <w:pStyle w:val="Lijstalinea"/>
              <w:numPr>
                <w:ilvl w:val="0"/>
                <w:numId w:val="5"/>
              </w:numPr>
            </w:pPr>
            <w:r>
              <w:t>Er is geen fotoalbum geselecteerd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044111" w:rsidRDefault="00044111" w:rsidP="00087ABE">
            <w:pPr>
              <w:pStyle w:val="Lijstalinea"/>
              <w:numPr>
                <w:ilvl w:val="0"/>
                <w:numId w:val="8"/>
              </w:numPr>
            </w:pPr>
            <w:r>
              <w:t>De actor heeft de foto’s bekeken</w:t>
            </w:r>
          </w:p>
        </w:tc>
      </w:tr>
    </w:tbl>
    <w:p w:rsidR="00044111" w:rsidRDefault="0004411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proofErr w:type="spellStart"/>
            <w:r w:rsidRPr="00044111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044111" w:rsidRDefault="00044111" w:rsidP="009E7C26">
            <w:r>
              <w:t>Inschrijven voor de vereniging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044111" w:rsidRDefault="00044111" w:rsidP="009E7C26">
            <w:r>
              <w:t>3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044111" w:rsidRDefault="00044111" w:rsidP="009E7C26">
            <w:r>
              <w:t xml:space="preserve">Primair: Gewone gebruiker, beheerder of </w:t>
            </w:r>
            <w:proofErr w:type="spellStart"/>
            <w:r>
              <w:t>admin</w:t>
            </w:r>
            <w:proofErr w:type="spellEnd"/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087ABE" w:rsidRDefault="00087ABE" w:rsidP="00087ABE">
            <w:pPr>
              <w:pStyle w:val="Lijstalinea"/>
              <w:numPr>
                <w:ilvl w:val="0"/>
                <w:numId w:val="2"/>
              </w:numPr>
            </w:pPr>
            <w:r>
              <w:t>De webpagina ‘parkvereniging’ moet geselecteerd zijn via de menubalk</w:t>
            </w:r>
          </w:p>
          <w:p w:rsidR="00044111" w:rsidRDefault="00087ABE" w:rsidP="00087ABE">
            <w:pPr>
              <w:pStyle w:val="Lijstalinea"/>
              <w:numPr>
                <w:ilvl w:val="0"/>
                <w:numId w:val="2"/>
              </w:numPr>
            </w:pPr>
            <w:r>
              <w:t>Webpagina moet geladen zijn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087ABE" w:rsidRDefault="00087ABE" w:rsidP="00087ABE">
            <w:pPr>
              <w:pStyle w:val="Lijstalinea"/>
              <w:numPr>
                <w:ilvl w:val="0"/>
                <w:numId w:val="7"/>
              </w:numPr>
            </w:pPr>
            <w:r>
              <w:t>De actor download het inschrijfformulier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044111" w:rsidRDefault="00087ABE" w:rsidP="00087ABE">
            <w:pPr>
              <w:pStyle w:val="Lijstalinea"/>
              <w:numPr>
                <w:ilvl w:val="0"/>
                <w:numId w:val="2"/>
              </w:numPr>
            </w:pPr>
            <w:r>
              <w:t>Het inschrijfformulier is niet gedownload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044111" w:rsidRDefault="00044111" w:rsidP="00087ABE">
            <w:pPr>
              <w:pStyle w:val="Lijstalinea"/>
              <w:numPr>
                <w:ilvl w:val="0"/>
                <w:numId w:val="2"/>
              </w:numPr>
            </w:pPr>
            <w:r>
              <w:t xml:space="preserve">De actor heeft </w:t>
            </w:r>
            <w:r w:rsidR="00087ABE">
              <w:t xml:space="preserve">het inschrijfformulier gedownload </w:t>
            </w:r>
          </w:p>
        </w:tc>
      </w:tr>
    </w:tbl>
    <w:p w:rsidR="00E77F85" w:rsidRDefault="00E77F85"/>
    <w:p w:rsidR="00E77F85" w:rsidRDefault="00E77F8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proofErr w:type="spellStart"/>
            <w:r w:rsidRPr="00044111">
              <w:rPr>
                <w:b/>
              </w:rPr>
              <w:lastRenderedPageBreak/>
              <w:t>UseCase</w:t>
            </w:r>
            <w:proofErr w:type="spellEnd"/>
          </w:p>
        </w:tc>
        <w:tc>
          <w:tcPr>
            <w:tcW w:w="4531" w:type="dxa"/>
          </w:tcPr>
          <w:p w:rsidR="00044111" w:rsidRDefault="00087ABE" w:rsidP="009E7C26">
            <w:r>
              <w:t>Contactformulier gebruiken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044111" w:rsidRDefault="00087ABE" w:rsidP="009E7C26">
            <w:r>
              <w:t>4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044111" w:rsidRDefault="00044111" w:rsidP="009E7C26">
            <w:r>
              <w:t xml:space="preserve">Primair: Gewone gebruiker, beheerder of </w:t>
            </w:r>
            <w:proofErr w:type="spellStart"/>
            <w:r>
              <w:t>admin</w:t>
            </w:r>
            <w:proofErr w:type="spellEnd"/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087ABE" w:rsidRDefault="00087ABE" w:rsidP="00087ABE">
            <w:pPr>
              <w:pStyle w:val="Lijstalinea"/>
              <w:numPr>
                <w:ilvl w:val="0"/>
                <w:numId w:val="2"/>
              </w:numPr>
            </w:pPr>
            <w:r>
              <w:t>De webpagina ‘contact’ moet geselecteerd zijn via de menubalk</w:t>
            </w:r>
          </w:p>
          <w:p w:rsidR="00044111" w:rsidRDefault="00044111" w:rsidP="009E7C26">
            <w:pPr>
              <w:pStyle w:val="Lijstalinea"/>
              <w:numPr>
                <w:ilvl w:val="0"/>
                <w:numId w:val="2"/>
              </w:numPr>
            </w:pPr>
            <w:r>
              <w:t>Webpagina moet geladen zijn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044111" w:rsidRDefault="00044111" w:rsidP="00087ABE">
            <w:pPr>
              <w:pStyle w:val="Lijstalinea"/>
              <w:numPr>
                <w:ilvl w:val="0"/>
                <w:numId w:val="10"/>
              </w:numPr>
            </w:pPr>
            <w:r>
              <w:t xml:space="preserve">De actor </w:t>
            </w:r>
            <w:r w:rsidR="00087ABE">
              <w:t>vult zijn of haar naam in</w:t>
            </w:r>
          </w:p>
          <w:p w:rsidR="00087ABE" w:rsidRDefault="00087ABE" w:rsidP="00087ABE">
            <w:pPr>
              <w:pStyle w:val="Lijstalinea"/>
              <w:numPr>
                <w:ilvl w:val="0"/>
                <w:numId w:val="10"/>
              </w:numPr>
            </w:pPr>
            <w:r>
              <w:t>De actor vult zijn of haar e-mailadres in</w:t>
            </w:r>
          </w:p>
          <w:p w:rsidR="00087ABE" w:rsidRDefault="00087ABE" w:rsidP="00087ABE">
            <w:pPr>
              <w:pStyle w:val="Lijstalinea"/>
              <w:numPr>
                <w:ilvl w:val="0"/>
                <w:numId w:val="10"/>
              </w:numPr>
            </w:pPr>
            <w:r>
              <w:t>De actor vult het bericht-veld in met zijn of haar opmerking of vraag</w:t>
            </w:r>
          </w:p>
          <w:p w:rsidR="00E77F85" w:rsidRDefault="00E77F85" w:rsidP="00087ABE">
            <w:pPr>
              <w:pStyle w:val="Lijstalinea"/>
              <w:numPr>
                <w:ilvl w:val="0"/>
                <w:numId w:val="10"/>
              </w:numPr>
            </w:pPr>
            <w:r>
              <w:t>De actor verstuurd het formulier</w:t>
            </w:r>
          </w:p>
        </w:tc>
      </w:tr>
      <w:tr w:rsidR="00044111" w:rsidRPr="00087ABE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044111" w:rsidRDefault="00087ABE" w:rsidP="00087ABE">
            <w:pPr>
              <w:pStyle w:val="Lijstalinea"/>
              <w:numPr>
                <w:ilvl w:val="0"/>
                <w:numId w:val="11"/>
              </w:numPr>
            </w:pPr>
            <w:r>
              <w:t>Er is geen naam ingevuld</w:t>
            </w:r>
          </w:p>
          <w:p w:rsidR="00087ABE" w:rsidRDefault="00087ABE" w:rsidP="00087ABE">
            <w:pPr>
              <w:pStyle w:val="Lijstalinea"/>
              <w:numPr>
                <w:ilvl w:val="0"/>
                <w:numId w:val="11"/>
              </w:numPr>
            </w:pPr>
            <w:r>
              <w:t>Er is geen e-mailadres ingevuld</w:t>
            </w:r>
          </w:p>
          <w:p w:rsidR="00087ABE" w:rsidRDefault="00087ABE" w:rsidP="00087ABE">
            <w:pPr>
              <w:pStyle w:val="Lijstalinea"/>
              <w:numPr>
                <w:ilvl w:val="0"/>
                <w:numId w:val="11"/>
              </w:numPr>
            </w:pPr>
            <w:r w:rsidRPr="00087ABE">
              <w:t xml:space="preserve">Het e-mailadres is </w:t>
            </w:r>
            <w:r w:rsidR="00E77F85">
              <w:t>geen geldig e-mailadres</w:t>
            </w:r>
          </w:p>
          <w:p w:rsidR="00087ABE" w:rsidRDefault="00E77F85" w:rsidP="00E77F85">
            <w:pPr>
              <w:pStyle w:val="Lijstalinea"/>
              <w:numPr>
                <w:ilvl w:val="0"/>
                <w:numId w:val="11"/>
              </w:numPr>
            </w:pPr>
            <w:r>
              <w:t>Er is geen bericht ingevuld</w:t>
            </w:r>
          </w:p>
          <w:p w:rsidR="00E77F85" w:rsidRPr="00087ABE" w:rsidRDefault="00E77F85" w:rsidP="00E77F85">
            <w:pPr>
              <w:pStyle w:val="Lijstalinea"/>
              <w:numPr>
                <w:ilvl w:val="0"/>
                <w:numId w:val="11"/>
              </w:numPr>
            </w:pPr>
            <w:r>
              <w:t>De internetverbinding valt weg tijdens het invullen en versturen van het formulier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044111" w:rsidRDefault="00E77F85" w:rsidP="00087ABE">
            <w:pPr>
              <w:pStyle w:val="Lijstalinea"/>
              <w:numPr>
                <w:ilvl w:val="0"/>
                <w:numId w:val="9"/>
              </w:numPr>
            </w:pPr>
            <w:r>
              <w:t>Het bericht is verstuurd</w:t>
            </w:r>
          </w:p>
        </w:tc>
      </w:tr>
    </w:tbl>
    <w:p w:rsidR="00044111" w:rsidRDefault="0004411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proofErr w:type="spellStart"/>
            <w:r w:rsidRPr="00044111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E77F85" w:rsidRDefault="00E77F85" w:rsidP="009E7C26">
            <w:r>
              <w:t>Inloggen</w:t>
            </w:r>
          </w:p>
        </w:tc>
      </w:tr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E77F85" w:rsidRDefault="00E77F85" w:rsidP="009E7C26">
            <w:r>
              <w:t>5</w:t>
            </w:r>
          </w:p>
        </w:tc>
      </w:tr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E77F85" w:rsidRDefault="00E77F85" w:rsidP="009E7C26">
            <w:r>
              <w:t xml:space="preserve">Primair: Beheerder of </w:t>
            </w:r>
            <w:proofErr w:type="spellStart"/>
            <w:r>
              <w:t>admin</w:t>
            </w:r>
            <w:proofErr w:type="spellEnd"/>
          </w:p>
        </w:tc>
      </w:tr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E77F85" w:rsidRDefault="00E77F85" w:rsidP="009E7C26">
            <w:pPr>
              <w:pStyle w:val="Lijstalinea"/>
              <w:numPr>
                <w:ilvl w:val="0"/>
                <w:numId w:val="2"/>
              </w:numPr>
            </w:pPr>
            <w:r>
              <w:t>De homepage moet geladen zijn met het inlogformulier</w:t>
            </w:r>
          </w:p>
        </w:tc>
      </w:tr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E77F85" w:rsidRDefault="00E77F85" w:rsidP="00E77F85">
            <w:pPr>
              <w:pStyle w:val="Lijstalinea"/>
              <w:numPr>
                <w:ilvl w:val="0"/>
                <w:numId w:val="12"/>
              </w:numPr>
            </w:pPr>
            <w:r>
              <w:t>De actor vult zijn of haar gebruikersnaam in</w:t>
            </w:r>
          </w:p>
          <w:p w:rsidR="00E77F85" w:rsidRDefault="00E77F85" w:rsidP="00E77F85">
            <w:pPr>
              <w:pStyle w:val="Lijstalinea"/>
              <w:numPr>
                <w:ilvl w:val="0"/>
                <w:numId w:val="12"/>
              </w:numPr>
            </w:pPr>
            <w:r>
              <w:t>De actor vult zijn of haar wachtwoord in</w:t>
            </w:r>
          </w:p>
          <w:p w:rsidR="00E77F85" w:rsidRDefault="00E77F85" w:rsidP="00E77F85">
            <w:pPr>
              <w:pStyle w:val="Lijstalinea"/>
              <w:numPr>
                <w:ilvl w:val="0"/>
                <w:numId w:val="12"/>
              </w:numPr>
            </w:pPr>
            <w:r>
              <w:t>De actor klikt op ‘inloggen’</w:t>
            </w:r>
          </w:p>
        </w:tc>
      </w:tr>
      <w:tr w:rsidR="00E77F85" w:rsidRPr="00087ABE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E77F85" w:rsidRDefault="00E77F85" w:rsidP="009E7C26">
            <w:pPr>
              <w:pStyle w:val="Lijstalinea"/>
              <w:numPr>
                <w:ilvl w:val="0"/>
                <w:numId w:val="11"/>
              </w:numPr>
            </w:pPr>
            <w:r>
              <w:t>Er is geen gebruikersnaam ingevuld</w:t>
            </w:r>
          </w:p>
          <w:p w:rsidR="00E77F85" w:rsidRDefault="00E77F85" w:rsidP="009E7C26">
            <w:pPr>
              <w:pStyle w:val="Lijstalinea"/>
              <w:numPr>
                <w:ilvl w:val="0"/>
                <w:numId w:val="11"/>
              </w:numPr>
            </w:pPr>
            <w:r>
              <w:t>Er is geen wachtwoord ingevuld</w:t>
            </w:r>
          </w:p>
          <w:p w:rsidR="00E77F85" w:rsidRDefault="00E77F85" w:rsidP="00E77F85">
            <w:pPr>
              <w:pStyle w:val="Lijstalinea"/>
              <w:numPr>
                <w:ilvl w:val="0"/>
                <w:numId w:val="11"/>
              </w:numPr>
            </w:pPr>
            <w:r>
              <w:t>De gebruikersnaam en/of het wachtwoord komen niet overeen met de gegevens in de database</w:t>
            </w:r>
          </w:p>
          <w:p w:rsidR="00E77F85" w:rsidRPr="00087ABE" w:rsidRDefault="00E77F85" w:rsidP="00E77F85">
            <w:pPr>
              <w:pStyle w:val="Lijstalinea"/>
              <w:numPr>
                <w:ilvl w:val="0"/>
                <w:numId w:val="11"/>
              </w:numPr>
            </w:pPr>
            <w:r>
              <w:t xml:space="preserve">De internetverbinding valt weg </w:t>
            </w:r>
            <w:r w:rsidR="009E7C26">
              <w:t>voordat de actor heeft geklikt op ‘inloggen’</w:t>
            </w:r>
          </w:p>
        </w:tc>
      </w:tr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E77F85" w:rsidRDefault="00E77F85" w:rsidP="009E7C26">
            <w:pPr>
              <w:pStyle w:val="Lijstalinea"/>
              <w:numPr>
                <w:ilvl w:val="0"/>
                <w:numId w:val="9"/>
              </w:numPr>
            </w:pPr>
            <w:r>
              <w:t>De actor is ingelogd</w:t>
            </w:r>
          </w:p>
        </w:tc>
      </w:tr>
    </w:tbl>
    <w:p w:rsidR="00E77F85" w:rsidRDefault="00E77F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E77F85" w:rsidRPr="00E77F85" w:rsidRDefault="00E77F85" w:rsidP="009E7C26">
            <w:r w:rsidRPr="00E77F85">
              <w:t>Uitloggen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E77F85" w:rsidRPr="00E77F85" w:rsidRDefault="00E77F85" w:rsidP="009E7C26">
            <w:r w:rsidRPr="00E77F85">
              <w:t>6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E77F85" w:rsidRPr="00E77F85" w:rsidRDefault="00E77F85" w:rsidP="009E7C26">
            <w:r w:rsidRPr="00E77F85">
              <w:t xml:space="preserve">Primair: Beheerder of </w:t>
            </w:r>
            <w:proofErr w:type="spellStart"/>
            <w:r w:rsidRPr="00E77F85">
              <w:t>admin</w:t>
            </w:r>
            <w:proofErr w:type="spellEnd"/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E77F85" w:rsidRPr="00E77F85" w:rsidRDefault="00E77F85" w:rsidP="009E7C2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E77F85" w:rsidRPr="00E77F85" w:rsidRDefault="00E77F85" w:rsidP="00E77F85">
            <w:pPr>
              <w:pStyle w:val="Lijstalinea"/>
              <w:numPr>
                <w:ilvl w:val="0"/>
                <w:numId w:val="13"/>
              </w:numPr>
            </w:pPr>
            <w:r w:rsidRPr="00E77F85">
              <w:t>De actor klikt op ‘</w:t>
            </w:r>
            <w:r>
              <w:t>uitloggen</w:t>
            </w:r>
            <w:r w:rsidR="009E7C26">
              <w:t>’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E77F85" w:rsidRPr="00E77F85" w:rsidRDefault="00E77F85" w:rsidP="009E7C2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</w:t>
            </w:r>
            <w:r w:rsidR="009E7C26">
              <w:t>dat de actor heeft geklikt op</w:t>
            </w:r>
            <w:r>
              <w:t xml:space="preserve"> </w:t>
            </w:r>
            <w:r w:rsidR="009E7C26">
              <w:t>‘</w:t>
            </w:r>
            <w:r>
              <w:t>uitloggen</w:t>
            </w:r>
            <w:r w:rsidR="009E7C26">
              <w:t>’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E77F85" w:rsidRPr="00E77F85" w:rsidRDefault="00E77F85" w:rsidP="009E7C26">
            <w:pPr>
              <w:pStyle w:val="Lijstalinea"/>
              <w:numPr>
                <w:ilvl w:val="0"/>
                <w:numId w:val="9"/>
              </w:numPr>
            </w:pPr>
            <w:r w:rsidRPr="00E77F85">
              <w:t xml:space="preserve">De actor is </w:t>
            </w:r>
            <w:r>
              <w:t>uitgelogd</w:t>
            </w:r>
          </w:p>
        </w:tc>
      </w:tr>
    </w:tbl>
    <w:p w:rsidR="00E77F85" w:rsidRDefault="00E77F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>
              <w:lastRenderedPageBreak/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E77F85" w:rsidRPr="00E77F85" w:rsidRDefault="00E77F85" w:rsidP="009E7C26">
            <w:r>
              <w:t>Content toevoegen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E77F85" w:rsidRPr="00E77F85" w:rsidRDefault="00E77F85" w:rsidP="009E7C26">
            <w:r>
              <w:t>7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E77F85" w:rsidRPr="00E77F85" w:rsidRDefault="00E77F85" w:rsidP="009E7C26">
            <w:r w:rsidRPr="00E77F85">
              <w:t xml:space="preserve">Primair: Beheerder of </w:t>
            </w:r>
            <w:proofErr w:type="spellStart"/>
            <w:r w:rsidRPr="00E77F85">
              <w:t>admin</w:t>
            </w:r>
            <w:proofErr w:type="spellEnd"/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E77F85" w:rsidRDefault="00E77F85" w:rsidP="009E7C2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E77F85" w:rsidRPr="00E77F85" w:rsidRDefault="00E77F85" w:rsidP="009E7C26">
            <w:pPr>
              <w:pStyle w:val="Lijstalinea"/>
              <w:numPr>
                <w:ilvl w:val="0"/>
                <w:numId w:val="2"/>
              </w:numPr>
            </w:pPr>
            <w:r>
              <w:t>De pagina waar de content toegevoegd moet worden moet geladen zijn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E77F85" w:rsidRDefault="00E77F85" w:rsidP="00E77F85">
            <w:pPr>
              <w:pStyle w:val="Lijstalinea"/>
              <w:numPr>
                <w:ilvl w:val="0"/>
                <w:numId w:val="14"/>
              </w:numPr>
            </w:pPr>
            <w:r w:rsidRPr="00E77F85">
              <w:t>De actor klikt op ‘</w:t>
            </w:r>
            <w:r>
              <w:t>toevoegen’</w:t>
            </w:r>
          </w:p>
          <w:p w:rsidR="00E77F85" w:rsidRDefault="00E77F85" w:rsidP="00E77F85">
            <w:pPr>
              <w:pStyle w:val="Lijstalinea"/>
              <w:numPr>
                <w:ilvl w:val="0"/>
                <w:numId w:val="14"/>
              </w:numPr>
            </w:pPr>
            <w:r>
              <w:t>De actor voert de content in die moet worden toegevoegd</w:t>
            </w:r>
          </w:p>
          <w:p w:rsidR="00E77F85" w:rsidRPr="00E77F85" w:rsidRDefault="00E77F85" w:rsidP="00E77F85">
            <w:pPr>
              <w:pStyle w:val="Lijstalinea"/>
              <w:numPr>
                <w:ilvl w:val="0"/>
                <w:numId w:val="14"/>
              </w:numPr>
            </w:pPr>
            <w:r>
              <w:t>De actor klikt op ‘opslaan’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E77F85" w:rsidRPr="00E77F85" w:rsidRDefault="00E77F85" w:rsidP="009E7C2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</w:t>
            </w:r>
            <w:r w:rsidR="009E7C26">
              <w:t xml:space="preserve"> ‘opslaan’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E77F85" w:rsidRPr="00E77F85" w:rsidRDefault="00E77F85" w:rsidP="009E7C26">
            <w:pPr>
              <w:pStyle w:val="Lijstalinea"/>
              <w:numPr>
                <w:ilvl w:val="0"/>
                <w:numId w:val="9"/>
              </w:numPr>
            </w:pPr>
            <w:r w:rsidRPr="00E77F85">
              <w:t xml:space="preserve">De </w:t>
            </w:r>
            <w:r w:rsidR="009E7C26">
              <w:t>content is toegevoegd</w:t>
            </w:r>
          </w:p>
        </w:tc>
      </w:tr>
    </w:tbl>
    <w:p w:rsidR="009E7C26" w:rsidRDefault="009E7C2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9E7C26" w:rsidRPr="00E77F85" w:rsidRDefault="009E7C26" w:rsidP="009E7C26">
            <w:r>
              <w:t>Content wijzigen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9E7C26" w:rsidRPr="00E77F85" w:rsidRDefault="009E7C26" w:rsidP="009E7C26">
            <w:r>
              <w:t>8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9E7C26" w:rsidRPr="00E77F85" w:rsidRDefault="009E7C26" w:rsidP="009E7C26">
            <w:r w:rsidRPr="00E77F85">
              <w:t xml:space="preserve">Primair: Beheerder of </w:t>
            </w:r>
            <w:proofErr w:type="spellStart"/>
            <w:r w:rsidRPr="00E77F85">
              <w:t>admin</w:t>
            </w:r>
            <w:proofErr w:type="spellEnd"/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De pagina waar de content gewijzigd moet worden moet geladen zijn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15"/>
              </w:numPr>
            </w:pPr>
            <w:r w:rsidRPr="00E77F85">
              <w:t>De actor klikt op ‘</w:t>
            </w:r>
            <w:r>
              <w:t xml:space="preserve">wijzigen’ </w:t>
            </w:r>
          </w:p>
          <w:p w:rsidR="00223E6C" w:rsidRDefault="00223E6C" w:rsidP="009E7C26">
            <w:pPr>
              <w:pStyle w:val="Lijstalinea"/>
              <w:numPr>
                <w:ilvl w:val="0"/>
                <w:numId w:val="15"/>
              </w:numPr>
            </w:pPr>
            <w:r>
              <w:t>De actor kiest welke content hij of zij wil wijzigen</w:t>
            </w:r>
          </w:p>
          <w:p w:rsidR="009E7C26" w:rsidRDefault="009E7C26" w:rsidP="009E7C26">
            <w:pPr>
              <w:pStyle w:val="Lijstalinea"/>
              <w:numPr>
                <w:ilvl w:val="0"/>
                <w:numId w:val="15"/>
              </w:numPr>
            </w:pPr>
            <w:r>
              <w:t>De actor past de content aan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15"/>
              </w:numPr>
            </w:pPr>
            <w:r>
              <w:t>De actor klikt op ‘opslaan’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9E7C26" w:rsidRPr="00E77F85" w:rsidRDefault="009E7C26" w:rsidP="009E7C2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 ‘opslaan’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9E7C26" w:rsidRPr="00E77F85" w:rsidRDefault="009E7C26" w:rsidP="009E7C26">
            <w:pPr>
              <w:pStyle w:val="Lijstalinea"/>
              <w:numPr>
                <w:ilvl w:val="0"/>
                <w:numId w:val="9"/>
              </w:numPr>
            </w:pPr>
            <w:r w:rsidRPr="00E77F85">
              <w:t xml:space="preserve">De </w:t>
            </w:r>
            <w:r>
              <w:t>content is gewijzigd</w:t>
            </w:r>
          </w:p>
        </w:tc>
      </w:tr>
    </w:tbl>
    <w:p w:rsidR="009E7C26" w:rsidRDefault="009E7C2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9E7C26" w:rsidRPr="00E77F85" w:rsidRDefault="009E7C26" w:rsidP="009E7C26">
            <w:r>
              <w:t>Content verwijderen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9E7C26" w:rsidRPr="00E77F85" w:rsidRDefault="009E7C26" w:rsidP="009E7C26">
            <w:r>
              <w:t>9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9E7C26" w:rsidRPr="00E77F85" w:rsidRDefault="009E7C26" w:rsidP="009E7C26">
            <w:r w:rsidRPr="00E77F85">
              <w:t xml:space="preserve">Primair: Beheerder of </w:t>
            </w:r>
            <w:proofErr w:type="spellStart"/>
            <w:r w:rsidRPr="00E77F85">
              <w:t>admin</w:t>
            </w:r>
            <w:proofErr w:type="spellEnd"/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De pagina waar de content verwijderd moet worden moet geladen zijn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9E7C26" w:rsidRDefault="009E7C26" w:rsidP="00C41216">
            <w:pPr>
              <w:pStyle w:val="Lijstalinea"/>
              <w:numPr>
                <w:ilvl w:val="0"/>
                <w:numId w:val="16"/>
              </w:numPr>
            </w:pPr>
            <w:r w:rsidRPr="00E77F85">
              <w:t>De actor klikt op ‘</w:t>
            </w:r>
            <w:r>
              <w:t xml:space="preserve">verwijderen’ </w:t>
            </w:r>
          </w:p>
          <w:p w:rsidR="00C41216" w:rsidRDefault="00C41216" w:rsidP="00C41216">
            <w:pPr>
              <w:pStyle w:val="Lijstalinea"/>
              <w:numPr>
                <w:ilvl w:val="0"/>
                <w:numId w:val="16"/>
              </w:numPr>
            </w:pPr>
            <w:r>
              <w:t>De actor kiest welke content hij of zij wil verwijderen</w:t>
            </w:r>
          </w:p>
          <w:p w:rsidR="009E7C26" w:rsidRPr="00E77F85" w:rsidRDefault="009E7C26" w:rsidP="00C41216">
            <w:pPr>
              <w:pStyle w:val="Lijstalinea"/>
              <w:numPr>
                <w:ilvl w:val="0"/>
                <w:numId w:val="16"/>
              </w:numPr>
            </w:pPr>
            <w:r>
              <w:t>De actor klikt nogmaals op ‘verwijderen’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11"/>
              </w:numPr>
            </w:pPr>
            <w:r>
              <w:t>De actor klikt op ‘annuleren’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 ‘verwijderen’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9E7C26" w:rsidRPr="00E77F85" w:rsidRDefault="009E7C26" w:rsidP="009E7C26">
            <w:pPr>
              <w:pStyle w:val="Lijstalinea"/>
              <w:numPr>
                <w:ilvl w:val="0"/>
                <w:numId w:val="9"/>
              </w:numPr>
            </w:pPr>
            <w:r w:rsidRPr="00E77F85">
              <w:t xml:space="preserve">De </w:t>
            </w:r>
            <w:r>
              <w:t>content is verwijderd</w:t>
            </w:r>
          </w:p>
        </w:tc>
      </w:tr>
    </w:tbl>
    <w:p w:rsidR="009E7C26" w:rsidRDefault="009E7C26"/>
    <w:p w:rsidR="009E7C26" w:rsidRDefault="009E7C2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>
              <w:lastRenderedPageBreak/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9E7C26" w:rsidRPr="00E77F85" w:rsidRDefault="009E7C26" w:rsidP="009E7C26">
            <w:r>
              <w:t>Persoonlijke gegevens wijzigen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9E7C26" w:rsidRPr="00E77F85" w:rsidRDefault="009E7C26" w:rsidP="009E7C26">
            <w:r>
              <w:t>10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9E7C26" w:rsidRPr="00E77F85" w:rsidRDefault="009E7C26" w:rsidP="009E7C26">
            <w:r w:rsidRPr="00E77F85">
              <w:t xml:space="preserve">Primair: Beheerder of </w:t>
            </w:r>
            <w:proofErr w:type="spellStart"/>
            <w:r w:rsidRPr="00E77F85">
              <w:t>admin</w:t>
            </w:r>
            <w:proofErr w:type="spellEnd"/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Een pagina moet geladen zijn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17"/>
              </w:numPr>
            </w:pPr>
            <w:r w:rsidRPr="00E77F85">
              <w:t>De actor klikt op ‘</w:t>
            </w:r>
            <w:r>
              <w:t xml:space="preserve">gegevens wijzigen’ </w:t>
            </w:r>
          </w:p>
          <w:p w:rsidR="009E7C26" w:rsidRDefault="009E7C26" w:rsidP="009E7C26">
            <w:pPr>
              <w:pStyle w:val="Lijstalinea"/>
              <w:numPr>
                <w:ilvl w:val="0"/>
                <w:numId w:val="17"/>
              </w:numPr>
            </w:pPr>
            <w:r>
              <w:t xml:space="preserve">De actor kiest welke gegevens hij of zij wil </w:t>
            </w:r>
            <w:r w:rsidR="000D31C1">
              <w:t>wijzigen</w:t>
            </w:r>
          </w:p>
          <w:p w:rsidR="009E7C26" w:rsidRDefault="009E7C26" w:rsidP="009E7C26">
            <w:pPr>
              <w:pStyle w:val="Lijstalinea"/>
              <w:numPr>
                <w:ilvl w:val="0"/>
                <w:numId w:val="17"/>
              </w:numPr>
            </w:pPr>
            <w:r>
              <w:t>De actor past</w:t>
            </w:r>
            <w:r w:rsidR="000D31C1">
              <w:t xml:space="preserve"> de</w:t>
            </w:r>
            <w:r>
              <w:t xml:space="preserve"> gegevens aan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17"/>
              </w:numPr>
            </w:pPr>
            <w:r>
              <w:t>De actor klikt op ‘opslaan’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E34C99" w:rsidRDefault="00E34C99" w:rsidP="00E34C99">
            <w:pPr>
              <w:pStyle w:val="Lijstalinea"/>
              <w:numPr>
                <w:ilvl w:val="0"/>
                <w:numId w:val="11"/>
              </w:numPr>
            </w:pPr>
            <w:r>
              <w:t>De actor vult een gebruikersnaam in die al bestaat</w:t>
            </w:r>
          </w:p>
          <w:p w:rsidR="009E7C26" w:rsidRDefault="009E7C26" w:rsidP="009E7C26">
            <w:pPr>
              <w:pStyle w:val="Lijstalinea"/>
              <w:numPr>
                <w:ilvl w:val="0"/>
                <w:numId w:val="11"/>
              </w:numPr>
            </w:pPr>
            <w:r>
              <w:t>De actor</w:t>
            </w:r>
            <w:r w:rsidR="000D31C1">
              <w:t xml:space="preserve"> vult</w:t>
            </w:r>
            <w:r>
              <w:t xml:space="preserve"> een e-mailadres in dat geen geldig e-mailadres is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 ‘opslaan’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9E7C26" w:rsidRPr="00E77F85" w:rsidRDefault="009E7C26" w:rsidP="009E7C26">
            <w:pPr>
              <w:pStyle w:val="Lijstalinea"/>
              <w:numPr>
                <w:ilvl w:val="0"/>
                <w:numId w:val="9"/>
              </w:numPr>
            </w:pPr>
            <w:r w:rsidRPr="00E77F85">
              <w:t xml:space="preserve">De </w:t>
            </w:r>
            <w:r>
              <w:t>persoonlijke gegevens van de actor zijn gewijzigd</w:t>
            </w:r>
          </w:p>
        </w:tc>
      </w:tr>
    </w:tbl>
    <w:p w:rsidR="000D31C1" w:rsidRDefault="000D31C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0D31C1" w:rsidRPr="00E77F85" w:rsidRDefault="000D31C1" w:rsidP="00D67876">
            <w:r>
              <w:t>Beheerders toevoegen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0D31C1" w:rsidRPr="00E77F85" w:rsidRDefault="000D31C1" w:rsidP="00D67876">
            <w:r>
              <w:t>1</w:t>
            </w:r>
            <w:r w:rsidR="00E34C99">
              <w:t>1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0D31C1" w:rsidRPr="00E77F85" w:rsidRDefault="000D31C1" w:rsidP="00D67876">
            <w:r w:rsidRPr="00E77F85">
              <w:t>Primair:</w:t>
            </w:r>
            <w:r w:rsidR="00E34C99">
              <w:t xml:space="preserve"> </w:t>
            </w:r>
            <w:proofErr w:type="spellStart"/>
            <w:r w:rsidR="00E34C99">
              <w:t>A</w:t>
            </w:r>
            <w:r w:rsidRPr="00E77F85">
              <w:t>dmin</w:t>
            </w:r>
            <w:proofErr w:type="spellEnd"/>
            <w:r w:rsidR="00E34C99">
              <w:t>, secundair: Beheerder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0D31C1" w:rsidRDefault="000D31C1" w:rsidP="00D6787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E34C99" w:rsidRPr="00E77F85" w:rsidRDefault="00E34C99" w:rsidP="00E34C99">
            <w:pPr>
              <w:pStyle w:val="Lijstalinea"/>
              <w:numPr>
                <w:ilvl w:val="0"/>
                <w:numId w:val="2"/>
              </w:numPr>
            </w:pPr>
            <w:r>
              <w:t xml:space="preserve">De actor moet een </w:t>
            </w:r>
            <w:proofErr w:type="spellStart"/>
            <w:r>
              <w:t>admin</w:t>
            </w:r>
            <w:proofErr w:type="spellEnd"/>
            <w:r>
              <w:t xml:space="preserve"> zijn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E34C99" w:rsidRDefault="00E34C99" w:rsidP="002E1A04">
            <w:pPr>
              <w:pStyle w:val="Lijstalinea"/>
              <w:numPr>
                <w:ilvl w:val="0"/>
                <w:numId w:val="19"/>
              </w:numPr>
            </w:pPr>
            <w:r>
              <w:t>De actor klikt op ‘</w:t>
            </w:r>
            <w:proofErr w:type="spellStart"/>
            <w:r>
              <w:t>Adminpagina</w:t>
            </w:r>
            <w:proofErr w:type="spellEnd"/>
            <w:r>
              <w:t>’</w:t>
            </w:r>
          </w:p>
          <w:p w:rsidR="000D31C1" w:rsidRDefault="000D31C1" w:rsidP="002E1A04">
            <w:pPr>
              <w:pStyle w:val="Lijstalinea"/>
              <w:numPr>
                <w:ilvl w:val="0"/>
                <w:numId w:val="19"/>
              </w:numPr>
            </w:pPr>
            <w:r w:rsidRPr="00E77F85">
              <w:t>De actor klikt op ‘</w:t>
            </w:r>
            <w:r w:rsidR="00E34C99">
              <w:t>beheerder toevoegen’</w:t>
            </w:r>
          </w:p>
          <w:p w:rsidR="00E34C99" w:rsidRDefault="000D31C1" w:rsidP="002E1A04">
            <w:pPr>
              <w:pStyle w:val="Lijstalinea"/>
              <w:numPr>
                <w:ilvl w:val="0"/>
                <w:numId w:val="19"/>
              </w:numPr>
            </w:pPr>
            <w:r>
              <w:t xml:space="preserve">De actor </w:t>
            </w:r>
            <w:r w:rsidR="00E34C99">
              <w:t>vult een gebruikersnaam in voor de nieuwe beheerder</w:t>
            </w:r>
          </w:p>
          <w:p w:rsidR="00E34C99" w:rsidRDefault="00E34C99" w:rsidP="002E1A04">
            <w:pPr>
              <w:pStyle w:val="Lijstalinea"/>
              <w:numPr>
                <w:ilvl w:val="0"/>
                <w:numId w:val="19"/>
              </w:numPr>
            </w:pPr>
            <w:r>
              <w:t>De actor vult het e-mailadres in van de nieuwe beheerder</w:t>
            </w:r>
          </w:p>
          <w:p w:rsidR="00E34C99" w:rsidRDefault="000D31C1" w:rsidP="002E1A04">
            <w:pPr>
              <w:pStyle w:val="Lijstalinea"/>
              <w:numPr>
                <w:ilvl w:val="0"/>
                <w:numId w:val="19"/>
              </w:numPr>
            </w:pPr>
            <w:r>
              <w:t xml:space="preserve">De actor </w:t>
            </w:r>
            <w:r w:rsidR="00E34C99">
              <w:t xml:space="preserve">vult een wachtwoord in voor de nieuwe beheerder </w:t>
            </w:r>
          </w:p>
          <w:p w:rsidR="000D31C1" w:rsidRPr="00E77F85" w:rsidRDefault="000D31C1" w:rsidP="002E1A04">
            <w:pPr>
              <w:pStyle w:val="Lijstalinea"/>
              <w:numPr>
                <w:ilvl w:val="0"/>
                <w:numId w:val="19"/>
              </w:numPr>
            </w:pPr>
            <w:r>
              <w:t>De actor klikt op ‘opslaan’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E34C99" w:rsidRDefault="00E34C99" w:rsidP="00D67876">
            <w:pPr>
              <w:pStyle w:val="Lijstalinea"/>
              <w:numPr>
                <w:ilvl w:val="0"/>
                <w:numId w:val="11"/>
              </w:numPr>
            </w:pPr>
            <w:r>
              <w:t>De actor vult een gebruikersnaam in die al bestaat</w:t>
            </w:r>
          </w:p>
          <w:p w:rsidR="000D31C1" w:rsidRDefault="000D31C1" w:rsidP="00D67876">
            <w:pPr>
              <w:pStyle w:val="Lijstalinea"/>
              <w:numPr>
                <w:ilvl w:val="0"/>
                <w:numId w:val="11"/>
              </w:numPr>
            </w:pPr>
            <w:r>
              <w:t>De actor vult een e-mailadres in dat geen geldig e-mailadres is</w:t>
            </w:r>
          </w:p>
          <w:p w:rsidR="000D31C1" w:rsidRPr="00E77F85" w:rsidRDefault="000D31C1" w:rsidP="00D6787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 ‘opslaan’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0D31C1" w:rsidRPr="00E77F85" w:rsidRDefault="00E34C99" w:rsidP="00D67876">
            <w:pPr>
              <w:pStyle w:val="Lijstalinea"/>
              <w:numPr>
                <w:ilvl w:val="0"/>
                <w:numId w:val="9"/>
              </w:numPr>
            </w:pPr>
            <w:r>
              <w:t>Er is een nieuwe beheerder toegevoegd</w:t>
            </w:r>
          </w:p>
        </w:tc>
      </w:tr>
    </w:tbl>
    <w:p w:rsidR="00E34C99" w:rsidRDefault="00E34C99"/>
    <w:p w:rsidR="00E34C99" w:rsidRDefault="00E34C9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>
              <w:lastRenderedPageBreak/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E34C99" w:rsidRPr="00E77F85" w:rsidRDefault="00E34C99" w:rsidP="00D67876">
            <w:r>
              <w:t>Beheerders verwijderen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E34C99" w:rsidRPr="00E77F85" w:rsidRDefault="00E34C99" w:rsidP="00D67876">
            <w:r>
              <w:t>12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E34C99" w:rsidRPr="00E77F85" w:rsidRDefault="00E34C99" w:rsidP="00D67876">
            <w:r w:rsidRPr="00E77F85">
              <w:t>Primair:</w:t>
            </w:r>
            <w:r>
              <w:t xml:space="preserve"> </w:t>
            </w:r>
            <w:proofErr w:type="spellStart"/>
            <w:r>
              <w:t>A</w:t>
            </w:r>
            <w:r w:rsidRPr="00E77F85">
              <w:t>dmin</w:t>
            </w:r>
            <w:proofErr w:type="spellEnd"/>
            <w:r>
              <w:t>, secundair: Beheerder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E34C99" w:rsidRDefault="00E34C99" w:rsidP="00D6787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E34C99" w:rsidRPr="00E77F85" w:rsidRDefault="00E34C99" w:rsidP="00D67876">
            <w:pPr>
              <w:pStyle w:val="Lijstalinea"/>
              <w:numPr>
                <w:ilvl w:val="0"/>
                <w:numId w:val="2"/>
              </w:numPr>
            </w:pPr>
            <w:r>
              <w:t xml:space="preserve">De actor moet een </w:t>
            </w:r>
            <w:proofErr w:type="spellStart"/>
            <w:r>
              <w:t>admin</w:t>
            </w:r>
            <w:proofErr w:type="spellEnd"/>
            <w:r>
              <w:t xml:space="preserve"> zijn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E34C99" w:rsidRDefault="00E34C99" w:rsidP="002E1A04">
            <w:pPr>
              <w:pStyle w:val="Lijstalinea"/>
              <w:numPr>
                <w:ilvl w:val="0"/>
                <w:numId w:val="18"/>
              </w:numPr>
            </w:pPr>
            <w:r>
              <w:t>De actor klikt op ‘</w:t>
            </w:r>
            <w:proofErr w:type="spellStart"/>
            <w:r>
              <w:t>Adminpagina</w:t>
            </w:r>
            <w:proofErr w:type="spellEnd"/>
            <w:r>
              <w:t>’</w:t>
            </w:r>
          </w:p>
          <w:p w:rsidR="00E34C99" w:rsidRDefault="00E34C99" w:rsidP="002E1A04">
            <w:pPr>
              <w:pStyle w:val="Lijstalinea"/>
              <w:numPr>
                <w:ilvl w:val="0"/>
                <w:numId w:val="18"/>
              </w:numPr>
            </w:pPr>
            <w:r w:rsidRPr="00E77F85">
              <w:t>De actor klikt op ‘</w:t>
            </w:r>
            <w:r>
              <w:t>beheerder verwijderen’</w:t>
            </w:r>
          </w:p>
          <w:p w:rsidR="00E34C99" w:rsidRDefault="00E34C99" w:rsidP="002E1A04">
            <w:pPr>
              <w:pStyle w:val="Lijstalinea"/>
              <w:numPr>
                <w:ilvl w:val="0"/>
                <w:numId w:val="18"/>
              </w:numPr>
            </w:pPr>
            <w:r>
              <w:t>De actor kiest welke beheerder verwijderd moet worden</w:t>
            </w:r>
          </w:p>
          <w:p w:rsidR="00E34C99" w:rsidRPr="00E77F85" w:rsidRDefault="00E34C99" w:rsidP="002E1A04">
            <w:pPr>
              <w:pStyle w:val="Lijstalinea"/>
              <w:numPr>
                <w:ilvl w:val="0"/>
                <w:numId w:val="18"/>
              </w:numPr>
            </w:pPr>
            <w:r>
              <w:t>De actor klikt op ‘verwijderen’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331781" w:rsidRDefault="00331781" w:rsidP="00D67876">
            <w:pPr>
              <w:pStyle w:val="Lijstalinea"/>
              <w:numPr>
                <w:ilvl w:val="0"/>
                <w:numId w:val="11"/>
              </w:numPr>
            </w:pPr>
            <w:r>
              <w:t>De actor klikt op ‘annuleren’</w:t>
            </w:r>
          </w:p>
          <w:p w:rsidR="00E34C99" w:rsidRPr="00E77F85" w:rsidRDefault="00E34C99" w:rsidP="00D6787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 ‘verwijderen</w:t>
            </w:r>
            <w:r w:rsidR="00331781">
              <w:t>’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E34C99" w:rsidRPr="00E77F85" w:rsidRDefault="00E34C99" w:rsidP="00D67876">
            <w:pPr>
              <w:pStyle w:val="Lijstalinea"/>
              <w:numPr>
                <w:ilvl w:val="0"/>
                <w:numId w:val="9"/>
              </w:numPr>
            </w:pPr>
            <w:r>
              <w:t>De beheerder is verwijderd</w:t>
            </w:r>
          </w:p>
        </w:tc>
      </w:tr>
    </w:tbl>
    <w:p w:rsidR="00044111" w:rsidRDefault="00044111">
      <w:r>
        <w:br w:type="page"/>
      </w:r>
    </w:p>
    <w:p w:rsidR="00044111" w:rsidRPr="00FC5BED" w:rsidRDefault="00044111"/>
    <w:p w:rsidR="00CE2C22" w:rsidRDefault="00CE2C22" w:rsidP="00A73D44">
      <w:pPr>
        <w:pStyle w:val="Kop1"/>
      </w:pPr>
      <w:bookmarkStart w:id="1" w:name="_Toc2934929"/>
      <w:r>
        <w:t>2. Navigatiediagram</w:t>
      </w:r>
      <w:bookmarkEnd w:id="1"/>
    </w:p>
    <w:p w:rsidR="00FC5BED" w:rsidRPr="00FC5BED" w:rsidRDefault="00FC5BED">
      <w:bookmarkStart w:id="2" w:name="_Toc2934930"/>
    </w:p>
    <w:p w:rsidR="00FC5BED" w:rsidRDefault="00FC5BED">
      <w:r>
        <w:rPr>
          <w:noProof/>
        </w:rPr>
        <w:drawing>
          <wp:inline distT="0" distB="0" distL="0" distR="0" wp14:anchorId="010BB58F" wp14:editId="3940E160">
            <wp:extent cx="5760720" cy="126619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d_gebruik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D" w:rsidRDefault="00FC5BED"/>
    <w:p w:rsidR="00FC5BED" w:rsidRDefault="00FC5BED">
      <w:r>
        <w:rPr>
          <w:noProof/>
        </w:rPr>
        <w:drawing>
          <wp:inline distT="0" distB="0" distL="0" distR="0">
            <wp:extent cx="5760720" cy="12661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d_behee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D" w:rsidRDefault="00FC5BED"/>
    <w:p w:rsidR="00FC5BED" w:rsidRDefault="00FC5BED">
      <w:r>
        <w:rPr>
          <w:noProof/>
        </w:rPr>
        <w:drawing>
          <wp:inline distT="0" distB="0" distL="0" distR="0" wp14:anchorId="7DEB9915" wp14:editId="525CB044">
            <wp:extent cx="5760720" cy="12661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d_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D" w:rsidRDefault="00FC5BED">
      <w:r>
        <w:t xml:space="preserve">Toelichting: </w:t>
      </w:r>
    </w:p>
    <w:p w:rsidR="00FC5BED" w:rsidRPr="00FC5BED" w:rsidRDefault="00FC5BED" w:rsidP="00FC5BED">
      <w:pPr>
        <w:autoSpaceDE w:val="0"/>
        <w:autoSpaceDN w:val="0"/>
        <w:adjustRightInd w:val="0"/>
        <w:spacing w:after="0" w:line="240" w:lineRule="auto"/>
      </w:pPr>
      <w:r w:rsidRPr="00FC5BED">
        <w:t>Inloggen gebeurd via het inlogscherm op de homepage.</w:t>
      </w:r>
      <w:r>
        <w:t xml:space="preserve"> </w:t>
      </w:r>
      <w:r w:rsidRPr="00FC5BED">
        <w:t>De beheerder heeft na het inloggen extra mogelijkheden op elke pagina</w:t>
      </w:r>
      <w:r>
        <w:t>; de beheeropties</w:t>
      </w:r>
      <w:r w:rsidRPr="00FC5BED">
        <w:t>.</w:t>
      </w:r>
      <w:r>
        <w:t xml:space="preserve"> </w:t>
      </w:r>
      <w:r w:rsidRPr="00FC5BED">
        <w:t xml:space="preserve">De </w:t>
      </w:r>
      <w:proofErr w:type="spellStart"/>
      <w:r w:rsidRPr="00FC5BED">
        <w:t>admin</w:t>
      </w:r>
      <w:proofErr w:type="spellEnd"/>
      <w:r w:rsidRPr="00FC5BED">
        <w:t xml:space="preserve"> heeft na het inloggen dezelfde extra mogelijkheden als de beheerder en daarbij de mogelijkheid om een pagina te bereiken waar </w:t>
      </w:r>
      <w:r w:rsidR="00E34C99">
        <w:t xml:space="preserve">een overzicht te zien is van alle </w:t>
      </w:r>
      <w:r w:rsidRPr="00FC5BED">
        <w:t>beheerders</w:t>
      </w:r>
      <w:r w:rsidR="00E34C99">
        <w:t xml:space="preserve"> en beheerders</w:t>
      </w:r>
      <w:r w:rsidRPr="00FC5BED">
        <w:t xml:space="preserve"> kunnen worden toegevoegd en verwijderd</w:t>
      </w:r>
      <w:r>
        <w:t>.</w:t>
      </w:r>
    </w:p>
    <w:p w:rsidR="00FC5BED" w:rsidRDefault="00FC5BED">
      <w:r>
        <w:br w:type="page"/>
      </w:r>
    </w:p>
    <w:p w:rsidR="00FC5BED" w:rsidRPr="00FC5BED" w:rsidRDefault="00FC5BED"/>
    <w:p w:rsidR="00CE2C22" w:rsidRDefault="00CE2C22" w:rsidP="00A73D44">
      <w:pPr>
        <w:pStyle w:val="Kop1"/>
      </w:pPr>
      <w:r>
        <w:t>3. Lijst van pagina’s</w:t>
      </w:r>
      <w:bookmarkEnd w:id="2"/>
      <w:r>
        <w:t xml:space="preserve"> </w:t>
      </w:r>
    </w:p>
    <w:p w:rsidR="00FC5BED" w:rsidRPr="00FC5BED" w:rsidRDefault="00FC5BED" w:rsidP="00FC5BE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38C9" w:rsidTr="009E7C26">
        <w:tc>
          <w:tcPr>
            <w:tcW w:w="4531" w:type="dxa"/>
          </w:tcPr>
          <w:p w:rsidR="003038C9" w:rsidRPr="00BE5844" w:rsidRDefault="003038C9" w:rsidP="009E7C26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4531" w:type="dxa"/>
          </w:tcPr>
          <w:p w:rsidR="003038C9" w:rsidRPr="00BE5844" w:rsidRDefault="003038C9" w:rsidP="009E7C26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3038C9" w:rsidTr="009E7C26">
        <w:tc>
          <w:tcPr>
            <w:tcW w:w="4531" w:type="dxa"/>
          </w:tcPr>
          <w:p w:rsidR="003038C9" w:rsidRPr="00F91893" w:rsidRDefault="003038C9" w:rsidP="009E7C26">
            <w:pPr>
              <w:rPr>
                <w:b/>
              </w:rPr>
            </w:pPr>
            <w:r w:rsidRPr="00F91893">
              <w:rPr>
                <w:b/>
              </w:rPr>
              <w:t>Homepage</w:t>
            </w:r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Welkomsttekst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Laatste nieuws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Eerstvolgende activiteit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Folder van het park download</w:t>
            </w:r>
          </w:p>
        </w:tc>
      </w:tr>
      <w:tr w:rsidR="003038C9" w:rsidTr="009E7C26">
        <w:tc>
          <w:tcPr>
            <w:tcW w:w="4531" w:type="dxa"/>
          </w:tcPr>
          <w:p w:rsidR="003038C9" w:rsidRDefault="00A63146" w:rsidP="009E7C26">
            <w:hyperlink r:id="rId13" w:history="1">
              <w:r w:rsidR="003038C9" w:rsidRPr="00462D2F">
                <w:rPr>
                  <w:b/>
                </w:rPr>
                <w:t>Activiteiten</w:t>
              </w:r>
            </w:hyperlink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Overzicht aankomende activiteiten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Link naar pagina activiteiten van vogelwerkgroep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 xml:space="preserve">Downloads wandel- en fietsroutes </w:t>
            </w:r>
          </w:p>
        </w:tc>
      </w:tr>
      <w:tr w:rsidR="003038C9" w:rsidTr="009E7C26">
        <w:tc>
          <w:tcPr>
            <w:tcW w:w="4531" w:type="dxa"/>
          </w:tcPr>
          <w:p w:rsidR="003038C9" w:rsidRPr="00462D2F" w:rsidRDefault="003038C9" w:rsidP="009E7C26">
            <w:pPr>
              <w:rPr>
                <w:b/>
              </w:rPr>
            </w:pPr>
            <w:r w:rsidRPr="00462D2F">
              <w:rPr>
                <w:b/>
              </w:rPr>
              <w:t>Parkvereniging</w:t>
            </w:r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Informatie over de vereniging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Informatie over lid worden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Inschrijfformulier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Nieuws over de vereniging</w:t>
            </w:r>
          </w:p>
        </w:tc>
      </w:tr>
      <w:tr w:rsidR="003038C9" w:rsidTr="009E7C26">
        <w:tc>
          <w:tcPr>
            <w:tcW w:w="4531" w:type="dxa"/>
          </w:tcPr>
          <w:p w:rsidR="003038C9" w:rsidRPr="00462D2F" w:rsidRDefault="003038C9" w:rsidP="009E7C26">
            <w:pPr>
              <w:rPr>
                <w:b/>
              </w:rPr>
            </w:pPr>
            <w:r w:rsidRPr="00462D2F">
              <w:rPr>
                <w:b/>
              </w:rPr>
              <w:t>Vogelwerkgroep</w:t>
            </w:r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Keuzemenu welk jaar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 xml:space="preserve">Verslagen en waarnemingen van de vogelgroep per jaar </w:t>
            </w:r>
          </w:p>
        </w:tc>
      </w:tr>
      <w:tr w:rsidR="003038C9" w:rsidTr="009E7C26">
        <w:tc>
          <w:tcPr>
            <w:tcW w:w="4531" w:type="dxa"/>
          </w:tcPr>
          <w:p w:rsidR="003038C9" w:rsidRPr="00462D2F" w:rsidRDefault="003038C9" w:rsidP="009E7C26">
            <w:pPr>
              <w:rPr>
                <w:b/>
              </w:rPr>
            </w:pPr>
            <w:r>
              <w:rPr>
                <w:b/>
              </w:rPr>
              <w:t>Natuurbeheergroep</w:t>
            </w:r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Informatie over de natuurbeheergroep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Data dat de beheergroep aan het werk is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Link met mogelijkheid opgeven te helpen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 w:rsidRPr="00462D2F">
              <w:t>Info over het griend en de moerastuin</w:t>
            </w:r>
            <w:r>
              <w:rPr>
                <w:rFonts w:ascii="Trebuchet MS" w:hAnsi="Trebuchet MS"/>
                <w:color w:val="333333"/>
                <w:sz w:val="20"/>
                <w:szCs w:val="20"/>
              </w:rPr>
              <w:t> </w:t>
            </w:r>
          </w:p>
        </w:tc>
      </w:tr>
      <w:tr w:rsidR="003038C9" w:rsidTr="009E7C26">
        <w:tc>
          <w:tcPr>
            <w:tcW w:w="4531" w:type="dxa"/>
          </w:tcPr>
          <w:p w:rsidR="003038C9" w:rsidRPr="00462D2F" w:rsidRDefault="00A63146" w:rsidP="009E7C26">
            <w:pPr>
              <w:rPr>
                <w:b/>
              </w:rPr>
            </w:pPr>
            <w:hyperlink r:id="rId14" w:history="1">
              <w:r w:rsidR="003038C9" w:rsidRPr="00462D2F">
                <w:rPr>
                  <w:b/>
                </w:rPr>
                <w:t>Foto's</w:t>
              </w:r>
            </w:hyperlink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Foto album met foto’s per seizoen en per activiteit</w:t>
            </w:r>
          </w:p>
        </w:tc>
      </w:tr>
      <w:tr w:rsidR="003038C9" w:rsidTr="009E7C26">
        <w:tc>
          <w:tcPr>
            <w:tcW w:w="4531" w:type="dxa"/>
          </w:tcPr>
          <w:p w:rsidR="003038C9" w:rsidRPr="00462D2F" w:rsidRDefault="003038C9" w:rsidP="009E7C26">
            <w:pPr>
              <w:rPr>
                <w:b/>
              </w:rPr>
            </w:pPr>
            <w:r w:rsidRPr="00462D2F">
              <w:rPr>
                <w:b/>
              </w:rPr>
              <w:t xml:space="preserve">Contact </w:t>
            </w:r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Plattegrond van het park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Parkeerplattegrond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 xml:space="preserve">Routebeschrijving met kaartje google </w:t>
            </w:r>
            <w:proofErr w:type="spellStart"/>
            <w:r>
              <w:t>maps</w:t>
            </w:r>
            <w:proofErr w:type="spellEnd"/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Contactformulier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Links</w:t>
            </w:r>
          </w:p>
        </w:tc>
      </w:tr>
    </w:tbl>
    <w:p w:rsidR="00FC5BED" w:rsidRPr="00FC5BED" w:rsidRDefault="00FC5BED"/>
    <w:p w:rsidR="00FC5BED" w:rsidRDefault="00FC5B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2934931"/>
      <w:r>
        <w:br w:type="page"/>
      </w:r>
    </w:p>
    <w:p w:rsidR="00634C3E" w:rsidRDefault="00CE2C22" w:rsidP="00A73D44">
      <w:pPr>
        <w:pStyle w:val="Kop1"/>
        <w:rPr>
          <w:noProof/>
        </w:rPr>
      </w:pPr>
      <w:r>
        <w:lastRenderedPageBreak/>
        <w:t>4. Schermontwerp (Human Computer Interface)</w:t>
      </w:r>
      <w:bookmarkEnd w:id="3"/>
      <w:r w:rsidR="00634C3E" w:rsidRPr="00634C3E">
        <w:rPr>
          <w:noProof/>
        </w:rPr>
        <w:t xml:space="preserve"> </w:t>
      </w:r>
    </w:p>
    <w:p w:rsidR="00634C3E" w:rsidRDefault="00634C3E" w:rsidP="00634C3E"/>
    <w:p w:rsidR="00634C3E" w:rsidRPr="00634C3E" w:rsidRDefault="00634C3E" w:rsidP="00634C3E">
      <w:r>
        <w:t>Dit is het schermontwerp voor de homepage:</w:t>
      </w:r>
      <w:r w:rsidRPr="00634C3E">
        <w:rPr>
          <w:noProof/>
        </w:rPr>
        <w:t xml:space="preserve"> </w:t>
      </w:r>
      <w:r>
        <w:drawing>
          <wp:inline distT="0" distB="0" distL="0" distR="0" wp14:anchorId="2371B236" wp14:editId="5BCE849A">
            <wp:extent cx="5760720" cy="695896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44" w:rsidRDefault="00634C3E" w:rsidP="00634C3E">
      <w:r>
        <w:lastRenderedPageBreak/>
        <w:t>Dit is het schermontwerp voor de activiteiten-pagina:</w:t>
      </w:r>
      <w:r>
        <w:drawing>
          <wp:inline distT="0" distB="0" distL="0" distR="0" wp14:anchorId="36462560" wp14:editId="3C14A7DF">
            <wp:extent cx="5760720" cy="7748905"/>
            <wp:effectExtent l="0" t="0" r="0" b="444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eit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3E" w:rsidRDefault="00634C3E" w:rsidP="00634C3E">
      <w:r>
        <w:br/>
      </w:r>
      <w:r>
        <w:br/>
      </w:r>
    </w:p>
    <w:p w:rsidR="00634C3E" w:rsidRDefault="00634C3E">
      <w:r>
        <w:br w:type="page"/>
      </w:r>
    </w:p>
    <w:p w:rsidR="00F83E9D" w:rsidRDefault="00634C3E" w:rsidP="00634C3E">
      <w:r>
        <w:lastRenderedPageBreak/>
        <w:t xml:space="preserve">Dit is ook een schermontwerp voor de activiteiten-pagina. Hierin is te zien wat er veranderd wanneer een beheerder of </w:t>
      </w:r>
      <w:proofErr w:type="spellStart"/>
      <w:r>
        <w:t>admin</w:t>
      </w:r>
      <w:proofErr w:type="spellEnd"/>
      <w:r>
        <w:t xml:space="preserve"> is ingelogd:</w:t>
      </w:r>
      <w:r>
        <w:drawing>
          <wp:inline distT="0" distB="0" distL="0" distR="0" wp14:anchorId="1B846349" wp14:editId="40E1A4BC">
            <wp:extent cx="5760720" cy="6894830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iten_behe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D" w:rsidRDefault="00F83E9D">
      <w:r>
        <w:br w:type="page"/>
      </w:r>
    </w:p>
    <w:p w:rsidR="00634C3E" w:rsidRPr="00634C3E" w:rsidRDefault="00634C3E" w:rsidP="00634C3E">
      <w:r>
        <w:lastRenderedPageBreak/>
        <w:t xml:space="preserve">Dit is een schermontwerp voor de </w:t>
      </w:r>
      <w:proofErr w:type="spellStart"/>
      <w:r>
        <w:t>Adminpagina</w:t>
      </w:r>
      <w:proofErr w:type="spellEnd"/>
      <w:r>
        <w:t xml:space="preserve">. Hier kan de </w:t>
      </w:r>
      <w:proofErr w:type="spellStart"/>
      <w:r>
        <w:t>admin</w:t>
      </w:r>
      <w:proofErr w:type="spellEnd"/>
      <w:r>
        <w:t xml:space="preserve"> </w:t>
      </w:r>
      <w:r w:rsidR="00F83E9D">
        <w:t>beheerders</w:t>
      </w:r>
      <w:r>
        <w:t xml:space="preserve"> toevoegen</w:t>
      </w:r>
      <w:r w:rsidR="00F83E9D">
        <w:t xml:space="preserve"> en verwijderen</w:t>
      </w:r>
      <w:r>
        <w:t>:</w:t>
      </w:r>
      <w:r w:rsidR="00F83E9D">
        <w:rPr>
          <w:noProof/>
        </w:rPr>
        <w:drawing>
          <wp:inline distT="0" distB="0" distL="0" distR="0">
            <wp:extent cx="5760720" cy="4264025"/>
            <wp:effectExtent l="0" t="0" r="0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pagin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634C3E" w:rsidRPr="00634C3E" w:rsidSect="00F64242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146" w:rsidRDefault="00A63146" w:rsidP="00F64242">
      <w:pPr>
        <w:spacing w:after="0" w:line="240" w:lineRule="auto"/>
      </w:pPr>
      <w:r>
        <w:separator/>
      </w:r>
    </w:p>
  </w:endnote>
  <w:endnote w:type="continuationSeparator" w:id="0">
    <w:p w:rsidR="00A63146" w:rsidRDefault="00A63146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9E7C26" w:rsidRDefault="009E7C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7C26" w:rsidRPr="00861080" w:rsidRDefault="009E7C26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146" w:rsidRDefault="00A63146" w:rsidP="00F64242">
      <w:pPr>
        <w:spacing w:after="0" w:line="240" w:lineRule="auto"/>
      </w:pPr>
      <w:r>
        <w:separator/>
      </w:r>
    </w:p>
  </w:footnote>
  <w:footnote w:type="continuationSeparator" w:id="0">
    <w:p w:rsidR="00A63146" w:rsidRDefault="00A63146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C26" w:rsidRPr="00861080" w:rsidRDefault="009E7C26">
    <w:pPr>
      <w:pStyle w:val="Koptekst"/>
      <w:rPr>
        <w:lang w:val="en-US"/>
      </w:rPr>
    </w:pPr>
    <w:r>
      <w:rPr>
        <w:lang w:val="en-US"/>
      </w:rPr>
      <w:t>Project Back-end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95D"/>
    <w:multiLevelType w:val="hybridMultilevel"/>
    <w:tmpl w:val="55C26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5F46"/>
    <w:multiLevelType w:val="hybridMultilevel"/>
    <w:tmpl w:val="96246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013C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A0502"/>
    <w:multiLevelType w:val="hybridMultilevel"/>
    <w:tmpl w:val="ABD48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1FF3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830"/>
    <w:multiLevelType w:val="hybridMultilevel"/>
    <w:tmpl w:val="3F227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2731A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1EBB"/>
    <w:multiLevelType w:val="hybridMultilevel"/>
    <w:tmpl w:val="A8A085E4"/>
    <w:lvl w:ilvl="0" w:tplc="F2DED0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B7C21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F0CE5"/>
    <w:multiLevelType w:val="hybridMultilevel"/>
    <w:tmpl w:val="B1D24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41C3D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C796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7596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B18EF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230D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D529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A5B3D"/>
    <w:multiLevelType w:val="hybridMultilevel"/>
    <w:tmpl w:val="C37E37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348A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5682E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16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  <w:num w:numId="12">
    <w:abstractNumId w:val="14"/>
  </w:num>
  <w:num w:numId="13">
    <w:abstractNumId w:val="6"/>
  </w:num>
  <w:num w:numId="14">
    <w:abstractNumId w:val="17"/>
  </w:num>
  <w:num w:numId="15">
    <w:abstractNumId w:val="11"/>
  </w:num>
  <w:num w:numId="16">
    <w:abstractNumId w:val="18"/>
  </w:num>
  <w:num w:numId="17">
    <w:abstractNumId w:val="2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5"/>
    <w:rsid w:val="00044111"/>
    <w:rsid w:val="00055F4D"/>
    <w:rsid w:val="000764D5"/>
    <w:rsid w:val="00087A27"/>
    <w:rsid w:val="00087ABE"/>
    <w:rsid w:val="000D31C1"/>
    <w:rsid w:val="001138FB"/>
    <w:rsid w:val="0020675E"/>
    <w:rsid w:val="00223E6C"/>
    <w:rsid w:val="002318FF"/>
    <w:rsid w:val="002E1A04"/>
    <w:rsid w:val="003038C9"/>
    <w:rsid w:val="00320A47"/>
    <w:rsid w:val="00331781"/>
    <w:rsid w:val="00386EB4"/>
    <w:rsid w:val="00394C3B"/>
    <w:rsid w:val="00500580"/>
    <w:rsid w:val="005378F1"/>
    <w:rsid w:val="00565F27"/>
    <w:rsid w:val="00570CBD"/>
    <w:rsid w:val="00572946"/>
    <w:rsid w:val="005A69A1"/>
    <w:rsid w:val="00634C3E"/>
    <w:rsid w:val="00660C07"/>
    <w:rsid w:val="006A0B7D"/>
    <w:rsid w:val="006B04F0"/>
    <w:rsid w:val="00716462"/>
    <w:rsid w:val="00752BB1"/>
    <w:rsid w:val="007A2570"/>
    <w:rsid w:val="007B2FDB"/>
    <w:rsid w:val="0081445E"/>
    <w:rsid w:val="00861080"/>
    <w:rsid w:val="00936EA2"/>
    <w:rsid w:val="00981919"/>
    <w:rsid w:val="009E7C26"/>
    <w:rsid w:val="00A315DF"/>
    <w:rsid w:val="00A63146"/>
    <w:rsid w:val="00A73D44"/>
    <w:rsid w:val="00AA7A45"/>
    <w:rsid w:val="00C41216"/>
    <w:rsid w:val="00C97DD6"/>
    <w:rsid w:val="00CE2C22"/>
    <w:rsid w:val="00D647BD"/>
    <w:rsid w:val="00D67876"/>
    <w:rsid w:val="00D7024D"/>
    <w:rsid w:val="00D736A8"/>
    <w:rsid w:val="00D94F6F"/>
    <w:rsid w:val="00DC516F"/>
    <w:rsid w:val="00E03E99"/>
    <w:rsid w:val="00E15A61"/>
    <w:rsid w:val="00E236D5"/>
    <w:rsid w:val="00E23CB0"/>
    <w:rsid w:val="00E34C99"/>
    <w:rsid w:val="00E77F85"/>
    <w:rsid w:val="00EC152E"/>
    <w:rsid w:val="00F64242"/>
    <w:rsid w:val="00F83E9D"/>
    <w:rsid w:val="00FC5BED"/>
    <w:rsid w:val="00FE0F35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AB0C7"/>
  <w15:chartTrackingRefBased/>
  <w15:docId w15:val="{953AA25E-EA4B-4186-91E0-36687736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Ballontekst">
    <w:name w:val="Balloon Text"/>
    <w:basedOn w:val="Standaard"/>
    <w:link w:val="BallontekstChar"/>
    <w:uiPriority w:val="99"/>
    <w:semiHidden/>
    <w:unhideWhenUsed/>
    <w:rsid w:val="00FC5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5BED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C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0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olderparkcronesteyn.nl/activiteiten.htm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olderparkcronesteyn.nl/fotoshow.htm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Project%20Back-end\Documenten_afgerond\Groepsdocumenten_afgerond\Sjabloon_groep_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5E1A4-35F4-4C48-8172-C6928A91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Sjabloon_groep_1.0.dotx</Template>
  <TotalTime>0</TotalTime>
  <Pages>14</Pages>
  <Words>1267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6</cp:revision>
  <dcterms:created xsi:type="dcterms:W3CDTF">2019-03-04T13:47:00Z</dcterms:created>
  <dcterms:modified xsi:type="dcterms:W3CDTF">2019-03-09T18:26:00Z</dcterms:modified>
</cp:coreProperties>
</file>