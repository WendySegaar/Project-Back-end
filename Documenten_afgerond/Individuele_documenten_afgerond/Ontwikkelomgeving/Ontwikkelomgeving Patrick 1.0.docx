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8B0D5" w14:textId="77777777" w:rsidR="00E03E99" w:rsidRPr="00936EA2" w:rsidRDefault="007B2FDB" w:rsidP="00E03E99">
      <w:pPr>
        <w:rPr>
          <w:sz w:val="72"/>
          <w:szCs w:val="72"/>
          <w:lang w:val="en-GB"/>
        </w:rPr>
      </w:pPr>
      <w:r w:rsidRPr="00936EA2">
        <w:rPr>
          <w:sz w:val="72"/>
          <w:szCs w:val="72"/>
          <w:lang w:val="en-GB"/>
        </w:rPr>
        <w:t>Project back-end</w:t>
      </w:r>
    </w:p>
    <w:p w14:paraId="0D04BA17" w14:textId="77777777" w:rsidR="00FF4EB4" w:rsidRPr="001427AC" w:rsidRDefault="00E03E99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F4B39" wp14:editId="3A657F95">
                <wp:simplePos x="0" y="0"/>
                <wp:positionH relativeFrom="column">
                  <wp:posOffset>-635</wp:posOffset>
                </wp:positionH>
                <wp:positionV relativeFrom="paragraph">
                  <wp:posOffset>102235</wp:posOffset>
                </wp:positionV>
                <wp:extent cx="5798820" cy="0"/>
                <wp:effectExtent l="0" t="0" r="0" b="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BC295" id="Rechte verbindingslijn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8.05pt" to="456.5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" strokecolor="#4472c4 [3204]" strokeweight="1pt">
                <v:stroke joinstyle="miter"/>
              </v:line>
            </w:pict>
          </mc:Fallback>
        </mc:AlternateContent>
      </w:r>
    </w:p>
    <w:p w14:paraId="0963CE9D" w14:textId="77777777" w:rsidR="00D7024D" w:rsidRDefault="001427AC" w:rsidP="007B2FD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2DC419B" wp14:editId="36CDC647">
            <wp:extent cx="4076700" cy="577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A10BC" w14:textId="77777777" w:rsidR="00D7024D" w:rsidRDefault="00D7024D" w:rsidP="007B2FDB">
      <w:pPr>
        <w:rPr>
          <w:lang w:val="en-GB"/>
        </w:rPr>
      </w:pPr>
    </w:p>
    <w:p w14:paraId="1860E2E0" w14:textId="77777777" w:rsidR="00D7024D" w:rsidRDefault="00D7024D" w:rsidP="007B2FDB">
      <w:pPr>
        <w:rPr>
          <w:lang w:val="en-GB"/>
        </w:rPr>
      </w:pPr>
    </w:p>
    <w:p w14:paraId="57EC7866" w14:textId="77777777" w:rsidR="00D7024D" w:rsidRDefault="00D7024D" w:rsidP="007B2FDB">
      <w:pPr>
        <w:rPr>
          <w:lang w:val="en-GB"/>
        </w:rPr>
      </w:pPr>
    </w:p>
    <w:p w14:paraId="25D3D6C5" w14:textId="77777777" w:rsidR="00D7024D" w:rsidRDefault="00D7024D" w:rsidP="007B2FDB">
      <w:pPr>
        <w:rPr>
          <w:lang w:val="en-GB"/>
        </w:rPr>
      </w:pPr>
    </w:p>
    <w:p w14:paraId="4AE304C1" w14:textId="77777777" w:rsidR="005378F1" w:rsidRDefault="005378F1" w:rsidP="007B2FDB">
      <w:pPr>
        <w:rPr>
          <w:lang w:val="en-GB"/>
        </w:rPr>
      </w:pPr>
    </w:p>
    <w:p w14:paraId="023A3B01" w14:textId="77777777" w:rsidR="007B2FDB" w:rsidRPr="007B2FDB" w:rsidRDefault="007B2FDB" w:rsidP="007B2FDB">
      <w:pPr>
        <w:rPr>
          <w:lang w:val="en-GB"/>
        </w:rPr>
      </w:pPr>
      <w:proofErr w:type="spellStart"/>
      <w:r w:rsidRPr="007B2FDB">
        <w:rPr>
          <w:lang w:val="en-GB"/>
        </w:rPr>
        <w:t>Namen</w:t>
      </w:r>
      <w:proofErr w:type="spellEnd"/>
      <w:r w:rsidRPr="007B2FDB">
        <w:rPr>
          <w:lang w:val="en-GB"/>
        </w:rPr>
        <w:t xml:space="preserve">: </w:t>
      </w:r>
      <w:proofErr w:type="spellStart"/>
      <w:r w:rsidRPr="007B2FDB">
        <w:rPr>
          <w:lang w:val="en-GB"/>
        </w:rPr>
        <w:t>Netanel</w:t>
      </w:r>
      <w:proofErr w:type="spellEnd"/>
      <w:r w:rsidRPr="007B2FDB">
        <w:rPr>
          <w:lang w:val="en-GB"/>
        </w:rPr>
        <w:t xml:space="preserve"> Dorothea, Patrick </w:t>
      </w:r>
      <w:proofErr w:type="spellStart"/>
      <w:r w:rsidRPr="007B2FDB">
        <w:rPr>
          <w:lang w:val="en-GB"/>
        </w:rPr>
        <w:t>Devilee</w:t>
      </w:r>
      <w:proofErr w:type="spellEnd"/>
      <w:r w:rsidRPr="007B2FDB">
        <w:rPr>
          <w:lang w:val="en-GB"/>
        </w:rPr>
        <w:t xml:space="preserve">, Wendy </w:t>
      </w:r>
      <w:proofErr w:type="spellStart"/>
      <w:r w:rsidRPr="007B2FDB">
        <w:rPr>
          <w:lang w:val="en-GB"/>
        </w:rPr>
        <w:t>Segaar</w:t>
      </w:r>
      <w:proofErr w:type="spellEnd"/>
    </w:p>
    <w:p w14:paraId="0EF65581" w14:textId="77777777" w:rsidR="007B2FDB" w:rsidRDefault="007B2FDB" w:rsidP="007B2FDB">
      <w:r w:rsidRPr="00F518EA">
        <w:t xml:space="preserve">Studiejaar: </w:t>
      </w:r>
      <w:r>
        <w:t>201</w:t>
      </w:r>
      <w:r w:rsidR="00500580">
        <w:t>8</w:t>
      </w:r>
      <w:r>
        <w:t>/20</w:t>
      </w:r>
      <w:r w:rsidR="00500580">
        <w:t>19</w:t>
      </w:r>
    </w:p>
    <w:p w14:paraId="1B3AFBED" w14:textId="77777777" w:rsidR="007B2FDB" w:rsidRDefault="007B2FDB" w:rsidP="007B2FDB">
      <w:r w:rsidRPr="00F518EA">
        <w:lastRenderedPageBreak/>
        <w:t>Werkgroep</w:t>
      </w:r>
      <w:r>
        <w:t>: 1</w:t>
      </w:r>
    </w:p>
    <w:p w14:paraId="40DF7735" w14:textId="77777777" w:rsidR="007B2FDB" w:rsidRDefault="007B2FDB" w:rsidP="007B2FDB">
      <w:r w:rsidRPr="00F518EA">
        <w:t>Projectleider:</w:t>
      </w:r>
      <w:r>
        <w:t xml:space="preserve"> </w:t>
      </w:r>
      <w:r w:rsidRPr="00F518EA">
        <w:t>M. Boukiour</w:t>
      </w:r>
    </w:p>
    <w:p w14:paraId="57ED0A5D" w14:textId="77777777" w:rsidR="007B2FDB" w:rsidRDefault="007B2FDB" w:rsidP="007B2FDB">
      <w:r w:rsidRPr="00F518EA">
        <w:t xml:space="preserve">Inleverdatum: </w:t>
      </w:r>
    </w:p>
    <w:p w14:paraId="3BB37105" w14:textId="77777777" w:rsidR="005378F1" w:rsidRPr="005378F1" w:rsidRDefault="007B2FDB">
      <w:pPr>
        <w:rPr>
          <w:bCs/>
        </w:rPr>
      </w:pPr>
      <w:r w:rsidRPr="00F518EA">
        <w:t>Versie:</w:t>
      </w:r>
      <w:r w:rsidRPr="00F518EA">
        <w:rPr>
          <w:b/>
          <w:bCs/>
        </w:rPr>
        <w:t xml:space="preserve"> </w:t>
      </w:r>
      <w:r>
        <w:rPr>
          <w:bCs/>
        </w:rPr>
        <w:t>1.0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3624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03A17C" w14:textId="77777777" w:rsidR="00A73D44" w:rsidRDefault="00A73D44">
          <w:pPr>
            <w:pStyle w:val="TOCHeading"/>
          </w:pPr>
          <w:r>
            <w:t>Inhoud</w:t>
          </w:r>
        </w:p>
        <w:p w14:paraId="1C56F5A1" w14:textId="77777777" w:rsidR="00D7024D" w:rsidRDefault="00A73D4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59127" w:history="1">
            <w:r w:rsidR="00D7024D" w:rsidRPr="00FA71E8">
              <w:rPr>
                <w:rStyle w:val="Hyperlink"/>
                <w:noProof/>
              </w:rPr>
              <w:t>1 Hoofdstuk 1</w:t>
            </w:r>
            <w:r w:rsidR="00D7024D">
              <w:rPr>
                <w:noProof/>
                <w:webHidden/>
              </w:rPr>
              <w:tab/>
            </w:r>
            <w:r w:rsidR="00D7024D">
              <w:rPr>
                <w:noProof/>
                <w:webHidden/>
              </w:rPr>
              <w:fldChar w:fldCharType="begin"/>
            </w:r>
            <w:r w:rsidR="00D7024D">
              <w:rPr>
                <w:noProof/>
                <w:webHidden/>
              </w:rPr>
              <w:instrText xml:space="preserve"> PAGEREF _Toc959127 \h </w:instrText>
            </w:r>
            <w:r w:rsidR="00D7024D">
              <w:rPr>
                <w:noProof/>
                <w:webHidden/>
              </w:rPr>
            </w:r>
            <w:r w:rsidR="00D7024D">
              <w:rPr>
                <w:noProof/>
                <w:webHidden/>
              </w:rPr>
              <w:fldChar w:fldCharType="separate"/>
            </w:r>
            <w:r w:rsidR="00E067BE">
              <w:rPr>
                <w:noProof/>
                <w:webHidden/>
              </w:rPr>
              <w:t>3</w:t>
            </w:r>
            <w:r w:rsidR="00D7024D">
              <w:rPr>
                <w:noProof/>
                <w:webHidden/>
              </w:rPr>
              <w:fldChar w:fldCharType="end"/>
            </w:r>
          </w:hyperlink>
        </w:p>
        <w:p w14:paraId="4F19E466" w14:textId="77777777" w:rsidR="00D7024D" w:rsidRDefault="0011021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59128" w:history="1">
            <w:r w:rsidR="00D7024D" w:rsidRPr="00FA71E8">
              <w:rPr>
                <w:rStyle w:val="Hyperlink"/>
                <w:noProof/>
              </w:rPr>
              <w:t>2 Hoofdstuk 2</w:t>
            </w:r>
            <w:r w:rsidR="00D7024D">
              <w:rPr>
                <w:noProof/>
                <w:webHidden/>
              </w:rPr>
              <w:tab/>
            </w:r>
            <w:r w:rsidR="00D7024D">
              <w:rPr>
                <w:noProof/>
                <w:webHidden/>
              </w:rPr>
              <w:fldChar w:fldCharType="begin"/>
            </w:r>
            <w:r w:rsidR="00D7024D">
              <w:rPr>
                <w:noProof/>
                <w:webHidden/>
              </w:rPr>
              <w:instrText xml:space="preserve"> PAGEREF _Toc959128 \h </w:instrText>
            </w:r>
            <w:r w:rsidR="00D7024D">
              <w:rPr>
                <w:noProof/>
                <w:webHidden/>
              </w:rPr>
            </w:r>
            <w:r w:rsidR="00D7024D">
              <w:rPr>
                <w:noProof/>
                <w:webHidden/>
              </w:rPr>
              <w:fldChar w:fldCharType="separate"/>
            </w:r>
            <w:r w:rsidR="00E067BE">
              <w:rPr>
                <w:noProof/>
                <w:webHidden/>
              </w:rPr>
              <w:t>3</w:t>
            </w:r>
            <w:r w:rsidR="00D7024D">
              <w:rPr>
                <w:noProof/>
                <w:webHidden/>
              </w:rPr>
              <w:fldChar w:fldCharType="end"/>
            </w:r>
          </w:hyperlink>
        </w:p>
        <w:p w14:paraId="2F5BFEC3" w14:textId="77777777" w:rsidR="00A73D44" w:rsidRDefault="00A73D44">
          <w:r>
            <w:rPr>
              <w:b/>
              <w:bCs/>
            </w:rPr>
            <w:fldChar w:fldCharType="end"/>
          </w:r>
        </w:p>
      </w:sdtContent>
    </w:sdt>
    <w:p w14:paraId="77495348" w14:textId="77777777" w:rsidR="00A73D44" w:rsidRDefault="00A73D44"/>
    <w:p w14:paraId="530CE632" w14:textId="77777777" w:rsidR="00A73D44" w:rsidRDefault="00A73D44">
      <w:r>
        <w:br w:type="page"/>
      </w:r>
    </w:p>
    <w:p w14:paraId="30E7DB84" w14:textId="77777777" w:rsidR="00A73D44" w:rsidRDefault="00A73D44" w:rsidP="00A73D44">
      <w:pPr>
        <w:pStyle w:val="Heading1"/>
      </w:pPr>
      <w:bookmarkStart w:id="0" w:name="_Toc959127"/>
      <w:r>
        <w:lastRenderedPageBreak/>
        <w:t xml:space="preserve">1 </w:t>
      </w:r>
      <w:bookmarkEnd w:id="0"/>
      <w:r w:rsidR="00E067BE">
        <w:t>Hardware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E067BE" w14:paraId="477CA53B" w14:textId="77777777" w:rsidTr="00E067BE">
        <w:tc>
          <w:tcPr>
            <w:tcW w:w="1555" w:type="dxa"/>
          </w:tcPr>
          <w:p w14:paraId="49DD1824" w14:textId="77777777" w:rsidR="00E067BE" w:rsidRDefault="00E067BE">
            <w:r>
              <w:t>Device</w:t>
            </w:r>
          </w:p>
        </w:tc>
        <w:tc>
          <w:tcPr>
            <w:tcW w:w="7507" w:type="dxa"/>
          </w:tcPr>
          <w:p w14:paraId="41F3F7F7" w14:textId="77777777" w:rsidR="00E067BE" w:rsidRDefault="00E067BE">
            <w:r>
              <w:t>Minimum Systeem vereisten</w:t>
            </w:r>
          </w:p>
        </w:tc>
      </w:tr>
      <w:tr w:rsidR="00E067BE" w:rsidRPr="001427AC" w14:paraId="251F31FF" w14:textId="77777777" w:rsidTr="00E067BE">
        <w:trPr>
          <w:trHeight w:val="1540"/>
        </w:trPr>
        <w:tc>
          <w:tcPr>
            <w:tcW w:w="1555" w:type="dxa"/>
          </w:tcPr>
          <w:p w14:paraId="13DBB4DC" w14:textId="7023940C" w:rsidR="00E067BE" w:rsidRDefault="00E067BE">
            <w:r>
              <w:t>PC</w:t>
            </w:r>
            <w:r w:rsidR="008A4B6D">
              <w:t xml:space="preserve"> of laptop</w:t>
            </w:r>
          </w:p>
        </w:tc>
        <w:tc>
          <w:tcPr>
            <w:tcW w:w="7507" w:type="dxa"/>
          </w:tcPr>
          <w:p w14:paraId="6EB60907" w14:textId="77777777" w:rsidR="00E067BE" w:rsidRDefault="00E067BE">
            <w:r>
              <w:t>Windows : 7, 8.1, 10 64-bit</w:t>
            </w:r>
          </w:p>
          <w:p w14:paraId="588538B8" w14:textId="77777777" w:rsidR="00E067BE" w:rsidRDefault="00E067BE"/>
          <w:p w14:paraId="09DDC955" w14:textId="6F2E2C0C" w:rsidR="00E067BE" w:rsidRDefault="008A4B6D">
            <w:r>
              <w:t>8</w:t>
            </w:r>
            <w:r w:rsidR="00E067BE">
              <w:t xml:space="preserve"> GB RAM</w:t>
            </w:r>
          </w:p>
          <w:p w14:paraId="1C81773B" w14:textId="77777777" w:rsidR="00E067BE" w:rsidRDefault="00E067BE"/>
          <w:p w14:paraId="65E33796" w14:textId="4F36A887" w:rsidR="00E067BE" w:rsidRPr="001427AC" w:rsidRDefault="008A4B6D">
            <w:pPr>
              <w:rPr>
                <w:lang w:val="en-GB"/>
              </w:rPr>
            </w:pPr>
            <w:r>
              <w:rPr>
                <w:lang w:val="en-GB"/>
              </w:rPr>
              <w:t>Intel core</w:t>
            </w:r>
            <w:r w:rsidRPr="008A4B6D">
              <w:rPr>
                <w:lang w:val="en-GB"/>
              </w:rPr>
              <w:t xml:space="preserve"> i3-8300</w:t>
            </w:r>
            <w:r>
              <w:rPr>
                <w:lang w:val="en-GB"/>
              </w:rPr>
              <w:t xml:space="preserve"> 3.7 </w:t>
            </w:r>
            <w:proofErr w:type="spellStart"/>
            <w:r>
              <w:rPr>
                <w:lang w:val="en-GB"/>
              </w:rPr>
              <w:t>ghz</w:t>
            </w:r>
            <w:proofErr w:type="spellEnd"/>
          </w:p>
          <w:p w14:paraId="484646F5" w14:textId="77777777" w:rsidR="008A4B6D" w:rsidRDefault="008A4B6D">
            <w:pPr>
              <w:rPr>
                <w:rStyle w:val="value"/>
                <w:lang w:val="en-GB"/>
              </w:rPr>
            </w:pPr>
          </w:p>
          <w:p w14:paraId="439C0ECD" w14:textId="77777777" w:rsidR="008A4B6D" w:rsidRDefault="008A4B6D">
            <w:pPr>
              <w:rPr>
                <w:rStyle w:val="value"/>
                <w:lang w:val="en-GB"/>
              </w:rPr>
            </w:pPr>
            <w:r w:rsidRPr="008A4B6D">
              <w:rPr>
                <w:rStyle w:val="value"/>
                <w:lang w:val="en-GB"/>
              </w:rPr>
              <w:t>Intel® UHD Graphics 630</w:t>
            </w:r>
          </w:p>
          <w:p w14:paraId="2D6AAE46" w14:textId="77777777" w:rsidR="008A4B6D" w:rsidRDefault="008A4B6D">
            <w:pPr>
              <w:rPr>
                <w:rStyle w:val="value"/>
              </w:rPr>
            </w:pPr>
          </w:p>
          <w:p w14:paraId="240E0043" w14:textId="77777777" w:rsidR="001427AC" w:rsidRDefault="001427AC">
            <w:pPr>
              <w:rPr>
                <w:lang w:val="en-GB"/>
              </w:rPr>
            </w:pPr>
            <w:r w:rsidRPr="001427AC">
              <w:rPr>
                <w:lang w:val="en-GB"/>
              </w:rPr>
              <w:t>160GB</w:t>
            </w:r>
            <w:r>
              <w:rPr>
                <w:lang w:val="en-GB"/>
              </w:rPr>
              <w:t xml:space="preserve"> </w:t>
            </w:r>
            <w:r w:rsidR="008A4B6D">
              <w:rPr>
                <w:lang w:val="en-GB"/>
              </w:rPr>
              <w:t xml:space="preserve">SSD </w:t>
            </w:r>
            <w:proofErr w:type="spellStart"/>
            <w:r>
              <w:rPr>
                <w:lang w:val="en-GB"/>
              </w:rPr>
              <w:t>atleast</w:t>
            </w:r>
            <w:proofErr w:type="spellEnd"/>
            <w:r>
              <w:rPr>
                <w:lang w:val="en-GB"/>
              </w:rPr>
              <w:t xml:space="preserve"> 2gb + 1.5 </w:t>
            </w:r>
            <w:proofErr w:type="spellStart"/>
            <w:r>
              <w:rPr>
                <w:lang w:val="en-GB"/>
              </w:rPr>
              <w:t>gb</w:t>
            </w:r>
            <w:proofErr w:type="spellEnd"/>
            <w:r>
              <w:rPr>
                <w:lang w:val="en-GB"/>
              </w:rPr>
              <w:t xml:space="preserve"> cache available</w:t>
            </w:r>
          </w:p>
          <w:p w14:paraId="7974B5D5" w14:textId="77777777" w:rsidR="008A4B6D" w:rsidRDefault="008A4B6D">
            <w:pPr>
              <w:rPr>
                <w:lang w:val="en-GB"/>
              </w:rPr>
            </w:pPr>
          </w:p>
          <w:p w14:paraId="51120571" w14:textId="77777777" w:rsidR="008A4B6D" w:rsidRDefault="008A4B6D">
            <w:pPr>
              <w:rPr>
                <w:lang w:val="en-GB"/>
              </w:rPr>
            </w:pPr>
            <w:r>
              <w:rPr>
                <w:lang w:val="en-GB"/>
              </w:rPr>
              <w:t>Computer mouse</w:t>
            </w:r>
          </w:p>
          <w:p w14:paraId="13E5EAB5" w14:textId="77777777" w:rsidR="008A4B6D" w:rsidRDefault="008A4B6D">
            <w:pPr>
              <w:rPr>
                <w:lang w:val="en-GB"/>
              </w:rPr>
            </w:pPr>
            <w:bookmarkStart w:id="1" w:name="_GoBack"/>
            <w:bookmarkEnd w:id="1"/>
          </w:p>
          <w:p w14:paraId="7D025648" w14:textId="77777777" w:rsidR="008A4B6D" w:rsidRDefault="008A4B6D">
            <w:pPr>
              <w:rPr>
                <w:lang w:val="en-GB"/>
              </w:rPr>
            </w:pPr>
            <w:r>
              <w:rPr>
                <w:lang w:val="en-GB"/>
              </w:rPr>
              <w:t xml:space="preserve">Keyboard </w:t>
            </w:r>
          </w:p>
          <w:p w14:paraId="06FCECEE" w14:textId="77777777" w:rsidR="008A4B6D" w:rsidRDefault="008A4B6D">
            <w:pPr>
              <w:rPr>
                <w:lang w:val="en-GB"/>
              </w:rPr>
            </w:pPr>
          </w:p>
          <w:p w14:paraId="443AF6E9" w14:textId="21AD7477" w:rsidR="008A4B6D" w:rsidRPr="001427AC" w:rsidRDefault="008A4B6D">
            <w:pPr>
              <w:rPr>
                <w:lang w:val="en-GB"/>
              </w:rPr>
            </w:pPr>
            <w:r>
              <w:rPr>
                <w:lang w:val="en-GB"/>
              </w:rPr>
              <w:t>Extra pc screen</w:t>
            </w:r>
          </w:p>
        </w:tc>
      </w:tr>
      <w:tr w:rsidR="00E067BE" w14:paraId="66B18814" w14:textId="77777777" w:rsidTr="00E067BE">
        <w:trPr>
          <w:trHeight w:val="1562"/>
        </w:trPr>
        <w:tc>
          <w:tcPr>
            <w:tcW w:w="1555" w:type="dxa"/>
          </w:tcPr>
          <w:p w14:paraId="38CDDCF4" w14:textId="77777777" w:rsidR="00E067BE" w:rsidRDefault="00E067BE">
            <w:r>
              <w:t>Smartphone</w:t>
            </w:r>
          </w:p>
        </w:tc>
        <w:tc>
          <w:tcPr>
            <w:tcW w:w="7507" w:type="dxa"/>
          </w:tcPr>
          <w:p w14:paraId="4CA243E6" w14:textId="77777777" w:rsidR="00E067BE" w:rsidRDefault="00E067BE">
            <w:r w:rsidRPr="00E067BE">
              <w:t xml:space="preserve">Qualcomm® Snapdragon™ 660 </w:t>
            </w:r>
            <w:r>
              <w:t>2.2Ghz</w:t>
            </w:r>
          </w:p>
          <w:p w14:paraId="08139E6F" w14:textId="77777777" w:rsidR="00E067BE" w:rsidRDefault="00E067BE"/>
          <w:p w14:paraId="73B1AD90" w14:textId="77777777" w:rsidR="00E067BE" w:rsidRDefault="00E067BE">
            <w:r>
              <w:t>4 GB RAM</w:t>
            </w:r>
          </w:p>
          <w:p w14:paraId="025C51B8" w14:textId="77777777" w:rsidR="00E067BE" w:rsidRDefault="00E067BE"/>
          <w:p w14:paraId="2AB7C29B" w14:textId="77777777" w:rsidR="00E067BE" w:rsidRDefault="00E067BE">
            <w:r>
              <w:t>4GB storage space</w:t>
            </w:r>
          </w:p>
        </w:tc>
      </w:tr>
      <w:tr w:rsidR="00E067BE" w:rsidRPr="001427AC" w14:paraId="33504E5A" w14:textId="77777777" w:rsidTr="00E067BE">
        <w:tc>
          <w:tcPr>
            <w:tcW w:w="1555" w:type="dxa"/>
          </w:tcPr>
          <w:p w14:paraId="43BE5AF4" w14:textId="77777777" w:rsidR="00E067BE" w:rsidRDefault="001427AC">
            <w:r>
              <w:t>Internet</w:t>
            </w:r>
          </w:p>
        </w:tc>
        <w:tc>
          <w:tcPr>
            <w:tcW w:w="7507" w:type="dxa"/>
          </w:tcPr>
          <w:p w14:paraId="78B42DDC" w14:textId="38A01A51" w:rsidR="00E067BE" w:rsidRPr="001427AC" w:rsidRDefault="001427AC">
            <w:pPr>
              <w:rPr>
                <w:lang w:val="en-GB"/>
              </w:rPr>
            </w:pPr>
            <w:r w:rsidRPr="001427AC">
              <w:rPr>
                <w:lang w:val="en-GB"/>
              </w:rPr>
              <w:t xml:space="preserve">Wireless network adapter of </w:t>
            </w:r>
            <w:proofErr w:type="spellStart"/>
            <w:r w:rsidRPr="001427AC">
              <w:rPr>
                <w:lang w:val="en-GB"/>
              </w:rPr>
              <w:t>N</w:t>
            </w:r>
            <w:r>
              <w:rPr>
                <w:lang w:val="en-GB"/>
              </w:rPr>
              <w:t>etwerk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kabel</w:t>
            </w:r>
            <w:proofErr w:type="spellEnd"/>
          </w:p>
        </w:tc>
      </w:tr>
    </w:tbl>
    <w:p w14:paraId="2ADAAF3C" w14:textId="77777777" w:rsidR="00A73D44" w:rsidRPr="001427AC" w:rsidRDefault="00A73D4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1427AC">
        <w:rPr>
          <w:lang w:val="en-GB"/>
        </w:rPr>
        <w:br w:type="page"/>
      </w:r>
    </w:p>
    <w:p w14:paraId="228150CA" w14:textId="77777777" w:rsidR="00A73D44" w:rsidRDefault="00A73D44" w:rsidP="00A73D44">
      <w:pPr>
        <w:pStyle w:val="Heading1"/>
      </w:pPr>
      <w:bookmarkStart w:id="2" w:name="_Toc959128"/>
      <w:r>
        <w:lastRenderedPageBreak/>
        <w:t xml:space="preserve">2 </w:t>
      </w:r>
      <w:bookmarkEnd w:id="2"/>
      <w:r w:rsidR="001427AC">
        <w:t>Software</w:t>
      </w:r>
    </w:p>
    <w:p w14:paraId="56050D81" w14:textId="77777777" w:rsidR="001427AC" w:rsidRDefault="001427AC" w:rsidP="001427AC"/>
    <w:p w14:paraId="1AE3E994" w14:textId="77777777" w:rsidR="001427AC" w:rsidRDefault="001427AC" w:rsidP="001427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1988"/>
        <w:gridCol w:w="278"/>
      </w:tblGrid>
      <w:tr w:rsidR="000312F2" w14:paraId="1CD2ECE1" w14:textId="77777777" w:rsidTr="001427AC">
        <w:tc>
          <w:tcPr>
            <w:tcW w:w="2265" w:type="dxa"/>
          </w:tcPr>
          <w:p w14:paraId="348492D5" w14:textId="77777777" w:rsidR="000312F2" w:rsidRDefault="000312F2" w:rsidP="001427AC">
            <w:r>
              <w:t>Software</w:t>
            </w:r>
          </w:p>
        </w:tc>
        <w:tc>
          <w:tcPr>
            <w:tcW w:w="2265" w:type="dxa"/>
          </w:tcPr>
          <w:p w14:paraId="5D01B478" w14:textId="77777777" w:rsidR="000312F2" w:rsidRDefault="000312F2" w:rsidP="001427AC">
            <w:r>
              <w:t>Versie</w:t>
            </w:r>
          </w:p>
        </w:tc>
        <w:tc>
          <w:tcPr>
            <w:tcW w:w="2266" w:type="dxa"/>
            <w:gridSpan w:val="2"/>
          </w:tcPr>
          <w:p w14:paraId="25753730" w14:textId="5C7D5C2A" w:rsidR="000312F2" w:rsidRDefault="008A4B6D" w:rsidP="001427AC">
            <w:r>
              <w:t>Toelichting</w:t>
            </w:r>
          </w:p>
        </w:tc>
      </w:tr>
      <w:tr w:rsidR="000312F2" w14:paraId="5D85CD92" w14:textId="77777777" w:rsidTr="001427AC">
        <w:tc>
          <w:tcPr>
            <w:tcW w:w="2265" w:type="dxa"/>
          </w:tcPr>
          <w:p w14:paraId="62D62F4E" w14:textId="77777777" w:rsidR="000312F2" w:rsidRDefault="000312F2" w:rsidP="001427AC">
            <w:r>
              <w:t>Laravel</w:t>
            </w:r>
          </w:p>
        </w:tc>
        <w:tc>
          <w:tcPr>
            <w:tcW w:w="2265" w:type="dxa"/>
          </w:tcPr>
          <w:p w14:paraId="4DE1ACAF" w14:textId="77777777" w:rsidR="000312F2" w:rsidRDefault="000312F2" w:rsidP="001427AC">
            <w:r>
              <w:t>5.6</w:t>
            </w:r>
          </w:p>
        </w:tc>
        <w:tc>
          <w:tcPr>
            <w:tcW w:w="2266" w:type="dxa"/>
            <w:gridSpan w:val="2"/>
          </w:tcPr>
          <w:p w14:paraId="65AA9E3F" w14:textId="77777777" w:rsidR="000312F2" w:rsidRDefault="000312F2" w:rsidP="001427AC"/>
        </w:tc>
      </w:tr>
      <w:tr w:rsidR="000312F2" w14:paraId="20BE115B" w14:textId="77777777" w:rsidTr="001427AC">
        <w:tc>
          <w:tcPr>
            <w:tcW w:w="2265" w:type="dxa"/>
          </w:tcPr>
          <w:p w14:paraId="712C4F73" w14:textId="77777777" w:rsidR="000312F2" w:rsidRDefault="000312F2" w:rsidP="001427AC">
            <w:r>
              <w:t>Google Chrome</w:t>
            </w:r>
          </w:p>
        </w:tc>
        <w:tc>
          <w:tcPr>
            <w:tcW w:w="2265" w:type="dxa"/>
          </w:tcPr>
          <w:p w14:paraId="4BF0E0D1" w14:textId="77777777" w:rsidR="000312F2" w:rsidRDefault="000312F2" w:rsidP="001427AC">
            <w:r>
              <w:t>75.0.3749.0</w:t>
            </w:r>
          </w:p>
        </w:tc>
        <w:tc>
          <w:tcPr>
            <w:tcW w:w="2266" w:type="dxa"/>
            <w:gridSpan w:val="2"/>
          </w:tcPr>
          <w:p w14:paraId="72ED9D72" w14:textId="77777777" w:rsidR="000312F2" w:rsidRDefault="000312F2" w:rsidP="001427AC"/>
        </w:tc>
      </w:tr>
      <w:tr w:rsidR="000312F2" w14:paraId="3E0097C9" w14:textId="77777777" w:rsidTr="001427AC">
        <w:tc>
          <w:tcPr>
            <w:tcW w:w="2265" w:type="dxa"/>
          </w:tcPr>
          <w:p w14:paraId="36AC9C1D" w14:textId="77777777" w:rsidR="000312F2" w:rsidRDefault="000312F2" w:rsidP="001427AC">
            <w:r>
              <w:t>Firefox</w:t>
            </w:r>
          </w:p>
        </w:tc>
        <w:tc>
          <w:tcPr>
            <w:tcW w:w="2265" w:type="dxa"/>
          </w:tcPr>
          <w:p w14:paraId="16EDC606" w14:textId="77777777" w:rsidR="000312F2" w:rsidRDefault="000312F2" w:rsidP="001427AC">
            <w:r>
              <w:rPr>
                <w:rStyle w:val="lrzxr"/>
              </w:rPr>
              <w:t>48.0, 51.0.1, 62.0</w:t>
            </w:r>
          </w:p>
        </w:tc>
        <w:tc>
          <w:tcPr>
            <w:tcW w:w="2266" w:type="dxa"/>
            <w:gridSpan w:val="2"/>
          </w:tcPr>
          <w:p w14:paraId="3AD2A494" w14:textId="77777777" w:rsidR="000312F2" w:rsidRDefault="000312F2" w:rsidP="001427AC"/>
        </w:tc>
      </w:tr>
      <w:tr w:rsidR="000312F2" w14:paraId="7443CD6B" w14:textId="77777777" w:rsidTr="001427AC">
        <w:tc>
          <w:tcPr>
            <w:tcW w:w="2265" w:type="dxa"/>
          </w:tcPr>
          <w:p w14:paraId="37CBC194" w14:textId="77777777" w:rsidR="000312F2" w:rsidRDefault="000312F2" w:rsidP="001427AC">
            <w:r>
              <w:t>Edge</w:t>
            </w:r>
          </w:p>
        </w:tc>
        <w:tc>
          <w:tcPr>
            <w:tcW w:w="2265" w:type="dxa"/>
          </w:tcPr>
          <w:p w14:paraId="1ECE1027" w14:textId="77777777" w:rsidR="000312F2" w:rsidRDefault="000312F2" w:rsidP="001427AC">
            <w:r>
              <w:t>44.17763.1.0</w:t>
            </w:r>
          </w:p>
        </w:tc>
        <w:tc>
          <w:tcPr>
            <w:tcW w:w="2266" w:type="dxa"/>
            <w:gridSpan w:val="2"/>
          </w:tcPr>
          <w:p w14:paraId="624E6349" w14:textId="77777777" w:rsidR="000312F2" w:rsidRDefault="000312F2" w:rsidP="001427AC"/>
        </w:tc>
      </w:tr>
      <w:tr w:rsidR="000312F2" w14:paraId="615F0B1B" w14:textId="77777777" w:rsidTr="001427AC">
        <w:tc>
          <w:tcPr>
            <w:tcW w:w="2265" w:type="dxa"/>
          </w:tcPr>
          <w:p w14:paraId="682C8345" w14:textId="77777777" w:rsidR="000312F2" w:rsidRDefault="000312F2" w:rsidP="001427AC">
            <w:r>
              <w:t>Opera</w:t>
            </w:r>
          </w:p>
        </w:tc>
        <w:tc>
          <w:tcPr>
            <w:tcW w:w="2265" w:type="dxa"/>
          </w:tcPr>
          <w:p w14:paraId="0EB4E295" w14:textId="77777777" w:rsidR="000312F2" w:rsidRDefault="000312F2" w:rsidP="001427AC">
            <w:r>
              <w:t>58.0.3135.117</w:t>
            </w:r>
          </w:p>
        </w:tc>
        <w:tc>
          <w:tcPr>
            <w:tcW w:w="2266" w:type="dxa"/>
            <w:gridSpan w:val="2"/>
          </w:tcPr>
          <w:p w14:paraId="4C6532EA" w14:textId="77777777" w:rsidR="000312F2" w:rsidRDefault="000312F2" w:rsidP="001427AC"/>
        </w:tc>
      </w:tr>
      <w:tr w:rsidR="000312F2" w14:paraId="624A44E3" w14:textId="77777777" w:rsidTr="001427AC">
        <w:tc>
          <w:tcPr>
            <w:tcW w:w="2265" w:type="dxa"/>
          </w:tcPr>
          <w:p w14:paraId="1639EB52" w14:textId="77777777" w:rsidR="000312F2" w:rsidRDefault="000312F2" w:rsidP="001427AC">
            <w:r>
              <w:t>PHP</w:t>
            </w:r>
          </w:p>
        </w:tc>
        <w:tc>
          <w:tcPr>
            <w:tcW w:w="2265" w:type="dxa"/>
          </w:tcPr>
          <w:p w14:paraId="47055A77" w14:textId="77777777" w:rsidR="000312F2" w:rsidRDefault="000312F2" w:rsidP="001427AC">
            <w:r>
              <w:t>7.2</w:t>
            </w:r>
          </w:p>
        </w:tc>
        <w:tc>
          <w:tcPr>
            <w:tcW w:w="2266" w:type="dxa"/>
            <w:gridSpan w:val="2"/>
          </w:tcPr>
          <w:p w14:paraId="336C717B" w14:textId="77777777" w:rsidR="000312F2" w:rsidRDefault="000312F2" w:rsidP="001427AC"/>
        </w:tc>
      </w:tr>
      <w:tr w:rsidR="000312F2" w14:paraId="0BB2472F" w14:textId="77777777" w:rsidTr="001427AC">
        <w:tc>
          <w:tcPr>
            <w:tcW w:w="2265" w:type="dxa"/>
          </w:tcPr>
          <w:p w14:paraId="5641A410" w14:textId="77777777" w:rsidR="000312F2" w:rsidRDefault="000312F2" w:rsidP="001427AC">
            <w:r>
              <w:t>PHPstorm</w:t>
            </w:r>
          </w:p>
        </w:tc>
        <w:tc>
          <w:tcPr>
            <w:tcW w:w="2265" w:type="dxa"/>
          </w:tcPr>
          <w:p w14:paraId="2F3FCD5C" w14:textId="77777777" w:rsidR="000312F2" w:rsidRDefault="000312F2" w:rsidP="001427AC">
            <w:r>
              <w:t>2018.3.3</w:t>
            </w:r>
          </w:p>
        </w:tc>
        <w:tc>
          <w:tcPr>
            <w:tcW w:w="2266" w:type="dxa"/>
            <w:gridSpan w:val="2"/>
          </w:tcPr>
          <w:p w14:paraId="3DB60A34" w14:textId="77777777" w:rsidR="000312F2" w:rsidRDefault="000312F2" w:rsidP="001427AC"/>
        </w:tc>
      </w:tr>
      <w:tr w:rsidR="000312F2" w14:paraId="4BFA5694" w14:textId="77777777" w:rsidTr="001427AC">
        <w:tc>
          <w:tcPr>
            <w:tcW w:w="2265" w:type="dxa"/>
          </w:tcPr>
          <w:p w14:paraId="516184D4" w14:textId="77777777" w:rsidR="000312F2" w:rsidRDefault="000312F2" w:rsidP="001427AC">
            <w:r>
              <w:t>Xammp</w:t>
            </w:r>
          </w:p>
        </w:tc>
        <w:tc>
          <w:tcPr>
            <w:tcW w:w="2265" w:type="dxa"/>
          </w:tcPr>
          <w:p w14:paraId="2531A00B" w14:textId="77777777" w:rsidR="000312F2" w:rsidRDefault="000312F2" w:rsidP="001427AC">
            <w:r>
              <w:t>7.2</w:t>
            </w:r>
          </w:p>
        </w:tc>
        <w:tc>
          <w:tcPr>
            <w:tcW w:w="2266" w:type="dxa"/>
            <w:gridSpan w:val="2"/>
          </w:tcPr>
          <w:p w14:paraId="7BD59677" w14:textId="77777777" w:rsidR="000312F2" w:rsidRDefault="000312F2" w:rsidP="001427AC"/>
        </w:tc>
      </w:tr>
      <w:tr w:rsidR="000312F2" w14:paraId="0653BB06" w14:textId="77777777" w:rsidTr="001427AC">
        <w:tc>
          <w:tcPr>
            <w:tcW w:w="2265" w:type="dxa"/>
          </w:tcPr>
          <w:p w14:paraId="5DD855A3" w14:textId="77777777" w:rsidR="000312F2" w:rsidRDefault="000312F2" w:rsidP="001427AC">
            <w:r>
              <w:t>Visual paradigm</w:t>
            </w:r>
          </w:p>
        </w:tc>
        <w:tc>
          <w:tcPr>
            <w:tcW w:w="2265" w:type="dxa"/>
          </w:tcPr>
          <w:p w14:paraId="4F5A414E" w14:textId="77777777" w:rsidR="000312F2" w:rsidRDefault="000312F2" w:rsidP="001427AC">
            <w:r>
              <w:t>15.0</w:t>
            </w:r>
          </w:p>
        </w:tc>
        <w:tc>
          <w:tcPr>
            <w:tcW w:w="2266" w:type="dxa"/>
            <w:gridSpan w:val="2"/>
          </w:tcPr>
          <w:p w14:paraId="5488272D" w14:textId="77777777" w:rsidR="000312F2" w:rsidRDefault="000312F2" w:rsidP="001427AC"/>
        </w:tc>
      </w:tr>
      <w:tr w:rsidR="000312F2" w14:paraId="43546BA4" w14:textId="77777777" w:rsidTr="001427AC">
        <w:tc>
          <w:tcPr>
            <w:tcW w:w="2265" w:type="dxa"/>
          </w:tcPr>
          <w:p w14:paraId="553A8834" w14:textId="77777777" w:rsidR="000312F2" w:rsidRDefault="000312F2" w:rsidP="001427AC">
            <w:r>
              <w:t>Microsoft word</w:t>
            </w:r>
          </w:p>
        </w:tc>
        <w:tc>
          <w:tcPr>
            <w:tcW w:w="2265" w:type="dxa"/>
          </w:tcPr>
          <w:p w14:paraId="4188277B" w14:textId="77777777" w:rsidR="000312F2" w:rsidRDefault="000312F2" w:rsidP="001427AC">
            <w:r>
              <w:t>1809</w:t>
            </w:r>
          </w:p>
        </w:tc>
        <w:tc>
          <w:tcPr>
            <w:tcW w:w="1988" w:type="dxa"/>
          </w:tcPr>
          <w:p w14:paraId="1F5F6570" w14:textId="77777777" w:rsidR="000312F2" w:rsidRDefault="000312F2" w:rsidP="001427AC"/>
        </w:tc>
        <w:tc>
          <w:tcPr>
            <w:tcW w:w="278" w:type="dxa"/>
          </w:tcPr>
          <w:p w14:paraId="29C345AB" w14:textId="77777777" w:rsidR="000312F2" w:rsidRDefault="000312F2" w:rsidP="001427AC"/>
        </w:tc>
      </w:tr>
      <w:tr w:rsidR="000312F2" w14:paraId="7AE803DA" w14:textId="77777777" w:rsidTr="001427AC">
        <w:tc>
          <w:tcPr>
            <w:tcW w:w="2265" w:type="dxa"/>
          </w:tcPr>
          <w:p w14:paraId="18B2471A" w14:textId="77777777" w:rsidR="000312F2" w:rsidRDefault="000312F2" w:rsidP="001427AC">
            <w:r>
              <w:t>Github</w:t>
            </w:r>
          </w:p>
        </w:tc>
        <w:tc>
          <w:tcPr>
            <w:tcW w:w="2265" w:type="dxa"/>
          </w:tcPr>
          <w:p w14:paraId="0A5E5FBB" w14:textId="77777777" w:rsidR="000312F2" w:rsidRDefault="000312F2" w:rsidP="001427AC">
            <w:r>
              <w:t>1.6.5</w:t>
            </w:r>
          </w:p>
        </w:tc>
        <w:tc>
          <w:tcPr>
            <w:tcW w:w="1988" w:type="dxa"/>
          </w:tcPr>
          <w:p w14:paraId="618B2DA6" w14:textId="77777777" w:rsidR="000312F2" w:rsidRDefault="000312F2" w:rsidP="001427AC"/>
        </w:tc>
        <w:tc>
          <w:tcPr>
            <w:tcW w:w="278" w:type="dxa"/>
          </w:tcPr>
          <w:p w14:paraId="3363134B" w14:textId="77777777" w:rsidR="000312F2" w:rsidRDefault="000312F2" w:rsidP="001427AC"/>
        </w:tc>
      </w:tr>
      <w:tr w:rsidR="000312F2" w14:paraId="17BCC773" w14:textId="77777777" w:rsidTr="001427AC">
        <w:tc>
          <w:tcPr>
            <w:tcW w:w="2265" w:type="dxa"/>
          </w:tcPr>
          <w:p w14:paraId="31E8B9B5" w14:textId="77777777" w:rsidR="000312F2" w:rsidRDefault="000312F2" w:rsidP="001427AC">
            <w:r>
              <w:t>Intellij</w:t>
            </w:r>
          </w:p>
        </w:tc>
        <w:tc>
          <w:tcPr>
            <w:tcW w:w="2265" w:type="dxa"/>
          </w:tcPr>
          <w:p w14:paraId="482923CE" w14:textId="77777777" w:rsidR="000312F2" w:rsidRDefault="000312F2" w:rsidP="001427AC">
            <w:r w:rsidRPr="000312F2">
              <w:t>2018.3.5</w:t>
            </w:r>
          </w:p>
        </w:tc>
        <w:tc>
          <w:tcPr>
            <w:tcW w:w="1988" w:type="dxa"/>
          </w:tcPr>
          <w:p w14:paraId="6D4F6183" w14:textId="77777777" w:rsidR="000312F2" w:rsidRDefault="000312F2" w:rsidP="001427AC"/>
        </w:tc>
        <w:tc>
          <w:tcPr>
            <w:tcW w:w="278" w:type="dxa"/>
          </w:tcPr>
          <w:p w14:paraId="195CC9F7" w14:textId="77777777" w:rsidR="000312F2" w:rsidRDefault="000312F2" w:rsidP="001427AC"/>
        </w:tc>
      </w:tr>
      <w:tr w:rsidR="000312F2" w14:paraId="3E3E520A" w14:textId="77777777" w:rsidTr="001427AC">
        <w:tc>
          <w:tcPr>
            <w:tcW w:w="2265" w:type="dxa"/>
          </w:tcPr>
          <w:p w14:paraId="403C3B87" w14:textId="0EA31C90" w:rsidR="000312F2" w:rsidRDefault="008A4B6D" w:rsidP="001427AC">
            <w:r>
              <w:t>Mysql workbench</w:t>
            </w:r>
          </w:p>
        </w:tc>
        <w:tc>
          <w:tcPr>
            <w:tcW w:w="2265" w:type="dxa"/>
          </w:tcPr>
          <w:p w14:paraId="61C47F16" w14:textId="39DE15AE" w:rsidR="000312F2" w:rsidRDefault="008A4B6D" w:rsidP="001427AC">
            <w:r>
              <w:t>8.0.15</w:t>
            </w:r>
          </w:p>
        </w:tc>
        <w:tc>
          <w:tcPr>
            <w:tcW w:w="1988" w:type="dxa"/>
          </w:tcPr>
          <w:p w14:paraId="4A4C4F0D" w14:textId="77777777" w:rsidR="000312F2" w:rsidRDefault="000312F2" w:rsidP="001427AC"/>
        </w:tc>
        <w:tc>
          <w:tcPr>
            <w:tcW w:w="278" w:type="dxa"/>
          </w:tcPr>
          <w:p w14:paraId="6C817A50" w14:textId="77777777" w:rsidR="000312F2" w:rsidRDefault="000312F2" w:rsidP="001427AC"/>
        </w:tc>
      </w:tr>
    </w:tbl>
    <w:p w14:paraId="77DE1096" w14:textId="77777777" w:rsidR="001427AC" w:rsidRPr="001427AC" w:rsidRDefault="001427AC" w:rsidP="001427AC"/>
    <w:sectPr w:rsidR="001427AC" w:rsidRPr="001427AC" w:rsidSect="00F6424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DD0F5" w14:textId="77777777" w:rsidR="00110217" w:rsidRDefault="00110217" w:rsidP="00F64242">
      <w:pPr>
        <w:spacing w:after="0" w:line="240" w:lineRule="auto"/>
      </w:pPr>
      <w:r>
        <w:separator/>
      </w:r>
    </w:p>
  </w:endnote>
  <w:endnote w:type="continuationSeparator" w:id="0">
    <w:p w14:paraId="0083C083" w14:textId="77777777" w:rsidR="00110217" w:rsidRDefault="00110217" w:rsidP="00F64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7997783"/>
      <w:docPartObj>
        <w:docPartGallery w:val="Page Numbers (Bottom of Page)"/>
        <w:docPartUnique/>
      </w:docPartObj>
    </w:sdtPr>
    <w:sdtEndPr/>
    <w:sdtContent>
      <w:p w14:paraId="776AAAA0" w14:textId="77777777" w:rsidR="00F64242" w:rsidRDefault="00F6424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20AB05" w14:textId="77777777" w:rsidR="00F64242" w:rsidRPr="00861080" w:rsidRDefault="00861080" w:rsidP="00861080">
    <w:pPr>
      <w:pStyle w:val="Header"/>
      <w:rPr>
        <w:lang w:val="en-US"/>
      </w:rPr>
    </w:pPr>
    <w:r>
      <w:rPr>
        <w:lang w:val="en-US"/>
      </w:rPr>
      <w:t xml:space="preserve">Wendy, Patrick </w:t>
    </w:r>
    <w:proofErr w:type="spellStart"/>
    <w:r>
      <w:rPr>
        <w:lang w:val="en-US"/>
      </w:rPr>
      <w:t>en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Netanel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8210A" w14:textId="77777777" w:rsidR="00110217" w:rsidRDefault="00110217" w:rsidP="00F64242">
      <w:pPr>
        <w:spacing w:after="0" w:line="240" w:lineRule="auto"/>
      </w:pPr>
      <w:r>
        <w:separator/>
      </w:r>
    </w:p>
  </w:footnote>
  <w:footnote w:type="continuationSeparator" w:id="0">
    <w:p w14:paraId="138C85C8" w14:textId="77777777" w:rsidR="00110217" w:rsidRDefault="00110217" w:rsidP="00F64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40C2F" w14:textId="77777777" w:rsidR="00861080" w:rsidRPr="00861080" w:rsidRDefault="00936EA2">
    <w:pPr>
      <w:pStyle w:val="Header"/>
      <w:rPr>
        <w:lang w:val="en-US"/>
      </w:rPr>
    </w:pPr>
    <w:r>
      <w:rPr>
        <w:lang w:val="en-US"/>
      </w:rPr>
      <w:t xml:space="preserve">Project </w:t>
    </w:r>
    <w:r w:rsidR="00861080">
      <w:rPr>
        <w:lang w:val="en-US"/>
      </w:rPr>
      <w:t>Back</w:t>
    </w:r>
    <w:r>
      <w:rPr>
        <w:lang w:val="en-US"/>
      </w:rPr>
      <w:t>-</w:t>
    </w:r>
    <w:r w:rsidR="00861080">
      <w:rPr>
        <w:lang w:val="en-US"/>
      </w:rPr>
      <w:t>end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BE"/>
    <w:rsid w:val="000312F2"/>
    <w:rsid w:val="000764D5"/>
    <w:rsid w:val="00087A27"/>
    <w:rsid w:val="00110217"/>
    <w:rsid w:val="001427AC"/>
    <w:rsid w:val="00320A47"/>
    <w:rsid w:val="00394C3B"/>
    <w:rsid w:val="00500580"/>
    <w:rsid w:val="005378F1"/>
    <w:rsid w:val="00570CBD"/>
    <w:rsid w:val="006B04F0"/>
    <w:rsid w:val="007A2570"/>
    <w:rsid w:val="007B2FDB"/>
    <w:rsid w:val="00861080"/>
    <w:rsid w:val="008A4B6D"/>
    <w:rsid w:val="00936EA2"/>
    <w:rsid w:val="00981919"/>
    <w:rsid w:val="009E516D"/>
    <w:rsid w:val="00A315DF"/>
    <w:rsid w:val="00A73D44"/>
    <w:rsid w:val="00A86CA8"/>
    <w:rsid w:val="00C97DD6"/>
    <w:rsid w:val="00D7024D"/>
    <w:rsid w:val="00D736A8"/>
    <w:rsid w:val="00D94F6F"/>
    <w:rsid w:val="00E03E99"/>
    <w:rsid w:val="00E067BE"/>
    <w:rsid w:val="00E15A61"/>
    <w:rsid w:val="00E23CB0"/>
    <w:rsid w:val="00EC152E"/>
    <w:rsid w:val="00F64242"/>
    <w:rsid w:val="00FF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18509"/>
  <w15:chartTrackingRefBased/>
  <w15:docId w15:val="{31B1A249-8254-4075-924C-F20CB615B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3D44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A73D4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3D4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4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242"/>
  </w:style>
  <w:style w:type="paragraph" w:styleId="Footer">
    <w:name w:val="footer"/>
    <w:basedOn w:val="Normal"/>
    <w:link w:val="FooterChar"/>
    <w:uiPriority w:val="99"/>
    <w:unhideWhenUsed/>
    <w:rsid w:val="00F64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242"/>
  </w:style>
  <w:style w:type="table" w:styleId="TableGrid">
    <w:name w:val="Table Grid"/>
    <w:basedOn w:val="TableNormal"/>
    <w:uiPriority w:val="39"/>
    <w:rsid w:val="00E06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lue">
    <w:name w:val="value"/>
    <w:basedOn w:val="DefaultParagraphFont"/>
    <w:rsid w:val="001427AC"/>
  </w:style>
  <w:style w:type="paragraph" w:styleId="BalloonText">
    <w:name w:val="Balloon Text"/>
    <w:basedOn w:val="Normal"/>
    <w:link w:val="BalloonTextChar"/>
    <w:uiPriority w:val="99"/>
    <w:semiHidden/>
    <w:unhideWhenUsed/>
    <w:rsid w:val="001427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7AC"/>
    <w:rPr>
      <w:rFonts w:ascii="Segoe UI" w:hAnsi="Segoe UI" w:cs="Segoe UI"/>
      <w:sz w:val="18"/>
      <w:szCs w:val="18"/>
    </w:rPr>
  </w:style>
  <w:style w:type="character" w:customStyle="1" w:styleId="lrzxr">
    <w:name w:val="lrzxr"/>
    <w:basedOn w:val="DefaultParagraphFont"/>
    <w:rsid w:val="00031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Sjabloon_groep_1.0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299A7-E57F-4916-966C-20B8A47C9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Sjabloon_groep_1.0</Template>
  <TotalTime>1</TotalTime>
  <Pages>4</Pages>
  <Words>154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Func_Vehicle</dc:creator>
  <cp:keywords/>
  <dc:description/>
  <cp:lastModifiedBy>Func_Vehicle</cp:lastModifiedBy>
  <cp:revision>2</cp:revision>
  <dcterms:created xsi:type="dcterms:W3CDTF">2019-04-03T09:09:00Z</dcterms:created>
  <dcterms:modified xsi:type="dcterms:W3CDTF">2019-04-03T09:09:00Z</dcterms:modified>
</cp:coreProperties>
</file>