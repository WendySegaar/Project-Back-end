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51A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D7024D" w:rsidRDefault="00B912F5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Technisch</w:t>
      </w:r>
      <w:proofErr w:type="spellEnd"/>
      <w:r w:rsidR="00572946">
        <w:rPr>
          <w:sz w:val="32"/>
          <w:szCs w:val="32"/>
          <w:lang w:val="en-US"/>
        </w:rPr>
        <w:t xml:space="preserve"> </w:t>
      </w:r>
      <w:proofErr w:type="spellStart"/>
      <w:r w:rsidR="00572946">
        <w:rPr>
          <w:sz w:val="32"/>
          <w:szCs w:val="32"/>
          <w:lang w:val="en-US"/>
        </w:rPr>
        <w:t>ontwerp</w:t>
      </w:r>
      <w:proofErr w:type="spellEnd"/>
    </w:p>
    <w:p w:rsidR="00B912F5" w:rsidRPr="00394C3B" w:rsidRDefault="00B912F5" w:rsidP="00E03E99">
      <w:pPr>
        <w:rPr>
          <w:sz w:val="32"/>
          <w:szCs w:val="32"/>
          <w:lang w:val="en-US"/>
        </w:rPr>
      </w:pPr>
    </w:p>
    <w:p w:rsidR="00E03E99" w:rsidRPr="00394C3B" w:rsidRDefault="00B912F5" w:rsidP="00E03E9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3" name="Afbeelding 13" descr="Afbeeldingsresultaat voor park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ark cronestey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7B2FDB" w:rsidRPr="00752BB1" w:rsidRDefault="007B2FDB" w:rsidP="007B2FDB">
      <w:r w:rsidRPr="00752BB1">
        <w:t>Namen: Wendy Segaar</w:t>
      </w:r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B912F5">
        <w:t>20</w:t>
      </w:r>
      <w:r w:rsidR="00572946">
        <w:t>-03-2019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572946" w:rsidRDefault="00572946">
      <w:pPr>
        <w:rPr>
          <w:bCs/>
        </w:rPr>
      </w:pPr>
      <w:r>
        <w:rPr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  <w:bookmarkStart w:id="0" w:name="_GoBack"/>
          <w:bookmarkEnd w:id="0"/>
        </w:p>
        <w:p w:rsidR="00B912F5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54416" w:history="1">
            <w:r w:rsidR="00B912F5" w:rsidRPr="00537A08">
              <w:rPr>
                <w:rStyle w:val="Hyperlink"/>
                <w:noProof/>
              </w:rPr>
              <w:t>1. Klassendiagram</w:t>
            </w:r>
            <w:r w:rsidR="00B912F5">
              <w:rPr>
                <w:noProof/>
                <w:webHidden/>
              </w:rPr>
              <w:tab/>
            </w:r>
            <w:r w:rsidR="00B912F5">
              <w:rPr>
                <w:noProof/>
                <w:webHidden/>
              </w:rPr>
              <w:fldChar w:fldCharType="begin"/>
            </w:r>
            <w:r w:rsidR="00B912F5">
              <w:rPr>
                <w:noProof/>
                <w:webHidden/>
              </w:rPr>
              <w:instrText xml:space="preserve"> PAGEREF _Toc4054416 \h </w:instrText>
            </w:r>
            <w:r w:rsidR="00B912F5">
              <w:rPr>
                <w:noProof/>
                <w:webHidden/>
              </w:rPr>
            </w:r>
            <w:r w:rsidR="00B912F5">
              <w:rPr>
                <w:noProof/>
                <w:webHidden/>
              </w:rPr>
              <w:fldChar w:fldCharType="separate"/>
            </w:r>
            <w:r w:rsidR="00B912F5">
              <w:rPr>
                <w:noProof/>
                <w:webHidden/>
              </w:rPr>
              <w:t>3</w:t>
            </w:r>
            <w:r w:rsidR="00B912F5">
              <w:rPr>
                <w:noProof/>
                <w:webHidden/>
              </w:rPr>
              <w:fldChar w:fldCharType="end"/>
            </w:r>
          </w:hyperlink>
        </w:p>
        <w:p w:rsidR="00B912F5" w:rsidRDefault="00B912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417" w:history="1">
            <w:r w:rsidRPr="00537A08">
              <w:rPr>
                <w:rStyle w:val="Hyperlink"/>
                <w:noProof/>
              </w:rPr>
              <w:t>2. Entiteit Relatie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044111" w:rsidRDefault="00CE2C22" w:rsidP="00B912F5">
      <w:pPr>
        <w:pStyle w:val="Kop1"/>
      </w:pPr>
      <w:bookmarkStart w:id="1" w:name="_Toc4054416"/>
      <w:r>
        <w:lastRenderedPageBreak/>
        <w:t xml:space="preserve">1. </w:t>
      </w:r>
      <w:r w:rsidR="00B912F5">
        <w:t>Klassendiagram</w:t>
      </w:r>
      <w:bookmarkEnd w:id="1"/>
    </w:p>
    <w:p w:rsidR="00044111" w:rsidRPr="00FC5BED" w:rsidRDefault="00B912F5">
      <w:r>
        <w:rPr>
          <w:noProof/>
        </w:rPr>
        <w:drawing>
          <wp:inline distT="0" distB="0" distL="0" distR="0" wp14:anchorId="4A2262D8" wp14:editId="2436CCB1">
            <wp:extent cx="5760720" cy="490093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sen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22" w:rsidRDefault="00CE2C22" w:rsidP="00A73D44">
      <w:pPr>
        <w:pStyle w:val="Kop1"/>
      </w:pPr>
      <w:bookmarkStart w:id="2" w:name="_Toc4054417"/>
      <w:r>
        <w:lastRenderedPageBreak/>
        <w:t xml:space="preserve">2. </w:t>
      </w:r>
      <w:r w:rsidR="00B912F5">
        <w:t>Entiteit Relatie Diagram (ERD)</w:t>
      </w:r>
      <w:bookmarkEnd w:id="2"/>
    </w:p>
    <w:p w:rsidR="00B912F5" w:rsidRPr="00B912F5" w:rsidRDefault="00B912F5" w:rsidP="00B912F5">
      <w:r>
        <w:rPr>
          <w:noProof/>
        </w:rPr>
        <w:drawing>
          <wp:inline distT="0" distB="0" distL="0" distR="0" wp14:anchorId="01E2E93C" wp14:editId="791A5718">
            <wp:extent cx="5136325" cy="5654530"/>
            <wp:effectExtent l="0" t="0" r="762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 project Back-e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F5" w:rsidRPr="00B912F5" w:rsidSect="00F6424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DD8" w:rsidRDefault="002B7DD8" w:rsidP="00F64242">
      <w:pPr>
        <w:spacing w:after="0" w:line="240" w:lineRule="auto"/>
      </w:pPr>
      <w:r>
        <w:separator/>
      </w:r>
    </w:p>
  </w:endnote>
  <w:endnote w:type="continuationSeparator" w:id="0">
    <w:p w:rsidR="002B7DD8" w:rsidRDefault="002B7DD8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9E7C26" w:rsidRDefault="009E7C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7C26" w:rsidRPr="00861080" w:rsidRDefault="009E7C26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DD8" w:rsidRDefault="002B7DD8" w:rsidP="00F64242">
      <w:pPr>
        <w:spacing w:after="0" w:line="240" w:lineRule="auto"/>
      </w:pPr>
      <w:r>
        <w:separator/>
      </w:r>
    </w:p>
  </w:footnote>
  <w:footnote w:type="continuationSeparator" w:id="0">
    <w:p w:rsidR="002B7DD8" w:rsidRDefault="002B7DD8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C26" w:rsidRPr="00861080" w:rsidRDefault="009E7C26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95D"/>
    <w:multiLevelType w:val="hybridMultilevel"/>
    <w:tmpl w:val="55C26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F46"/>
    <w:multiLevelType w:val="hybridMultilevel"/>
    <w:tmpl w:val="96246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13C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502"/>
    <w:multiLevelType w:val="hybridMultilevel"/>
    <w:tmpl w:val="ABD48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FF3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830"/>
    <w:multiLevelType w:val="hybridMultilevel"/>
    <w:tmpl w:val="3F227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731A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1EBB"/>
    <w:multiLevelType w:val="hybridMultilevel"/>
    <w:tmpl w:val="A8A085E4"/>
    <w:lvl w:ilvl="0" w:tplc="F2DED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7C21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F0CE5"/>
    <w:multiLevelType w:val="hybridMultilevel"/>
    <w:tmpl w:val="B1D24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41C3D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C796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7596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B18EF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30D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D529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A5B3D"/>
    <w:multiLevelType w:val="hybridMultilevel"/>
    <w:tmpl w:val="C37E37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348A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5682E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17"/>
  </w:num>
  <w:num w:numId="15">
    <w:abstractNumId w:val="11"/>
  </w:num>
  <w:num w:numId="16">
    <w:abstractNumId w:val="18"/>
  </w:num>
  <w:num w:numId="17">
    <w:abstractNumId w:val="2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44111"/>
    <w:rsid w:val="00055F4D"/>
    <w:rsid w:val="000764D5"/>
    <w:rsid w:val="00087A27"/>
    <w:rsid w:val="00087ABE"/>
    <w:rsid w:val="000D31C1"/>
    <w:rsid w:val="001138FB"/>
    <w:rsid w:val="0020675E"/>
    <w:rsid w:val="00223E6C"/>
    <w:rsid w:val="002318FF"/>
    <w:rsid w:val="002B7DD8"/>
    <w:rsid w:val="002E1A04"/>
    <w:rsid w:val="003038C9"/>
    <w:rsid w:val="00320A47"/>
    <w:rsid w:val="00331781"/>
    <w:rsid w:val="00386EB4"/>
    <w:rsid w:val="00394C3B"/>
    <w:rsid w:val="00500580"/>
    <w:rsid w:val="005378F1"/>
    <w:rsid w:val="00565F27"/>
    <w:rsid w:val="00570CBD"/>
    <w:rsid w:val="00572946"/>
    <w:rsid w:val="005A69A1"/>
    <w:rsid w:val="00634C3E"/>
    <w:rsid w:val="00660C07"/>
    <w:rsid w:val="006A0B7D"/>
    <w:rsid w:val="006B04F0"/>
    <w:rsid w:val="00716462"/>
    <w:rsid w:val="00752BB1"/>
    <w:rsid w:val="007A2570"/>
    <w:rsid w:val="007B2FDB"/>
    <w:rsid w:val="0081445E"/>
    <w:rsid w:val="00861080"/>
    <w:rsid w:val="00936EA2"/>
    <w:rsid w:val="00981919"/>
    <w:rsid w:val="009E7C26"/>
    <w:rsid w:val="00A315DF"/>
    <w:rsid w:val="00A63146"/>
    <w:rsid w:val="00A73D44"/>
    <w:rsid w:val="00AA7A45"/>
    <w:rsid w:val="00B912F5"/>
    <w:rsid w:val="00C41216"/>
    <w:rsid w:val="00C97DD6"/>
    <w:rsid w:val="00CE2C22"/>
    <w:rsid w:val="00D647BD"/>
    <w:rsid w:val="00D67876"/>
    <w:rsid w:val="00D7024D"/>
    <w:rsid w:val="00D736A8"/>
    <w:rsid w:val="00D94F6F"/>
    <w:rsid w:val="00DC516F"/>
    <w:rsid w:val="00E03E99"/>
    <w:rsid w:val="00E15A61"/>
    <w:rsid w:val="00E236D5"/>
    <w:rsid w:val="00E23CB0"/>
    <w:rsid w:val="00E34C99"/>
    <w:rsid w:val="00E77F85"/>
    <w:rsid w:val="00EC152E"/>
    <w:rsid w:val="00F64242"/>
    <w:rsid w:val="00F83E9D"/>
    <w:rsid w:val="00FC5BED"/>
    <w:rsid w:val="00FE0F35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C411D"/>
  <w15:chartTrackingRefBased/>
  <w15:docId w15:val="{953AA25E-EA4B-4186-91E0-3668773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Ballontekst">
    <w:name w:val="Balloon Text"/>
    <w:basedOn w:val="Standaard"/>
    <w:link w:val="BallontekstChar"/>
    <w:uiPriority w:val="99"/>
    <w:semiHidden/>
    <w:unhideWhenUsed/>
    <w:rsid w:val="00FC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5BE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C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65DAA-B3DA-4A5F-AB84-2FD68A62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0</TotalTime>
  <Pages>4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7</cp:revision>
  <dcterms:created xsi:type="dcterms:W3CDTF">2019-03-04T13:47:00Z</dcterms:created>
  <dcterms:modified xsi:type="dcterms:W3CDTF">2019-03-21T08:57:00Z</dcterms:modified>
</cp:coreProperties>
</file>