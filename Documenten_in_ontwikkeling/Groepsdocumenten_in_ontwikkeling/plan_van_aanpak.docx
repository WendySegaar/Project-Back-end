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075681" w:rsidRDefault="007B2FDB" w:rsidP="00E03E99">
      <w:pPr>
        <w:rPr>
          <w:sz w:val="72"/>
          <w:szCs w:val="72"/>
        </w:rPr>
      </w:pPr>
      <w:r w:rsidRPr="00075681">
        <w:rPr>
          <w:sz w:val="72"/>
          <w:szCs w:val="72"/>
        </w:rPr>
        <w:t xml:space="preserve">Project </w:t>
      </w:r>
      <w:proofErr w:type="spellStart"/>
      <w:r w:rsidRPr="00075681">
        <w:rPr>
          <w:sz w:val="72"/>
          <w:szCs w:val="72"/>
        </w:rPr>
        <w:t>back-end</w:t>
      </w:r>
      <w:proofErr w:type="spellEnd"/>
    </w:p>
    <w:p w:rsidR="00E03E99" w:rsidRPr="00075681" w:rsidRDefault="00E03E99" w:rsidP="00E03E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1DA4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E03E99" w:rsidRPr="00936EA2" w:rsidRDefault="007D2974" w:rsidP="00E03E99">
      <w:pPr>
        <w:rPr>
          <w:sz w:val="32"/>
          <w:szCs w:val="32"/>
        </w:rPr>
      </w:pPr>
      <w:r>
        <w:rPr>
          <w:sz w:val="32"/>
          <w:szCs w:val="32"/>
        </w:rPr>
        <w:t>Plan van aanpak</w:t>
      </w:r>
    </w:p>
    <w:p w:rsidR="00E03E99" w:rsidRDefault="00E03E99" w:rsidP="00E03E99">
      <w:r w:rsidRPr="00E03E99">
        <w:rPr>
          <w:noProof/>
        </w:rPr>
        <w:drawing>
          <wp:inline distT="0" distB="0" distL="0" distR="0" wp14:anchorId="03D812C1" wp14:editId="3BDA0ACB">
            <wp:extent cx="5760720" cy="384048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4" w:rsidRDefault="00FF4EB4"/>
    <w:p w:rsidR="00FF4EB4" w:rsidRDefault="00FF4EB4"/>
    <w:p w:rsidR="00FF4EB4" w:rsidRDefault="00FF4EB4"/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>, Wendy Segaar</w:t>
      </w:r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</w:p>
    <w:p w:rsidR="007B2FDB" w:rsidRPr="006D53C8" w:rsidRDefault="007B2FDB" w:rsidP="007B2FDB"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FF4EB4" w:rsidRDefault="00FF4EB4"/>
    <w:p w:rsidR="00FF4EB4" w:rsidRDefault="00FF4EB4"/>
    <w:p w:rsidR="00FF4EB4" w:rsidRDefault="00FF4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075681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547" w:history="1">
            <w:r w:rsidR="00075681" w:rsidRPr="00637AA2">
              <w:rPr>
                <w:rStyle w:val="Hyperlink"/>
                <w:noProof/>
              </w:rPr>
              <w:t>1. Inleiding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_Toc510547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3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8" w:history="1">
            <w:r w:rsidR="00075681" w:rsidRPr="00637AA2">
              <w:rPr>
                <w:rStyle w:val="Hyperlink"/>
                <w:noProof/>
              </w:rPr>
              <w:t>2. Doelstelling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_Toc510548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4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49" w:history="1">
            <w:r w:rsidR="00075681" w:rsidRPr="00637AA2">
              <w:rPr>
                <w:rStyle w:val="Hyperlink"/>
                <w:noProof/>
              </w:rPr>
              <w:t>3. Omschrijving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_Toc510549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5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0" w:history="1">
            <w:r w:rsidR="00075681" w:rsidRPr="00637AA2">
              <w:rPr>
                <w:rStyle w:val="Hyperlink"/>
                <w:noProof/>
              </w:rPr>
              <w:t>4. Projectgroep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_Toc510550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6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1" w:history="1">
            <w:r w:rsidR="00075681" w:rsidRPr="00637AA2">
              <w:rPr>
                <w:rStyle w:val="Hyperlink"/>
                <w:noProof/>
              </w:rPr>
              <w:t>5. Benodigdheden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_Toc510551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7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2" w:history="1">
            <w:r w:rsidR="00075681" w:rsidRPr="00637AA2">
              <w:rPr>
                <w:rStyle w:val="Hyperlink"/>
                <w:noProof/>
              </w:rPr>
              <w:t>6. Planning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_Toc510552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8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075681" w:rsidRDefault="00FE1F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553" w:history="1">
            <w:r w:rsidR="00075681" w:rsidRPr="00637AA2">
              <w:rPr>
                <w:rStyle w:val="Hyperlink"/>
                <w:noProof/>
              </w:rPr>
              <w:t>7. Takenlijst</w:t>
            </w:r>
            <w:r w:rsidR="00075681">
              <w:rPr>
                <w:noProof/>
                <w:webHidden/>
              </w:rPr>
              <w:tab/>
            </w:r>
            <w:r w:rsidR="00075681">
              <w:rPr>
                <w:noProof/>
                <w:webHidden/>
              </w:rPr>
              <w:fldChar w:fldCharType="begin"/>
            </w:r>
            <w:r w:rsidR="00075681">
              <w:rPr>
                <w:noProof/>
                <w:webHidden/>
              </w:rPr>
              <w:instrText xml:space="preserve"> PAGEREF _Toc510553 \h </w:instrText>
            </w:r>
            <w:r w:rsidR="00075681">
              <w:rPr>
                <w:noProof/>
                <w:webHidden/>
              </w:rPr>
            </w:r>
            <w:r w:rsidR="00075681">
              <w:rPr>
                <w:noProof/>
                <w:webHidden/>
              </w:rPr>
              <w:fldChar w:fldCharType="separate"/>
            </w:r>
            <w:r w:rsidR="00075681">
              <w:rPr>
                <w:noProof/>
                <w:webHidden/>
              </w:rPr>
              <w:t>9</w:t>
            </w:r>
            <w:r w:rsidR="00075681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A73D44" w:rsidP="00A73D44">
      <w:pPr>
        <w:pStyle w:val="Kop1"/>
      </w:pPr>
      <w:bookmarkStart w:id="0" w:name="_Toc510547"/>
      <w:r>
        <w:lastRenderedPageBreak/>
        <w:t>1</w:t>
      </w:r>
      <w:r w:rsidR="006A1E55">
        <w:t>.</w:t>
      </w:r>
      <w:r>
        <w:t xml:space="preserve"> </w:t>
      </w:r>
      <w:r w:rsidR="006A1E55">
        <w:t>Inleiding</w:t>
      </w:r>
      <w:bookmarkEnd w:id="0"/>
    </w:p>
    <w:p w:rsidR="00A73D44" w:rsidRDefault="00A73D44"/>
    <w:p w:rsidR="006A1E55" w:rsidRDefault="006A1E55">
      <w:r>
        <w:t>***Inleiding over dit document: Beschrijving welke info er in plan van aanpak staat</w:t>
      </w:r>
    </w:p>
    <w:p w:rsidR="006A1E55" w:rsidRPr="006A1E55" w:rsidRDefault="006A1E5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1" w:name="_Toc510548"/>
      <w:r>
        <w:lastRenderedPageBreak/>
        <w:t>2. Doelstelling</w:t>
      </w:r>
      <w:bookmarkEnd w:id="1"/>
    </w:p>
    <w:p w:rsidR="006A1E55" w:rsidRDefault="006A1E55" w:rsidP="006A1E55"/>
    <w:p w:rsidR="006A1E55" w:rsidRDefault="006A1E55" w:rsidP="006A1E55">
      <w:r>
        <w:t xml:space="preserve">*** Beschrijving doel van het project (overnemen van behoefteanalyse: </w:t>
      </w:r>
      <w:r w:rsidR="002A304C">
        <w:t xml:space="preserve">4. </w:t>
      </w:r>
      <w:r>
        <w:t>doelen van de applicatie)</w:t>
      </w:r>
    </w:p>
    <w:p w:rsidR="006A1E55" w:rsidRDefault="006A1E55" w:rsidP="006A1E55"/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1E55" w:rsidRDefault="006A1E55" w:rsidP="006A1E55">
      <w:pPr>
        <w:pStyle w:val="Kop1"/>
      </w:pPr>
      <w:bookmarkStart w:id="2" w:name="_Toc510549"/>
      <w:r>
        <w:lastRenderedPageBreak/>
        <w:t xml:space="preserve">3. </w:t>
      </w:r>
      <w:r w:rsidR="002A304C">
        <w:t>Omschrijving</w:t>
      </w:r>
      <w:bookmarkEnd w:id="2"/>
    </w:p>
    <w:p w:rsidR="006A1E55" w:rsidRDefault="006A1E55" w:rsidP="006A1E55"/>
    <w:p w:rsidR="006A1E55" w:rsidRPr="006A1E55" w:rsidRDefault="006A1E55" w:rsidP="006A1E55">
      <w:r>
        <w:t xml:space="preserve">*** Omschrijving van de applicatie: Welke functionaliteiten (overnemen van behoefteanalyse: </w:t>
      </w:r>
      <w:r w:rsidR="002A304C">
        <w:t xml:space="preserve">3. </w:t>
      </w:r>
      <w:r>
        <w:t>beschrijving van de applicatie</w:t>
      </w:r>
      <w:r w:rsidR="002A304C">
        <w:t xml:space="preserve"> en 8. interactie van de applicatie</w:t>
      </w:r>
      <w:r>
        <w:t>)</w:t>
      </w:r>
    </w:p>
    <w:p w:rsidR="002A304C" w:rsidRDefault="002A30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3D44" w:rsidRDefault="002A304C" w:rsidP="006A1E55">
      <w:pPr>
        <w:pStyle w:val="Kop1"/>
      </w:pPr>
      <w:bookmarkStart w:id="3" w:name="_Toc510550"/>
      <w:r>
        <w:lastRenderedPageBreak/>
        <w:t>4. Projectgroep</w:t>
      </w:r>
      <w:bookmarkEnd w:id="3"/>
    </w:p>
    <w:p w:rsidR="002A304C" w:rsidRDefault="002A304C" w:rsidP="002A304C"/>
    <w:p w:rsidR="002A304C" w:rsidRDefault="002A304C" w:rsidP="002A304C">
      <w:r>
        <w:t>*** Noem betrokkenen bij het project (inclusief klant) met email en functie. Tabel 3 kollommen: naam, email, functie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6432" w:rsidTr="00B26432">
        <w:tc>
          <w:tcPr>
            <w:tcW w:w="3020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02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dhr. Hannibal</w:t>
            </w:r>
          </w:p>
        </w:tc>
        <w:tc>
          <w:tcPr>
            <w:tcW w:w="3021" w:type="dxa"/>
          </w:tcPr>
          <w:p w:rsidR="00B26432" w:rsidRDefault="00B26432" w:rsidP="00B26432">
            <w:hyperlink r:id="rId9" w:history="1">
              <w:r w:rsidRPr="005B345D">
                <w:rPr>
                  <w:rStyle w:val="Hyperlink"/>
                </w:rPr>
                <w:t>wbrock@mborijnland.nl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Opdrachtgever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proofErr w:type="spellStart"/>
            <w:r>
              <w:t>Netalen</w:t>
            </w:r>
            <w:proofErr w:type="spellEnd"/>
            <w:r>
              <w:t xml:space="preserve"> Dorothea</w:t>
            </w:r>
          </w:p>
        </w:tc>
        <w:tc>
          <w:tcPr>
            <w:tcW w:w="3021" w:type="dxa"/>
          </w:tcPr>
          <w:p w:rsidR="00B26432" w:rsidRDefault="00B26432" w:rsidP="002A304C">
            <w:hyperlink r:id="rId10" w:history="1">
              <w:r w:rsidRPr="005B345D">
                <w:rPr>
                  <w:rStyle w:val="Hyperlink"/>
                </w:rPr>
                <w:t>1037549@mborijnland.nl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  <w:tc>
          <w:tcPr>
            <w:tcW w:w="3021" w:type="dxa"/>
          </w:tcPr>
          <w:p w:rsidR="00B26432" w:rsidRDefault="00B26432" w:rsidP="00B26432">
            <w:hyperlink r:id="rId11" w:history="1">
              <w:r w:rsidRPr="005B345D">
                <w:rPr>
                  <w:rStyle w:val="Hyperlink"/>
                </w:rPr>
                <w:t>1033867@mborijnland.nl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  <w:tr w:rsidR="00B26432" w:rsidTr="00B26432">
        <w:tc>
          <w:tcPr>
            <w:tcW w:w="3020" w:type="dxa"/>
          </w:tcPr>
          <w:p w:rsidR="00B26432" w:rsidRDefault="00B26432" w:rsidP="002A304C">
            <w:r>
              <w:t>Wendy Segaar</w:t>
            </w:r>
          </w:p>
        </w:tc>
        <w:tc>
          <w:tcPr>
            <w:tcW w:w="3021" w:type="dxa"/>
          </w:tcPr>
          <w:p w:rsidR="00B26432" w:rsidRDefault="00B26432" w:rsidP="00B26432">
            <w:hyperlink r:id="rId12" w:history="1">
              <w:r w:rsidRPr="005B345D">
                <w:rPr>
                  <w:rStyle w:val="Hyperlink"/>
                </w:rPr>
                <w:t>1035706@mborijnland.nl</w:t>
              </w:r>
            </w:hyperlink>
          </w:p>
        </w:tc>
        <w:tc>
          <w:tcPr>
            <w:tcW w:w="3021" w:type="dxa"/>
          </w:tcPr>
          <w:p w:rsidR="00B26432" w:rsidRDefault="00B26432" w:rsidP="002A304C">
            <w:r>
              <w:t>Developer</w:t>
            </w:r>
          </w:p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4" w:name="_Toc510551"/>
      <w:r>
        <w:lastRenderedPageBreak/>
        <w:t>5. Benodigdheden</w:t>
      </w:r>
      <w:bookmarkEnd w:id="4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432" w:rsidTr="00B26432"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Benodigdheid</w:t>
            </w:r>
            <w:proofErr w:type="spellEnd"/>
          </w:p>
        </w:tc>
        <w:tc>
          <w:tcPr>
            <w:tcW w:w="4531" w:type="dxa"/>
          </w:tcPr>
          <w:p w:rsidR="00B26432" w:rsidRPr="00B26432" w:rsidRDefault="00B26432" w:rsidP="002A304C">
            <w:pPr>
              <w:rPr>
                <w:b/>
              </w:rPr>
            </w:pPr>
            <w:r>
              <w:rPr>
                <w:b/>
              </w:rPr>
              <w:t>Toelichting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Laravel</w:t>
            </w:r>
            <w:proofErr w:type="spellEnd"/>
            <w:r>
              <w:t xml:space="preserve"> installatie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5.6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Webbrowsers</w:t>
            </w:r>
          </w:p>
        </w:tc>
        <w:tc>
          <w:tcPr>
            <w:tcW w:w="4531" w:type="dxa"/>
          </w:tcPr>
          <w:p w:rsidR="00B26432" w:rsidRDefault="00B26432" w:rsidP="002A304C">
            <w:r>
              <w:t>Verschillende om te testen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 xml:space="preserve">PHP </w:t>
            </w:r>
          </w:p>
        </w:tc>
        <w:tc>
          <w:tcPr>
            <w:tcW w:w="4531" w:type="dxa"/>
          </w:tcPr>
          <w:p w:rsidR="00B26432" w:rsidRDefault="00B26432" w:rsidP="002A304C">
            <w:r>
              <w:t>Versie 7.2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GitHub</w:t>
            </w:r>
          </w:p>
        </w:tc>
        <w:tc>
          <w:tcPr>
            <w:tcW w:w="4531" w:type="dxa"/>
          </w:tcPr>
          <w:p w:rsidR="00B26432" w:rsidRDefault="00B26432" w:rsidP="002A304C">
            <w:r>
              <w:t>Online en desktop</w:t>
            </w:r>
          </w:p>
        </w:tc>
      </w:tr>
      <w:tr w:rsidR="00B26432" w:rsidTr="00B26432">
        <w:tc>
          <w:tcPr>
            <w:tcW w:w="4531" w:type="dxa"/>
          </w:tcPr>
          <w:p w:rsidR="00B26432" w:rsidRDefault="00B26432" w:rsidP="002A304C">
            <w:r>
              <w:t>Laptops</w:t>
            </w:r>
          </w:p>
        </w:tc>
        <w:tc>
          <w:tcPr>
            <w:tcW w:w="4531" w:type="dxa"/>
          </w:tcPr>
          <w:p w:rsidR="00B26432" w:rsidRDefault="00B26432" w:rsidP="002A304C"/>
        </w:tc>
      </w:tr>
      <w:tr w:rsidR="00B26432" w:rsidTr="00B26432">
        <w:tc>
          <w:tcPr>
            <w:tcW w:w="4531" w:type="dxa"/>
          </w:tcPr>
          <w:p w:rsidR="00B26432" w:rsidRDefault="00B26432" w:rsidP="002A304C">
            <w:proofErr w:type="spellStart"/>
            <w:r>
              <w:t>Balsamiq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B26432" w:rsidRDefault="00B26432" w:rsidP="002A304C">
            <w:r>
              <w:t xml:space="preserve">Voor </w:t>
            </w:r>
            <w:proofErr w:type="spellStart"/>
            <w:r>
              <w:t>mock</w:t>
            </w:r>
            <w:proofErr w:type="spellEnd"/>
            <w:r>
              <w:t>-ups</w:t>
            </w:r>
            <w:r w:rsidR="00C54322">
              <w:t xml:space="preserve"> en </w:t>
            </w:r>
            <w:proofErr w:type="spellStart"/>
            <w:r w:rsidR="00C54322">
              <w:t>wireframes</w:t>
            </w:r>
            <w:proofErr w:type="spellEnd"/>
          </w:p>
        </w:tc>
      </w:tr>
      <w:tr w:rsidR="00C54322" w:rsidTr="00B26432">
        <w:tc>
          <w:tcPr>
            <w:tcW w:w="4531" w:type="dxa"/>
          </w:tcPr>
          <w:p w:rsidR="00C54322" w:rsidRDefault="00C54322" w:rsidP="002A304C">
            <w:r>
              <w:t>Visio</w:t>
            </w:r>
          </w:p>
        </w:tc>
        <w:tc>
          <w:tcPr>
            <w:tcW w:w="4531" w:type="dxa"/>
          </w:tcPr>
          <w:p w:rsidR="00C54322" w:rsidRDefault="00C54322" w:rsidP="002A304C"/>
        </w:tc>
      </w:tr>
      <w:tr w:rsidR="00C54322" w:rsidTr="00B26432">
        <w:tc>
          <w:tcPr>
            <w:tcW w:w="4531" w:type="dxa"/>
          </w:tcPr>
          <w:p w:rsidR="00C54322" w:rsidRDefault="00C54322" w:rsidP="002A304C">
            <w:bookmarkStart w:id="5" w:name="_GoBack"/>
            <w:bookmarkEnd w:id="5"/>
          </w:p>
        </w:tc>
        <w:tc>
          <w:tcPr>
            <w:tcW w:w="4531" w:type="dxa"/>
          </w:tcPr>
          <w:p w:rsidR="00C54322" w:rsidRDefault="00C54322" w:rsidP="002A304C"/>
        </w:tc>
      </w:tr>
    </w:tbl>
    <w:p w:rsidR="00B26432" w:rsidRDefault="00B26432" w:rsidP="002A304C"/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6" w:name="_Toc510552"/>
      <w:r>
        <w:lastRenderedPageBreak/>
        <w:t>6. Planning</w:t>
      </w:r>
      <w:bookmarkEnd w:id="6"/>
    </w:p>
    <w:p w:rsidR="002A304C" w:rsidRDefault="002A304C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5681" w:rsidTr="007941C2">
        <w:tc>
          <w:tcPr>
            <w:tcW w:w="9062" w:type="dxa"/>
            <w:gridSpan w:val="4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</w:tr>
      <w:tr w:rsidR="00075681" w:rsidTr="00075681"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2265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2266" w:type="dxa"/>
          </w:tcPr>
          <w:p w:rsidR="00075681" w:rsidRPr="00075681" w:rsidRDefault="00075681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Ontwerpen</w:t>
            </w:r>
          </w:p>
        </w:tc>
        <w:tc>
          <w:tcPr>
            <w:tcW w:w="2265" w:type="dxa"/>
          </w:tcPr>
          <w:p w:rsidR="00075681" w:rsidRDefault="00075681">
            <w:r>
              <w:t>4-2-2019</w:t>
            </w:r>
          </w:p>
        </w:tc>
        <w:tc>
          <w:tcPr>
            <w:tcW w:w="2266" w:type="dxa"/>
          </w:tcPr>
          <w:p w:rsidR="00075681" w:rsidRDefault="00075681">
            <w:r>
              <w:t>15-2-2019</w:t>
            </w:r>
          </w:p>
        </w:tc>
        <w:tc>
          <w:tcPr>
            <w:tcW w:w="2266" w:type="dxa"/>
          </w:tcPr>
          <w:p w:rsidR="00075681" w:rsidRDefault="00075681">
            <w:r>
              <w:t>2 weken</w:t>
            </w:r>
          </w:p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Realiseren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Testen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  <w:tr w:rsidR="00075681" w:rsidTr="00075681">
        <w:tc>
          <w:tcPr>
            <w:tcW w:w="2265" w:type="dxa"/>
          </w:tcPr>
          <w:p w:rsidR="00075681" w:rsidRDefault="00075681">
            <w:r>
              <w:t>Implementeren</w:t>
            </w:r>
          </w:p>
        </w:tc>
        <w:tc>
          <w:tcPr>
            <w:tcW w:w="2265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  <w:tc>
          <w:tcPr>
            <w:tcW w:w="2266" w:type="dxa"/>
          </w:tcPr>
          <w:p w:rsidR="00075681" w:rsidRDefault="00075681"/>
        </w:tc>
      </w:tr>
    </w:tbl>
    <w:p w:rsidR="002A304C" w:rsidRDefault="002A304C">
      <w:r>
        <w:br w:type="page"/>
      </w:r>
    </w:p>
    <w:p w:rsidR="002A304C" w:rsidRDefault="002A304C" w:rsidP="002A304C">
      <w:pPr>
        <w:pStyle w:val="Kop1"/>
      </w:pPr>
      <w:bookmarkStart w:id="7" w:name="_Toc510553"/>
      <w:r>
        <w:lastRenderedPageBreak/>
        <w:t>7. Taken</w:t>
      </w:r>
      <w:r w:rsidR="0008591C">
        <w:t>lijst</w:t>
      </w:r>
      <w:bookmarkEnd w:id="7"/>
    </w:p>
    <w:tbl>
      <w:tblPr>
        <w:tblStyle w:val="Tabelraster"/>
        <w:tblpPr w:leftFromText="141" w:rightFromText="141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F5DB7" w:rsidTr="00AF5DB7">
        <w:tc>
          <w:tcPr>
            <w:tcW w:w="2547" w:type="dxa"/>
          </w:tcPr>
          <w:p w:rsidR="00AF5DB7" w:rsidRPr="00923B6C" w:rsidRDefault="00AF5DB7" w:rsidP="00AF5DB7">
            <w:pPr>
              <w:rPr>
                <w:b/>
              </w:rPr>
            </w:pPr>
            <w:r>
              <w:rPr>
                <w:b/>
              </w:rPr>
              <w:t>Legenda</w:t>
            </w:r>
          </w:p>
        </w:tc>
      </w:tr>
      <w:tr w:rsidR="00AF5DB7" w:rsidTr="00AF5DB7">
        <w:tc>
          <w:tcPr>
            <w:tcW w:w="2547" w:type="dxa"/>
            <w:shd w:val="clear" w:color="auto" w:fill="FFF2CC" w:themeFill="accent4" w:themeFillTint="33"/>
          </w:tcPr>
          <w:p w:rsidR="00AF5DB7" w:rsidRDefault="00AF5DB7" w:rsidP="00AF5DB7">
            <w:r>
              <w:t>Behoefteanalyse</w:t>
            </w:r>
          </w:p>
        </w:tc>
      </w:tr>
      <w:tr w:rsidR="00AF5DB7" w:rsidTr="00AF5DB7">
        <w:tc>
          <w:tcPr>
            <w:tcW w:w="2547" w:type="dxa"/>
            <w:shd w:val="clear" w:color="auto" w:fill="D9E2F3" w:themeFill="accent1" w:themeFillTint="33"/>
          </w:tcPr>
          <w:p w:rsidR="00AF5DB7" w:rsidRDefault="00AF5DB7" w:rsidP="00AF5DB7">
            <w:r>
              <w:t>Plan van aanpak</w:t>
            </w:r>
          </w:p>
        </w:tc>
      </w:tr>
      <w:tr w:rsidR="00AF5DB7" w:rsidTr="00AF5DB7">
        <w:tc>
          <w:tcPr>
            <w:tcW w:w="2547" w:type="dxa"/>
            <w:shd w:val="clear" w:color="auto" w:fill="FDB1A9"/>
          </w:tcPr>
          <w:p w:rsidR="00AF5DB7" w:rsidRDefault="00AF5DB7" w:rsidP="00AF5DB7">
            <w:r>
              <w:t>Functioneel ontwerp</w:t>
            </w:r>
          </w:p>
        </w:tc>
      </w:tr>
      <w:tr w:rsidR="00AF5DB7" w:rsidTr="00AF5DB7">
        <w:tc>
          <w:tcPr>
            <w:tcW w:w="2547" w:type="dxa"/>
            <w:shd w:val="clear" w:color="auto" w:fill="F7D5ED"/>
          </w:tcPr>
          <w:p w:rsidR="00AF5DB7" w:rsidRDefault="00AF5DB7" w:rsidP="00AF5DB7">
            <w:pPr>
              <w:tabs>
                <w:tab w:val="right" w:pos="2331"/>
              </w:tabs>
            </w:pPr>
            <w:r>
              <w:t>Grafisch ontwerp</w:t>
            </w:r>
            <w:r>
              <w:tab/>
            </w:r>
          </w:p>
        </w:tc>
      </w:tr>
      <w:tr w:rsidR="00AF5DB7" w:rsidTr="00AF5DB7">
        <w:tc>
          <w:tcPr>
            <w:tcW w:w="2547" w:type="dxa"/>
            <w:shd w:val="clear" w:color="auto" w:fill="E2EFD9" w:themeFill="accent6" w:themeFillTint="33"/>
          </w:tcPr>
          <w:p w:rsidR="00AF5DB7" w:rsidRDefault="00AF5DB7" w:rsidP="00AF5DB7">
            <w:r>
              <w:t>Technisch ontwerp</w:t>
            </w:r>
          </w:p>
        </w:tc>
      </w:tr>
      <w:tr w:rsidR="00AF5DB7" w:rsidTr="00AF5DB7">
        <w:tc>
          <w:tcPr>
            <w:tcW w:w="2547" w:type="dxa"/>
            <w:shd w:val="clear" w:color="auto" w:fill="FBE4D5" w:themeFill="accent2" w:themeFillTint="33"/>
          </w:tcPr>
          <w:p w:rsidR="00AF5DB7" w:rsidRDefault="00AF5DB7" w:rsidP="00AF5DB7">
            <w:r>
              <w:t>Ontwikkelen</w:t>
            </w:r>
          </w:p>
        </w:tc>
      </w:tr>
    </w:tbl>
    <w:p w:rsidR="00AF5DB7" w:rsidRDefault="00AF5DB7" w:rsidP="00AF5DB7"/>
    <w:p w:rsidR="00AF5DB7" w:rsidRPr="00AF5DB7" w:rsidRDefault="00AF5DB7" w:rsidP="00AF5DB7"/>
    <w:p w:rsidR="002A304C" w:rsidRDefault="002A304C" w:rsidP="002A304C"/>
    <w:p w:rsidR="00AF5DB7" w:rsidRDefault="00AF5DB7" w:rsidP="002A304C"/>
    <w:p w:rsidR="00AF5DB7" w:rsidRDefault="00AF5DB7" w:rsidP="002A304C"/>
    <w:p w:rsidR="00AF5DB7" w:rsidRPr="002A304C" w:rsidRDefault="00AF5DB7" w:rsidP="002A30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41"/>
        <w:gridCol w:w="1327"/>
        <w:gridCol w:w="1214"/>
        <w:gridCol w:w="917"/>
        <w:gridCol w:w="2263"/>
      </w:tblGrid>
      <w:tr w:rsidR="00075681" w:rsidTr="001F58A1">
        <w:tc>
          <w:tcPr>
            <w:tcW w:w="9062" w:type="dxa"/>
            <w:gridSpan w:val="5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Takenlijst</w:t>
            </w:r>
          </w:p>
        </w:tc>
      </w:tr>
      <w:tr w:rsidR="00075681" w:rsidTr="001847BC">
        <w:tc>
          <w:tcPr>
            <w:tcW w:w="3341" w:type="dxa"/>
          </w:tcPr>
          <w:p w:rsidR="00075681" w:rsidRPr="00075681" w:rsidRDefault="00075681" w:rsidP="002A304C">
            <w:pPr>
              <w:rPr>
                <w:b/>
              </w:rPr>
            </w:pPr>
            <w:proofErr w:type="spellStart"/>
            <w:r>
              <w:rPr>
                <w:b/>
              </w:rPr>
              <w:t>Subtaak</w:t>
            </w:r>
            <w:proofErr w:type="spellEnd"/>
          </w:p>
        </w:tc>
        <w:tc>
          <w:tcPr>
            <w:tcW w:w="132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14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Einddatum</w:t>
            </w:r>
          </w:p>
        </w:tc>
        <w:tc>
          <w:tcPr>
            <w:tcW w:w="917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263" w:type="dxa"/>
          </w:tcPr>
          <w:p w:rsidR="00075681" w:rsidRPr="00075681" w:rsidRDefault="00075681" w:rsidP="002A304C">
            <w:pPr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075681" w:rsidRPr="006168D1" w:rsidTr="001847BC">
        <w:tc>
          <w:tcPr>
            <w:tcW w:w="3341" w:type="dxa"/>
          </w:tcPr>
          <w:p w:rsidR="00075681" w:rsidRDefault="00075681" w:rsidP="00075681">
            <w:r>
              <w:t>Ontwikkelomgeving in orde maken</w:t>
            </w:r>
          </w:p>
        </w:tc>
        <w:tc>
          <w:tcPr>
            <w:tcW w:w="1327" w:type="dxa"/>
          </w:tcPr>
          <w:p w:rsidR="00075681" w:rsidRDefault="00075681" w:rsidP="00075681">
            <w:r>
              <w:t>4-2-2019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5-2-2019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1 uur</w:t>
            </w:r>
          </w:p>
        </w:tc>
        <w:tc>
          <w:tcPr>
            <w:tcW w:w="2263" w:type="dxa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6168D1" w:rsidTr="001847BC">
        <w:tc>
          <w:tcPr>
            <w:tcW w:w="3341" w:type="dxa"/>
          </w:tcPr>
          <w:p w:rsidR="00075681" w:rsidRDefault="00075681" w:rsidP="00075681">
            <w:r>
              <w:t>Word-sjabloon maken en kiezen</w:t>
            </w:r>
          </w:p>
        </w:tc>
        <w:tc>
          <w:tcPr>
            <w:tcW w:w="1327" w:type="dxa"/>
          </w:tcPr>
          <w:p w:rsidR="00075681" w:rsidRDefault="00075681" w:rsidP="00075681">
            <w:r>
              <w:t>5-2-2019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5-2-2019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30 min</w:t>
            </w:r>
          </w:p>
        </w:tc>
        <w:tc>
          <w:tcPr>
            <w:tcW w:w="2263" w:type="dxa"/>
          </w:tcPr>
          <w:p w:rsidR="00075681" w:rsidRDefault="00075681" w:rsidP="00075681">
            <w:pPr>
              <w:rPr>
                <w:lang w:val="en-GB"/>
              </w:rPr>
            </w:pPr>
            <w:proofErr w:type="spellStart"/>
            <w:r w:rsidRPr="00075681">
              <w:rPr>
                <w:lang w:val="en-GB"/>
              </w:rPr>
              <w:t>Netanel</w:t>
            </w:r>
            <w:proofErr w:type="spellEnd"/>
            <w:r w:rsidRPr="0007568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 xml:space="preserve">Patrick </w:t>
            </w:r>
            <w:proofErr w:type="spellStart"/>
            <w:r w:rsidRPr="00075681">
              <w:rPr>
                <w:lang w:val="en-GB"/>
              </w:rPr>
              <w:t>Devilee</w:t>
            </w:r>
            <w:proofErr w:type="spellEnd"/>
          </w:p>
          <w:p w:rsidR="00075681" w:rsidRPr="00075681" w:rsidRDefault="00075681" w:rsidP="00075681">
            <w:pPr>
              <w:rPr>
                <w:lang w:val="en-GB"/>
              </w:rPr>
            </w:pPr>
            <w:r w:rsidRPr="00075681">
              <w:rPr>
                <w:lang w:val="en-GB"/>
              </w:rPr>
              <w:t>Wendy Segaar</w:t>
            </w:r>
          </w:p>
        </w:tc>
      </w:tr>
      <w:tr w:rsidR="00075681" w:rsidRPr="006168D1" w:rsidTr="001847BC">
        <w:tc>
          <w:tcPr>
            <w:tcW w:w="3341" w:type="dxa"/>
          </w:tcPr>
          <w:p w:rsidR="00075681" w:rsidRDefault="00075681" w:rsidP="00075681">
            <w:r>
              <w:t>Vragen bedenken</w:t>
            </w:r>
          </w:p>
        </w:tc>
        <w:tc>
          <w:tcPr>
            <w:tcW w:w="1327" w:type="dxa"/>
          </w:tcPr>
          <w:p w:rsidR="00075681" w:rsidRDefault="00075681" w:rsidP="00075681">
            <w:r>
              <w:t>6-2-2019</w:t>
            </w:r>
          </w:p>
        </w:tc>
        <w:tc>
          <w:tcPr>
            <w:tcW w:w="1214" w:type="dxa"/>
          </w:tcPr>
          <w:p w:rsidR="00075681" w:rsidRDefault="00075681" w:rsidP="00075681">
            <w:r>
              <w:t>6-2-2019</w:t>
            </w:r>
          </w:p>
        </w:tc>
        <w:tc>
          <w:tcPr>
            <w:tcW w:w="917" w:type="dxa"/>
          </w:tcPr>
          <w:p w:rsidR="00075681" w:rsidRDefault="00075681" w:rsidP="00075681">
            <w:r>
              <w:t>1 uur</w:t>
            </w:r>
          </w:p>
        </w:tc>
        <w:tc>
          <w:tcPr>
            <w:tcW w:w="2263" w:type="dxa"/>
          </w:tcPr>
          <w:p w:rsidR="00075681" w:rsidRPr="00923B6C" w:rsidRDefault="00075681" w:rsidP="0007568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 w:rsidR="00923B6C"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075681" w:rsidRPr="006168D1" w:rsidRDefault="00075681" w:rsidP="0007568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075681" w:rsidP="00075681">
            <w:r>
              <w:t xml:space="preserve">Samenvatting project schrijven </w:t>
            </w:r>
            <w:r w:rsidR="001847BC">
              <w:t>(1.)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>
            <w:r>
              <w:t>8-2-2019</w:t>
            </w:r>
          </w:p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>
            <w:r>
              <w:t>8-2-2-2019</w:t>
            </w:r>
          </w:p>
        </w:tc>
        <w:tc>
          <w:tcPr>
            <w:tcW w:w="917" w:type="dxa"/>
            <w:shd w:val="clear" w:color="auto" w:fill="FFF2CC" w:themeFill="accent4" w:themeFillTint="33"/>
          </w:tcPr>
          <w:p w:rsidR="00075681" w:rsidRDefault="001847BC" w:rsidP="00075681">
            <w:r>
              <w:t>10</w:t>
            </w:r>
            <w:r w:rsidR="00075681">
              <w:t xml:space="preserve">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075681" w:rsidP="00075681">
            <w: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075681" w:rsidP="00075681">
            <w:r>
              <w:t xml:space="preserve">Aanleiding </w:t>
            </w:r>
            <w:r w:rsidR="00923B6C">
              <w:t xml:space="preserve">schrijven </w:t>
            </w:r>
            <w:r w:rsidR="001847BC">
              <w:t>(2.)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1847BC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1847BC" w:rsidP="00075681">
            <w:r>
              <w:t>Applicatie beschrijven (3.)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>Wendy Segaar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1847BC" w:rsidP="00075681">
            <w:r>
              <w:t xml:space="preserve">Doelen </w:t>
            </w:r>
            <w:r w:rsidR="006168D1">
              <w:t>beschrijven (4.)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517551" w:rsidP="00075681">
            <w:proofErr w:type="spellStart"/>
            <w:r>
              <w:t>Netanel</w:t>
            </w:r>
            <w:proofErr w:type="spellEnd"/>
            <w:r>
              <w:t xml:space="preserve"> Dorothea</w:t>
            </w:r>
          </w:p>
        </w:tc>
      </w:tr>
      <w:tr w:rsidR="001847BC" w:rsidTr="001847BC">
        <w:tc>
          <w:tcPr>
            <w:tcW w:w="3341" w:type="dxa"/>
            <w:shd w:val="clear" w:color="auto" w:fill="FFF2CC" w:themeFill="accent4" w:themeFillTint="33"/>
          </w:tcPr>
          <w:p w:rsidR="00075681" w:rsidRDefault="006168D1" w:rsidP="00075681">
            <w:r>
              <w:t>Doelgroepen beschrijven (5.)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1214" w:type="dxa"/>
            <w:shd w:val="clear" w:color="auto" w:fill="FFF2CC" w:themeFill="accent4" w:themeFillTint="33"/>
          </w:tcPr>
          <w:p w:rsidR="00075681" w:rsidRDefault="00075681" w:rsidP="00075681"/>
        </w:tc>
        <w:tc>
          <w:tcPr>
            <w:tcW w:w="917" w:type="dxa"/>
            <w:shd w:val="clear" w:color="auto" w:fill="FFF2CC" w:themeFill="accent4" w:themeFillTint="33"/>
          </w:tcPr>
          <w:p w:rsidR="0007568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075681" w:rsidRDefault="00B26432" w:rsidP="00075681">
            <w:r>
              <w:t>Wendy Segaar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Vormgeving beschrijven (6.)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517551" w:rsidP="00075681">
            <w:proofErr w:type="spellStart"/>
            <w:r>
              <w:t>Netanel</w:t>
            </w:r>
            <w:proofErr w:type="spellEnd"/>
            <w:r>
              <w:t xml:space="preserve"> Dorothea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Informatie beschrijven (7.)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517551" w:rsidP="00075681">
            <w:r>
              <w:t>Wendy Segaar</w:t>
            </w:r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Interactie beschrijven (8.)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B26432" w:rsidP="00075681">
            <w:r>
              <w:t xml:space="preserve">Patrick </w:t>
            </w:r>
            <w:proofErr w:type="spellStart"/>
            <w:r>
              <w:t>Devilee</w:t>
            </w:r>
            <w:proofErr w:type="spellEnd"/>
          </w:p>
        </w:tc>
      </w:tr>
      <w:tr w:rsidR="006168D1" w:rsidTr="001847BC">
        <w:tc>
          <w:tcPr>
            <w:tcW w:w="3341" w:type="dxa"/>
            <w:shd w:val="clear" w:color="auto" w:fill="FFF2CC" w:themeFill="accent4" w:themeFillTint="33"/>
          </w:tcPr>
          <w:p w:rsidR="006168D1" w:rsidRDefault="006168D1" w:rsidP="00075681">
            <w:r>
              <w:t>Overige info beschrijven (9.)</w:t>
            </w:r>
          </w:p>
        </w:tc>
        <w:tc>
          <w:tcPr>
            <w:tcW w:w="1327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1214" w:type="dxa"/>
            <w:shd w:val="clear" w:color="auto" w:fill="FFF2CC" w:themeFill="accent4" w:themeFillTint="33"/>
          </w:tcPr>
          <w:p w:rsidR="006168D1" w:rsidRDefault="006168D1" w:rsidP="00075681"/>
        </w:tc>
        <w:tc>
          <w:tcPr>
            <w:tcW w:w="917" w:type="dxa"/>
            <w:shd w:val="clear" w:color="auto" w:fill="FFF2CC" w:themeFill="accent4" w:themeFillTint="33"/>
          </w:tcPr>
          <w:p w:rsidR="006168D1" w:rsidRDefault="006168D1" w:rsidP="00075681">
            <w:r>
              <w:t>?</w:t>
            </w:r>
          </w:p>
        </w:tc>
        <w:tc>
          <w:tcPr>
            <w:tcW w:w="2263" w:type="dxa"/>
            <w:shd w:val="clear" w:color="auto" w:fill="FFF2CC" w:themeFill="accent4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Inleiding plan v aanpak schrijven (1.)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6168D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Doelstelling schrijven (2.)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Omschrijving schrijven (3.)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/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Default="006168D1" w:rsidP="00075681"/>
        </w:tc>
      </w:tr>
      <w:tr w:rsidR="006168D1" w:rsidRP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Projectgroep beschrijven (4.)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10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Pr="00923B6C" w:rsidRDefault="006168D1" w:rsidP="006168D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6168D1" w:rsidRPr="006168D1" w:rsidRDefault="006168D1" w:rsidP="006168D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  <w:tr w:rsidR="006168D1" w:rsidRPr="006168D1" w:rsidTr="006168D1">
        <w:tc>
          <w:tcPr>
            <w:tcW w:w="3341" w:type="dxa"/>
            <w:shd w:val="clear" w:color="auto" w:fill="D9E2F3" w:themeFill="accent1" w:themeFillTint="33"/>
          </w:tcPr>
          <w:p w:rsidR="006168D1" w:rsidRDefault="006168D1" w:rsidP="00075681">
            <w:r>
              <w:t>Benodigdheden</w:t>
            </w:r>
            <w:r w:rsidR="005D3E2D">
              <w:t xml:space="preserve"> beschrijven (5.)</w:t>
            </w:r>
          </w:p>
        </w:tc>
        <w:tc>
          <w:tcPr>
            <w:tcW w:w="1327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1214" w:type="dxa"/>
            <w:shd w:val="clear" w:color="auto" w:fill="D9E2F3" w:themeFill="accent1" w:themeFillTint="33"/>
          </w:tcPr>
          <w:p w:rsidR="006168D1" w:rsidRDefault="006168D1" w:rsidP="00075681">
            <w:r>
              <w:t>8-2-2019</w:t>
            </w:r>
          </w:p>
        </w:tc>
        <w:tc>
          <w:tcPr>
            <w:tcW w:w="917" w:type="dxa"/>
            <w:shd w:val="clear" w:color="auto" w:fill="D9E2F3" w:themeFill="accent1" w:themeFillTint="33"/>
          </w:tcPr>
          <w:p w:rsidR="006168D1" w:rsidRDefault="006168D1" w:rsidP="00075681">
            <w:r>
              <w:t>15 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:rsidR="006168D1" w:rsidRPr="00923B6C" w:rsidRDefault="006168D1" w:rsidP="006168D1">
            <w:pPr>
              <w:rPr>
                <w:lang w:val="en-GB"/>
              </w:rPr>
            </w:pPr>
            <w:proofErr w:type="spellStart"/>
            <w:r w:rsidRPr="006168D1">
              <w:rPr>
                <w:lang w:val="en-GB"/>
              </w:rPr>
              <w:t>Netanel</w:t>
            </w:r>
            <w:proofErr w:type="spellEnd"/>
            <w:r w:rsidRPr="006168D1">
              <w:rPr>
                <w:lang w:val="en-GB"/>
              </w:rPr>
              <w:t xml:space="preserve"> </w:t>
            </w:r>
            <w:r w:rsidRPr="007B2FDB">
              <w:rPr>
                <w:lang w:val="en-GB"/>
              </w:rPr>
              <w:t>Dorothea</w:t>
            </w:r>
            <w:r>
              <w:rPr>
                <w:lang w:val="en-GB"/>
              </w:rPr>
              <w:br/>
            </w:r>
            <w:r w:rsidRPr="006168D1">
              <w:rPr>
                <w:lang w:val="en-GB"/>
              </w:rPr>
              <w:t xml:space="preserve">Patrick </w:t>
            </w:r>
            <w:proofErr w:type="spellStart"/>
            <w:r w:rsidRPr="006168D1">
              <w:rPr>
                <w:lang w:val="en-GB"/>
              </w:rPr>
              <w:t>Devilee</w:t>
            </w:r>
            <w:proofErr w:type="spellEnd"/>
          </w:p>
          <w:p w:rsidR="006168D1" w:rsidRPr="006168D1" w:rsidRDefault="006168D1" w:rsidP="006168D1">
            <w:pPr>
              <w:rPr>
                <w:lang w:val="en-GB"/>
              </w:rPr>
            </w:pPr>
            <w:r w:rsidRPr="006168D1">
              <w:rPr>
                <w:lang w:val="en-GB"/>
              </w:rPr>
              <w:t>Wendy Segaar</w:t>
            </w:r>
          </w:p>
        </w:tc>
      </w:tr>
    </w:tbl>
    <w:p w:rsidR="006168D1" w:rsidRPr="006168D1" w:rsidRDefault="006168D1" w:rsidP="002A304C">
      <w:pPr>
        <w:rPr>
          <w:lang w:val="en-GB"/>
        </w:rPr>
      </w:pPr>
    </w:p>
    <w:p w:rsidR="002A304C" w:rsidRPr="002A304C" w:rsidRDefault="002A304C" w:rsidP="002A304C"/>
    <w:sectPr w:rsidR="002A304C" w:rsidRPr="002A304C" w:rsidSect="00F6424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7C" w:rsidRDefault="00FE1F7C" w:rsidP="00F64242">
      <w:pPr>
        <w:spacing w:after="0" w:line="240" w:lineRule="auto"/>
      </w:pPr>
      <w:r>
        <w:separator/>
      </w:r>
    </w:p>
  </w:endnote>
  <w:endnote w:type="continuationSeparator" w:id="0">
    <w:p w:rsidR="00FE1F7C" w:rsidRDefault="00FE1F7C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F64242" w:rsidRDefault="00F642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42" w:rsidRPr="00861080" w:rsidRDefault="00861080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7C" w:rsidRDefault="00FE1F7C" w:rsidP="00F64242">
      <w:pPr>
        <w:spacing w:after="0" w:line="240" w:lineRule="auto"/>
      </w:pPr>
      <w:r>
        <w:separator/>
      </w:r>
    </w:p>
  </w:footnote>
  <w:footnote w:type="continuationSeparator" w:id="0">
    <w:p w:rsidR="00FE1F7C" w:rsidRDefault="00FE1F7C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080" w:rsidRPr="00861080" w:rsidRDefault="00936EA2">
    <w:pPr>
      <w:pStyle w:val="Koptekst"/>
      <w:rPr>
        <w:lang w:val="en-US"/>
      </w:rPr>
    </w:pPr>
    <w:r>
      <w:rPr>
        <w:lang w:val="en-US"/>
      </w:rPr>
      <w:t xml:space="preserve">Project </w:t>
    </w:r>
    <w:r w:rsidR="00861080">
      <w:rPr>
        <w:lang w:val="en-US"/>
      </w:rPr>
      <w:t>Back</w:t>
    </w:r>
    <w:r>
      <w:rPr>
        <w:lang w:val="en-US"/>
      </w:rPr>
      <w:t>-</w:t>
    </w:r>
    <w:r w:rsidR="00861080">
      <w:rPr>
        <w:lang w:val="en-US"/>
      </w:rPr>
      <w:t>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713A"/>
    <w:multiLevelType w:val="hybridMultilevel"/>
    <w:tmpl w:val="B61E5196"/>
    <w:lvl w:ilvl="0" w:tplc="97EA93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31047"/>
    <w:multiLevelType w:val="hybridMultilevel"/>
    <w:tmpl w:val="B380A276"/>
    <w:lvl w:ilvl="0" w:tplc="1D6CF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4"/>
    <w:rsid w:val="00075681"/>
    <w:rsid w:val="000764D5"/>
    <w:rsid w:val="0008591C"/>
    <w:rsid w:val="00087A27"/>
    <w:rsid w:val="001847BC"/>
    <w:rsid w:val="002874F2"/>
    <w:rsid w:val="002A304C"/>
    <w:rsid w:val="00320A47"/>
    <w:rsid w:val="00500580"/>
    <w:rsid w:val="00517551"/>
    <w:rsid w:val="00570CBD"/>
    <w:rsid w:val="005D3E2D"/>
    <w:rsid w:val="006168D1"/>
    <w:rsid w:val="006A1E55"/>
    <w:rsid w:val="007A2570"/>
    <w:rsid w:val="007B2FDB"/>
    <w:rsid w:val="007D2974"/>
    <w:rsid w:val="00861080"/>
    <w:rsid w:val="00923B6C"/>
    <w:rsid w:val="00936EA2"/>
    <w:rsid w:val="00981919"/>
    <w:rsid w:val="00A315DF"/>
    <w:rsid w:val="00A73D44"/>
    <w:rsid w:val="00AF5DB7"/>
    <w:rsid w:val="00B26432"/>
    <w:rsid w:val="00C54322"/>
    <w:rsid w:val="00C97DD6"/>
    <w:rsid w:val="00DF3B03"/>
    <w:rsid w:val="00E03E99"/>
    <w:rsid w:val="00E15A61"/>
    <w:rsid w:val="00E1789B"/>
    <w:rsid w:val="00E23CB0"/>
    <w:rsid w:val="00EC152E"/>
    <w:rsid w:val="00F64242"/>
    <w:rsid w:val="00FE1F7C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D1D8D"/>
  <w15:chartTrackingRefBased/>
  <w15:docId w15:val="{2E07E4DE-434C-45F8-B640-06C8157B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Lijstalinea">
    <w:name w:val="List Paragraph"/>
    <w:basedOn w:val="Standaard"/>
    <w:uiPriority w:val="34"/>
    <w:qFormat/>
    <w:rsid w:val="002A304C"/>
    <w:pPr>
      <w:ind w:left="720"/>
      <w:contextualSpacing/>
    </w:pPr>
  </w:style>
  <w:style w:type="table" w:styleId="Tabelraster">
    <w:name w:val="Table Grid"/>
    <w:basedOn w:val="Standaardtabel"/>
    <w:uiPriority w:val="39"/>
    <w:rsid w:val="0007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B26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035706@mborijnland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33867@mborijnland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037549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brock@mborijnland.n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Backend-project\Sjabloon_groep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FF3C-8027-4755-A3DF-752411EC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Sjabloon_groep.dotx</Template>
  <TotalTime>0</TotalTime>
  <Pages>9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9</cp:revision>
  <dcterms:created xsi:type="dcterms:W3CDTF">2019-02-07T10:56:00Z</dcterms:created>
  <dcterms:modified xsi:type="dcterms:W3CDTF">2019-02-08T09:55:00Z</dcterms:modified>
</cp:coreProperties>
</file>