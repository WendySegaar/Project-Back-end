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E99" w:rsidRPr="00936EA2" w:rsidRDefault="007B2FDB" w:rsidP="00E03E99">
      <w:pPr>
        <w:rPr>
          <w:sz w:val="72"/>
          <w:szCs w:val="72"/>
          <w:lang w:val="en-GB"/>
        </w:rPr>
      </w:pPr>
      <w:r w:rsidRPr="00936EA2">
        <w:rPr>
          <w:sz w:val="72"/>
          <w:szCs w:val="72"/>
          <w:lang w:val="en-GB"/>
        </w:rPr>
        <w:t>Project back-end</w:t>
      </w:r>
    </w:p>
    <w:p w:rsidR="00E03E99" w:rsidRPr="00936EA2" w:rsidRDefault="00E03E99" w:rsidP="00E03E99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102235</wp:posOffset>
                </wp:positionV>
                <wp:extent cx="5798820" cy="0"/>
                <wp:effectExtent l="0" t="0" r="0" b="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44B80" id="Rechte verbindingslijn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8.05pt" to="456.5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" strokecolor="#4472c4 [3204]" strokeweight="1pt">
                <v:stroke joinstyle="miter"/>
              </v:line>
            </w:pict>
          </mc:Fallback>
        </mc:AlternateContent>
      </w:r>
    </w:p>
    <w:p w:rsidR="00D7024D" w:rsidRPr="00394C3B" w:rsidRDefault="00572946" w:rsidP="00E03E99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Functioneel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ontwerp</w:t>
      </w:r>
      <w:proofErr w:type="spellEnd"/>
    </w:p>
    <w:p w:rsidR="00E03E99" w:rsidRPr="00394C3B" w:rsidRDefault="00E03E99" w:rsidP="00E03E99">
      <w:pPr>
        <w:rPr>
          <w:lang w:val="en-US"/>
        </w:rPr>
      </w:pPr>
    </w:p>
    <w:p w:rsidR="00FF4EB4" w:rsidRPr="00394C3B" w:rsidRDefault="00FF4EB4">
      <w:pPr>
        <w:rPr>
          <w:lang w:val="en-US"/>
        </w:rPr>
      </w:pPr>
    </w:p>
    <w:p w:rsidR="00FF4EB4" w:rsidRPr="00394C3B" w:rsidRDefault="00572946">
      <w:pPr>
        <w:rPr>
          <w:lang w:val="en-US"/>
        </w:rPr>
      </w:pPr>
      <w:r>
        <w:rPr>
          <w:noProof/>
        </w:rPr>
        <w:drawing>
          <wp:inline distT="0" distB="0" distL="0" distR="0">
            <wp:extent cx="5760720" cy="3150235"/>
            <wp:effectExtent l="0" t="0" r="0" b="0"/>
            <wp:docPr id="1" name="Afbeelding 1" descr="Afbeeldingsresultaat voor cronesteyn 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cronesteyn pa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EB4" w:rsidRPr="00394C3B" w:rsidRDefault="00FF4EB4">
      <w:pPr>
        <w:rPr>
          <w:lang w:val="en-US"/>
        </w:rPr>
      </w:pPr>
    </w:p>
    <w:p w:rsidR="00D7024D" w:rsidRDefault="00D7024D" w:rsidP="007B2FDB">
      <w:pPr>
        <w:rPr>
          <w:lang w:val="en-GB"/>
        </w:rPr>
      </w:pPr>
    </w:p>
    <w:p w:rsidR="005378F1" w:rsidRDefault="005378F1" w:rsidP="007B2FDB">
      <w:pPr>
        <w:rPr>
          <w:lang w:val="en-GB"/>
        </w:rPr>
      </w:pPr>
    </w:p>
    <w:p w:rsidR="005378F1" w:rsidRDefault="005378F1" w:rsidP="007B2FDB">
      <w:pPr>
        <w:rPr>
          <w:lang w:val="en-GB"/>
        </w:rPr>
      </w:pPr>
    </w:p>
    <w:p w:rsidR="007B2FDB" w:rsidRPr="007B2FDB" w:rsidRDefault="007B2FDB" w:rsidP="007B2FDB">
      <w:pPr>
        <w:rPr>
          <w:lang w:val="en-GB"/>
        </w:rPr>
      </w:pPr>
      <w:proofErr w:type="spellStart"/>
      <w:r w:rsidRPr="007B2FDB">
        <w:rPr>
          <w:lang w:val="en-GB"/>
        </w:rPr>
        <w:t>Namen</w:t>
      </w:r>
      <w:proofErr w:type="spellEnd"/>
      <w:r w:rsidRPr="007B2FDB">
        <w:rPr>
          <w:lang w:val="en-GB"/>
        </w:rPr>
        <w:t xml:space="preserve">: </w:t>
      </w:r>
      <w:proofErr w:type="spellStart"/>
      <w:r w:rsidRPr="007B2FDB">
        <w:rPr>
          <w:lang w:val="en-GB"/>
        </w:rPr>
        <w:t>Netanel</w:t>
      </w:r>
      <w:proofErr w:type="spellEnd"/>
      <w:r w:rsidRPr="007B2FDB">
        <w:rPr>
          <w:lang w:val="en-GB"/>
        </w:rPr>
        <w:t xml:space="preserve"> Dorothea, Patrick </w:t>
      </w:r>
      <w:proofErr w:type="spellStart"/>
      <w:r w:rsidRPr="007B2FDB">
        <w:rPr>
          <w:lang w:val="en-GB"/>
        </w:rPr>
        <w:t>Devilee</w:t>
      </w:r>
      <w:proofErr w:type="spellEnd"/>
      <w:r w:rsidRPr="007B2FDB">
        <w:rPr>
          <w:lang w:val="en-GB"/>
        </w:rPr>
        <w:t xml:space="preserve">, Wendy </w:t>
      </w:r>
      <w:proofErr w:type="spellStart"/>
      <w:r w:rsidRPr="007B2FDB">
        <w:rPr>
          <w:lang w:val="en-GB"/>
        </w:rPr>
        <w:t>Segaar</w:t>
      </w:r>
      <w:proofErr w:type="spellEnd"/>
    </w:p>
    <w:p w:rsidR="007B2FDB" w:rsidRDefault="007B2FDB" w:rsidP="007B2FDB">
      <w:r w:rsidRPr="00F518EA">
        <w:t xml:space="preserve">Studiejaar: </w:t>
      </w:r>
      <w:r>
        <w:t>201</w:t>
      </w:r>
      <w:r w:rsidR="00500580">
        <w:t>8</w:t>
      </w:r>
      <w:r>
        <w:t>/20</w:t>
      </w:r>
      <w:r w:rsidR="00500580">
        <w:t>19</w:t>
      </w:r>
    </w:p>
    <w:p w:rsidR="007B2FDB" w:rsidRDefault="007B2FDB" w:rsidP="007B2FDB">
      <w:r w:rsidRPr="00F518EA">
        <w:t>Werkgroep</w:t>
      </w:r>
      <w:r>
        <w:t>: 1</w:t>
      </w:r>
    </w:p>
    <w:p w:rsidR="007B2FDB" w:rsidRDefault="007B2FDB" w:rsidP="007B2FDB">
      <w:r w:rsidRPr="00F518EA">
        <w:t>Projectleider:</w:t>
      </w:r>
      <w:r>
        <w:t xml:space="preserve"> </w:t>
      </w:r>
      <w:r w:rsidRPr="00F518EA">
        <w:t xml:space="preserve">M. </w:t>
      </w:r>
      <w:proofErr w:type="spellStart"/>
      <w:r w:rsidRPr="00F518EA">
        <w:t>Boukiour</w:t>
      </w:r>
      <w:proofErr w:type="spellEnd"/>
    </w:p>
    <w:p w:rsidR="007B2FDB" w:rsidRDefault="007B2FDB" w:rsidP="007B2FDB">
      <w:r w:rsidRPr="00F518EA">
        <w:t xml:space="preserve">Inleverdatum: </w:t>
      </w:r>
      <w:r w:rsidR="00660C07">
        <w:t>11</w:t>
      </w:r>
      <w:r w:rsidR="00572946">
        <w:t>-03-2019</w:t>
      </w:r>
    </w:p>
    <w:p w:rsidR="00572946" w:rsidRDefault="007B2FDB">
      <w:pPr>
        <w:rPr>
          <w:bCs/>
        </w:rPr>
      </w:pPr>
      <w:r w:rsidRPr="00F518EA">
        <w:t>Versie:</w:t>
      </w:r>
      <w:r w:rsidRPr="00F518EA">
        <w:rPr>
          <w:b/>
          <w:bCs/>
        </w:rPr>
        <w:t xml:space="preserve"> </w:t>
      </w:r>
      <w:r>
        <w:rPr>
          <w:bCs/>
        </w:rPr>
        <w:t>1.0</w:t>
      </w:r>
    </w:p>
    <w:p w:rsidR="00572946" w:rsidRDefault="00572946">
      <w:pPr>
        <w:rPr>
          <w:bCs/>
        </w:rPr>
      </w:pPr>
      <w:r>
        <w:rPr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3624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3D44" w:rsidRDefault="00A73D44">
          <w:pPr>
            <w:pStyle w:val="Kopvaninhoudsopgave"/>
          </w:pPr>
          <w:r>
            <w:t>Inhoud</w:t>
          </w:r>
        </w:p>
        <w:p w:rsidR="00CE2C22" w:rsidRDefault="00A73D4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934928" w:history="1">
            <w:r w:rsidR="00CE2C22" w:rsidRPr="00626B04">
              <w:rPr>
                <w:rStyle w:val="Hyperlink"/>
                <w:noProof/>
              </w:rPr>
              <w:t>1. Functionaliteiten</w:t>
            </w:r>
            <w:r w:rsidR="00CE2C22">
              <w:rPr>
                <w:noProof/>
                <w:webHidden/>
              </w:rPr>
              <w:tab/>
            </w:r>
            <w:r w:rsidR="00CE2C22">
              <w:rPr>
                <w:noProof/>
                <w:webHidden/>
              </w:rPr>
              <w:fldChar w:fldCharType="begin"/>
            </w:r>
            <w:r w:rsidR="00CE2C22">
              <w:rPr>
                <w:noProof/>
                <w:webHidden/>
              </w:rPr>
              <w:instrText xml:space="preserve"> PAGEREF _Toc2934928 \h </w:instrText>
            </w:r>
            <w:r w:rsidR="00CE2C22">
              <w:rPr>
                <w:noProof/>
                <w:webHidden/>
              </w:rPr>
            </w:r>
            <w:r w:rsidR="00CE2C22">
              <w:rPr>
                <w:noProof/>
                <w:webHidden/>
              </w:rPr>
              <w:fldChar w:fldCharType="separate"/>
            </w:r>
            <w:r w:rsidR="00CE2C22">
              <w:rPr>
                <w:noProof/>
                <w:webHidden/>
              </w:rPr>
              <w:t>3</w:t>
            </w:r>
            <w:r w:rsidR="00CE2C22">
              <w:rPr>
                <w:noProof/>
                <w:webHidden/>
              </w:rPr>
              <w:fldChar w:fldCharType="end"/>
            </w:r>
          </w:hyperlink>
        </w:p>
        <w:p w:rsidR="00CE2C22" w:rsidRDefault="00CE2C2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934929" w:history="1">
            <w:r w:rsidRPr="00626B04">
              <w:rPr>
                <w:rStyle w:val="Hyperlink"/>
                <w:noProof/>
              </w:rPr>
              <w:t>2. Navigatiediagram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C22" w:rsidRDefault="00CE2C2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934930" w:history="1">
            <w:r w:rsidRPr="00626B04">
              <w:rPr>
                <w:rStyle w:val="Hyperlink"/>
                <w:noProof/>
              </w:rPr>
              <w:t>3. Lijst van pagina’s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C22" w:rsidRDefault="00CE2C2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934931" w:history="1">
            <w:r w:rsidRPr="00626B04">
              <w:rPr>
                <w:rStyle w:val="Hyperlink"/>
                <w:noProof/>
              </w:rPr>
              <w:t>4. Schermontwerp (Human Computer Interface)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D44" w:rsidRDefault="00A73D44">
          <w:r>
            <w:rPr>
              <w:b/>
              <w:bCs/>
            </w:rPr>
            <w:fldChar w:fldCharType="end"/>
          </w:r>
        </w:p>
      </w:sdtContent>
    </w:sdt>
    <w:p w:rsidR="00A73D44" w:rsidRDefault="00A73D44"/>
    <w:p w:rsidR="00A73D44" w:rsidRDefault="00A73D44">
      <w:r>
        <w:br w:type="page"/>
      </w:r>
    </w:p>
    <w:p w:rsidR="00A73D44" w:rsidRDefault="00CE2C22" w:rsidP="00A73D44">
      <w:pPr>
        <w:pStyle w:val="Kop1"/>
      </w:pPr>
      <w:bookmarkStart w:id="0" w:name="_Toc2934928"/>
      <w:r>
        <w:lastRenderedPageBreak/>
        <w:t>1. Functionaliteiten</w:t>
      </w:r>
      <w:bookmarkEnd w:id="0"/>
    </w:p>
    <w:p w:rsidR="00A73D44" w:rsidRDefault="00A73D4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E2C22" w:rsidRDefault="00CE2C22" w:rsidP="00A73D44">
      <w:pPr>
        <w:pStyle w:val="Kop1"/>
      </w:pPr>
      <w:bookmarkStart w:id="1" w:name="_Toc2934929"/>
      <w:r>
        <w:lastRenderedPageBreak/>
        <w:t>2. Navigatiediagram</w:t>
      </w:r>
      <w:bookmarkEnd w:id="1"/>
    </w:p>
    <w:p w:rsidR="00CE2C22" w:rsidRDefault="00CE2C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E2C22" w:rsidRDefault="00CE2C22" w:rsidP="00A73D44">
      <w:pPr>
        <w:pStyle w:val="Kop1"/>
      </w:pPr>
      <w:bookmarkStart w:id="2" w:name="_Toc2934930"/>
      <w:r>
        <w:lastRenderedPageBreak/>
        <w:t>3. Lijst van pagina’s</w:t>
      </w:r>
      <w:bookmarkEnd w:id="2"/>
      <w:r>
        <w:t xml:space="preserve"> </w:t>
      </w:r>
    </w:p>
    <w:p w:rsidR="00CE2C22" w:rsidRDefault="00CE2C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73D44" w:rsidRPr="00A73D44" w:rsidRDefault="00CE2C22" w:rsidP="00A73D44">
      <w:pPr>
        <w:pStyle w:val="Kop1"/>
      </w:pPr>
      <w:bookmarkStart w:id="3" w:name="_Toc2934931"/>
      <w:r>
        <w:lastRenderedPageBreak/>
        <w:t>4. Schermontwerp (Human Computer Interface)</w:t>
      </w:r>
      <w:bookmarkStart w:id="4" w:name="_GoBack"/>
      <w:bookmarkEnd w:id="3"/>
      <w:bookmarkEnd w:id="4"/>
    </w:p>
    <w:sectPr w:rsidR="00A73D44" w:rsidRPr="00A73D44" w:rsidSect="00F6424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675E" w:rsidRDefault="0020675E" w:rsidP="00F64242">
      <w:pPr>
        <w:spacing w:after="0" w:line="240" w:lineRule="auto"/>
      </w:pPr>
      <w:r>
        <w:separator/>
      </w:r>
    </w:p>
  </w:endnote>
  <w:endnote w:type="continuationSeparator" w:id="0">
    <w:p w:rsidR="0020675E" w:rsidRDefault="0020675E" w:rsidP="00F64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7997783"/>
      <w:docPartObj>
        <w:docPartGallery w:val="Page Numbers (Bottom of Page)"/>
        <w:docPartUnique/>
      </w:docPartObj>
    </w:sdtPr>
    <w:sdtEndPr/>
    <w:sdtContent>
      <w:p w:rsidR="00660C07" w:rsidRDefault="00660C0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60C07" w:rsidRPr="00861080" w:rsidRDefault="00660C07" w:rsidP="00861080">
    <w:pPr>
      <w:pStyle w:val="Koptekst"/>
      <w:rPr>
        <w:lang w:val="en-US"/>
      </w:rPr>
    </w:pPr>
    <w:r>
      <w:rPr>
        <w:lang w:val="en-US"/>
      </w:rPr>
      <w:t xml:space="preserve">Wendy, Patrick </w:t>
    </w:r>
    <w:proofErr w:type="spellStart"/>
    <w:r>
      <w:rPr>
        <w:lang w:val="en-US"/>
      </w:rPr>
      <w:t>en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Netanel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675E" w:rsidRDefault="0020675E" w:rsidP="00F64242">
      <w:pPr>
        <w:spacing w:after="0" w:line="240" w:lineRule="auto"/>
      </w:pPr>
      <w:r>
        <w:separator/>
      </w:r>
    </w:p>
  </w:footnote>
  <w:footnote w:type="continuationSeparator" w:id="0">
    <w:p w:rsidR="0020675E" w:rsidRDefault="0020675E" w:rsidP="00F64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0C07" w:rsidRPr="00861080" w:rsidRDefault="00660C07">
    <w:pPr>
      <w:pStyle w:val="Koptekst"/>
      <w:rPr>
        <w:lang w:val="en-US"/>
      </w:rPr>
    </w:pPr>
    <w:r>
      <w:rPr>
        <w:lang w:val="en-US"/>
      </w:rPr>
      <w:t>Project Back-end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D5"/>
    <w:rsid w:val="00055F4D"/>
    <w:rsid w:val="000764D5"/>
    <w:rsid w:val="00087A27"/>
    <w:rsid w:val="0020675E"/>
    <w:rsid w:val="002318FF"/>
    <w:rsid w:val="00320A47"/>
    <w:rsid w:val="00394C3B"/>
    <w:rsid w:val="00500580"/>
    <w:rsid w:val="005378F1"/>
    <w:rsid w:val="00570CBD"/>
    <w:rsid w:val="00572946"/>
    <w:rsid w:val="005A69A1"/>
    <w:rsid w:val="00660C07"/>
    <w:rsid w:val="006A0B7D"/>
    <w:rsid w:val="006B04F0"/>
    <w:rsid w:val="007A2570"/>
    <w:rsid w:val="007B2FDB"/>
    <w:rsid w:val="00861080"/>
    <w:rsid w:val="00936EA2"/>
    <w:rsid w:val="00981919"/>
    <w:rsid w:val="00A315DF"/>
    <w:rsid w:val="00A73D44"/>
    <w:rsid w:val="00C97DD6"/>
    <w:rsid w:val="00CE2C22"/>
    <w:rsid w:val="00D7024D"/>
    <w:rsid w:val="00D736A8"/>
    <w:rsid w:val="00D94F6F"/>
    <w:rsid w:val="00E03E99"/>
    <w:rsid w:val="00E15A61"/>
    <w:rsid w:val="00E236D5"/>
    <w:rsid w:val="00E23CB0"/>
    <w:rsid w:val="00EC152E"/>
    <w:rsid w:val="00F64242"/>
    <w:rsid w:val="00FF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39A9E9"/>
  <w15:chartTrackingRefBased/>
  <w15:docId w15:val="{EB1E7F56-FD4D-4205-BF45-71E8FFC9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73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73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73D4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73D4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73D44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F64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64242"/>
  </w:style>
  <w:style w:type="paragraph" w:styleId="Voettekst">
    <w:name w:val="footer"/>
    <w:basedOn w:val="Standaard"/>
    <w:link w:val="VoettekstChar"/>
    <w:uiPriority w:val="99"/>
    <w:unhideWhenUsed/>
    <w:rsid w:val="00F64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64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ool\Leerjaar2\Periode%203\Project\Project%20Back-end\Documenten_afgerond\Groepsdocumenten_afgerond\Sjabloon_groep_1.0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E6F72-FE56-485F-88E3-2536D3961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Sjabloon_groep_1.0.dotx</Template>
  <TotalTime>0</TotalTime>
  <Pages>6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</dc:creator>
  <cp:keywords/>
  <dc:description/>
  <cp:lastModifiedBy>Wendy Segaar</cp:lastModifiedBy>
  <cp:revision>5</cp:revision>
  <dcterms:created xsi:type="dcterms:W3CDTF">2019-03-04T13:47:00Z</dcterms:created>
  <dcterms:modified xsi:type="dcterms:W3CDTF">2019-03-08T09:55:00Z</dcterms:modified>
</cp:coreProperties>
</file>